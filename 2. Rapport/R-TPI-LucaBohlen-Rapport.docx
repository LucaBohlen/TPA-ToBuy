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7AABA3" w14:textId="0ACB6C68" w:rsidR="00DB7222" w:rsidRPr="00DB7222" w:rsidRDefault="00D52531" w:rsidP="00D52531">
      <w:pPr>
        <w:pStyle w:val="Titre"/>
        <w:rPr>
          <w:noProof/>
          <w:color w:val="AD220B"/>
        </w:rPr>
      </w:pPr>
      <w:r>
        <w:rPr>
          <w:noProof/>
        </w:rPr>
        <w:drawing>
          <wp:anchor distT="0" distB="0" distL="114300" distR="114300" simplePos="0" relativeHeight="251705344" behindDoc="0" locked="0" layoutInCell="1" allowOverlap="1" wp14:anchorId="23A9A548" wp14:editId="0A7A92C9">
            <wp:simplePos x="0" y="0"/>
            <wp:positionH relativeFrom="margin">
              <wp:align>center</wp:align>
            </wp:positionH>
            <wp:positionV relativeFrom="paragraph">
              <wp:posOffset>1061720</wp:posOffset>
            </wp:positionV>
            <wp:extent cx="4700905" cy="4548505"/>
            <wp:effectExtent l="0" t="0" r="4445" b="444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700905" cy="4548505"/>
                    </a:xfrm>
                    <a:prstGeom prst="rect">
                      <a:avLst/>
                    </a:prstGeom>
                  </pic:spPr>
                </pic:pic>
              </a:graphicData>
            </a:graphic>
            <wp14:sizeRelH relativeFrom="margin">
              <wp14:pctWidth>0</wp14:pctWidth>
            </wp14:sizeRelH>
            <wp14:sizeRelV relativeFrom="margin">
              <wp14:pctHeight>0</wp14:pctHeight>
            </wp14:sizeRelV>
          </wp:anchor>
        </w:drawing>
      </w:r>
      <w:r w:rsidR="00DB7222">
        <w:t xml:space="preserve">Rapport </w:t>
      </w:r>
      <w:r w:rsidR="00037AAB">
        <w:t>TPA</w:t>
      </w:r>
      <w:r w:rsidR="00DB7222">
        <w:t> :</w:t>
      </w:r>
      <w:r w:rsidR="00037AAB">
        <w:t xml:space="preserve"> </w:t>
      </w:r>
      <w:proofErr w:type="spellStart"/>
      <w:r w:rsidR="00037AAB">
        <w:t>ToBuy</w:t>
      </w:r>
      <w:proofErr w:type="spellEnd"/>
      <w:r w:rsidR="00114302">
        <w:t xml:space="preserve"> </w:t>
      </w:r>
      <w:bookmarkStart w:id="0" w:name="_Hlk66663084"/>
      <w:bookmarkEnd w:id="0"/>
    </w:p>
    <w:p w14:paraId="7D174502" w14:textId="08519FEF" w:rsidR="007F30AE" w:rsidRPr="00E84B96" w:rsidRDefault="00037AAB" w:rsidP="00E03CB6">
      <w:pPr>
        <w:spacing w:before="2000"/>
        <w:jc w:val="center"/>
        <w:rPr>
          <w:sz w:val="22"/>
        </w:rPr>
      </w:pPr>
      <w:r>
        <w:rPr>
          <w:sz w:val="22"/>
        </w:rPr>
        <w:t xml:space="preserve">Luca </w:t>
      </w:r>
      <w:proofErr w:type="spellStart"/>
      <w:r>
        <w:rPr>
          <w:sz w:val="22"/>
        </w:rPr>
        <w:t>Bohlen</w:t>
      </w:r>
      <w:proofErr w:type="spellEnd"/>
      <w:r w:rsidR="00E03CB6" w:rsidRPr="00E84B96">
        <w:rPr>
          <w:sz w:val="22"/>
        </w:rPr>
        <w:t xml:space="preserve"> </w:t>
      </w:r>
      <w:r w:rsidR="00190A2A">
        <w:rPr>
          <w:sz w:val="22"/>
        </w:rPr>
        <w:t>–</w:t>
      </w:r>
      <w:r w:rsidR="00E03CB6" w:rsidRPr="00E84B96">
        <w:rPr>
          <w:sz w:val="22"/>
        </w:rPr>
        <w:t xml:space="preserve"> </w:t>
      </w:r>
      <w:r w:rsidR="00AB6D45" w:rsidRPr="00C20F48">
        <w:rPr>
          <w:sz w:val="22"/>
        </w:rPr>
        <w:t>Cin</w:t>
      </w:r>
      <w:r w:rsidR="00190A2A">
        <w:rPr>
          <w:sz w:val="22"/>
        </w:rPr>
        <w:t>4</w:t>
      </w:r>
      <w:r w:rsidR="00AB6D45" w:rsidRPr="00C20F48">
        <w:rPr>
          <w:sz w:val="22"/>
        </w:rPr>
        <w:t>B</w:t>
      </w:r>
    </w:p>
    <w:p w14:paraId="00BF51CC" w14:textId="77777777" w:rsidR="007F30AE" w:rsidRPr="00C20F48" w:rsidRDefault="00AB6D45" w:rsidP="000E7483">
      <w:pPr>
        <w:jc w:val="center"/>
        <w:rPr>
          <w:sz w:val="22"/>
        </w:rPr>
      </w:pPr>
      <w:r w:rsidRPr="00C20F48">
        <w:rPr>
          <w:sz w:val="22"/>
        </w:rPr>
        <w:t>ETML</w:t>
      </w:r>
    </w:p>
    <w:p w14:paraId="46B1A5B3" w14:textId="3D226A83" w:rsidR="007F30AE" w:rsidRPr="00C20F48" w:rsidRDefault="00037AAB" w:rsidP="000E7483">
      <w:pPr>
        <w:jc w:val="center"/>
        <w:rPr>
          <w:sz w:val="22"/>
        </w:rPr>
      </w:pPr>
      <w:r>
        <w:rPr>
          <w:sz w:val="22"/>
        </w:rPr>
        <w:t>89.9 heures</w:t>
      </w:r>
    </w:p>
    <w:p w14:paraId="282E8C69" w14:textId="15737D74" w:rsidR="00AB6D45" w:rsidRDefault="00006338" w:rsidP="000E7483">
      <w:pPr>
        <w:jc w:val="center"/>
        <w:rPr>
          <w:sz w:val="22"/>
        </w:rPr>
      </w:pPr>
      <w:r>
        <w:rPr>
          <w:sz w:val="22"/>
        </w:rPr>
        <w:t xml:space="preserve">Chef de projet : </w:t>
      </w:r>
      <w:r w:rsidR="00037AAB">
        <w:rPr>
          <w:sz w:val="22"/>
        </w:rPr>
        <w:t xml:space="preserve">Gilbert </w:t>
      </w:r>
      <w:proofErr w:type="spellStart"/>
      <w:r w:rsidR="00037AAB">
        <w:rPr>
          <w:sz w:val="22"/>
        </w:rPr>
        <w:t>Gruaz</w:t>
      </w:r>
      <w:proofErr w:type="spellEnd"/>
    </w:p>
    <w:p w14:paraId="0AA08357" w14:textId="277B2AD8" w:rsidR="00037AAB" w:rsidRPr="00C20F48" w:rsidRDefault="00037AAB" w:rsidP="000E7483">
      <w:pPr>
        <w:jc w:val="center"/>
        <w:rPr>
          <w:sz w:val="22"/>
        </w:rPr>
      </w:pPr>
      <w:r>
        <w:rPr>
          <w:sz w:val="22"/>
        </w:rPr>
        <w:t>Experts : Xavier Carrel et Carlos Perez</w:t>
      </w:r>
    </w:p>
    <w:p w14:paraId="78060AF6" w14:textId="77777777" w:rsidR="007F30AE" w:rsidRPr="000E7483" w:rsidRDefault="00AB6D45" w:rsidP="000E7483">
      <w:pPr>
        <w:jc w:val="center"/>
      </w:pPr>
      <w:r w:rsidRPr="000E7483">
        <w:t xml:space="preserve"> </w:t>
      </w:r>
    </w:p>
    <w:p w14:paraId="1ADF6CFD" w14:textId="77777777" w:rsidR="007F30AE" w:rsidRPr="007F30AE" w:rsidRDefault="007F30AE" w:rsidP="001764CE">
      <w:pPr>
        <w:pStyle w:val="Titre"/>
      </w:pPr>
      <w:r w:rsidRPr="00AA4393">
        <w:br w:type="page"/>
      </w:r>
      <w:r w:rsidRPr="007F30AE">
        <w:lastRenderedPageBreak/>
        <w:t>Table des matières</w:t>
      </w:r>
    </w:p>
    <w:p w14:paraId="6DB4BFE9" w14:textId="5600B015" w:rsidR="00F93FEE"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73704677" w:history="1">
        <w:r w:rsidR="00F93FEE" w:rsidRPr="001A0C0C">
          <w:rPr>
            <w:rStyle w:val="Lienhypertexte"/>
            <w:noProof/>
          </w:rPr>
          <w:t>1</w:t>
        </w:r>
        <w:r w:rsidR="00F93FEE">
          <w:rPr>
            <w:rFonts w:eastAsiaTheme="minorEastAsia" w:cstheme="minorBidi"/>
            <w:b w:val="0"/>
            <w:bCs w:val="0"/>
            <w:caps w:val="0"/>
            <w:noProof/>
            <w:sz w:val="22"/>
            <w:szCs w:val="22"/>
          </w:rPr>
          <w:tab/>
        </w:r>
        <w:r w:rsidR="00F93FEE" w:rsidRPr="001A0C0C">
          <w:rPr>
            <w:rStyle w:val="Lienhypertexte"/>
            <w:noProof/>
          </w:rPr>
          <w:t>Glossaire</w:t>
        </w:r>
        <w:r w:rsidR="00F93FEE">
          <w:rPr>
            <w:noProof/>
            <w:webHidden/>
          </w:rPr>
          <w:tab/>
        </w:r>
        <w:r w:rsidR="00F93FEE">
          <w:rPr>
            <w:noProof/>
            <w:webHidden/>
          </w:rPr>
          <w:fldChar w:fldCharType="begin"/>
        </w:r>
        <w:r w:rsidR="00F93FEE">
          <w:rPr>
            <w:noProof/>
            <w:webHidden/>
          </w:rPr>
          <w:instrText xml:space="preserve"> PAGEREF _Toc73704677 \h </w:instrText>
        </w:r>
        <w:r w:rsidR="00F93FEE">
          <w:rPr>
            <w:noProof/>
            <w:webHidden/>
          </w:rPr>
        </w:r>
        <w:r w:rsidR="00F93FEE">
          <w:rPr>
            <w:noProof/>
            <w:webHidden/>
          </w:rPr>
          <w:fldChar w:fldCharType="separate"/>
        </w:r>
        <w:r w:rsidR="00F93FEE">
          <w:rPr>
            <w:noProof/>
            <w:webHidden/>
          </w:rPr>
          <w:t>4</w:t>
        </w:r>
        <w:r w:rsidR="00F93FEE">
          <w:rPr>
            <w:noProof/>
            <w:webHidden/>
          </w:rPr>
          <w:fldChar w:fldCharType="end"/>
        </w:r>
      </w:hyperlink>
    </w:p>
    <w:p w14:paraId="4A333C9D" w14:textId="2DB0DC7B" w:rsidR="00F93FEE" w:rsidRDefault="00E95C82">
      <w:pPr>
        <w:pStyle w:val="TM10"/>
        <w:tabs>
          <w:tab w:val="left" w:pos="400"/>
          <w:tab w:val="right" w:leader="dot" w:pos="9060"/>
        </w:tabs>
        <w:rPr>
          <w:rFonts w:eastAsiaTheme="minorEastAsia" w:cstheme="minorBidi"/>
          <w:b w:val="0"/>
          <w:bCs w:val="0"/>
          <w:caps w:val="0"/>
          <w:noProof/>
          <w:sz w:val="22"/>
          <w:szCs w:val="22"/>
        </w:rPr>
      </w:pPr>
      <w:hyperlink w:anchor="_Toc73704678" w:history="1">
        <w:r w:rsidR="00F93FEE" w:rsidRPr="001A0C0C">
          <w:rPr>
            <w:rStyle w:val="Lienhypertexte"/>
            <w:noProof/>
          </w:rPr>
          <w:t>2</w:t>
        </w:r>
        <w:r w:rsidR="00F93FEE">
          <w:rPr>
            <w:rFonts w:eastAsiaTheme="minorEastAsia" w:cstheme="minorBidi"/>
            <w:b w:val="0"/>
            <w:bCs w:val="0"/>
            <w:caps w:val="0"/>
            <w:noProof/>
            <w:sz w:val="22"/>
            <w:szCs w:val="22"/>
          </w:rPr>
          <w:tab/>
        </w:r>
        <w:r w:rsidR="00F93FEE" w:rsidRPr="001A0C0C">
          <w:rPr>
            <w:rStyle w:val="Lienhypertexte"/>
            <w:noProof/>
          </w:rPr>
          <w:t>Analyse préliminaire</w:t>
        </w:r>
        <w:r w:rsidR="00F93FEE">
          <w:rPr>
            <w:noProof/>
            <w:webHidden/>
          </w:rPr>
          <w:tab/>
        </w:r>
        <w:r w:rsidR="00F93FEE">
          <w:rPr>
            <w:noProof/>
            <w:webHidden/>
          </w:rPr>
          <w:fldChar w:fldCharType="begin"/>
        </w:r>
        <w:r w:rsidR="00F93FEE">
          <w:rPr>
            <w:noProof/>
            <w:webHidden/>
          </w:rPr>
          <w:instrText xml:space="preserve"> PAGEREF _Toc73704678 \h </w:instrText>
        </w:r>
        <w:r w:rsidR="00F93FEE">
          <w:rPr>
            <w:noProof/>
            <w:webHidden/>
          </w:rPr>
        </w:r>
        <w:r w:rsidR="00F93FEE">
          <w:rPr>
            <w:noProof/>
            <w:webHidden/>
          </w:rPr>
          <w:fldChar w:fldCharType="separate"/>
        </w:r>
        <w:r w:rsidR="00F93FEE">
          <w:rPr>
            <w:noProof/>
            <w:webHidden/>
          </w:rPr>
          <w:t>5</w:t>
        </w:r>
        <w:r w:rsidR="00F93FEE">
          <w:rPr>
            <w:noProof/>
            <w:webHidden/>
          </w:rPr>
          <w:fldChar w:fldCharType="end"/>
        </w:r>
      </w:hyperlink>
    </w:p>
    <w:p w14:paraId="2AA92D53" w14:textId="142141F2" w:rsidR="00F93FEE" w:rsidRDefault="00E95C82">
      <w:pPr>
        <w:pStyle w:val="TM2"/>
        <w:tabs>
          <w:tab w:val="left" w:pos="800"/>
          <w:tab w:val="right" w:leader="dot" w:pos="9060"/>
        </w:tabs>
        <w:rPr>
          <w:rFonts w:eastAsiaTheme="minorEastAsia" w:cstheme="minorBidi"/>
          <w:smallCaps w:val="0"/>
          <w:noProof/>
          <w:sz w:val="22"/>
          <w:szCs w:val="22"/>
        </w:rPr>
      </w:pPr>
      <w:hyperlink w:anchor="_Toc73704679" w:history="1">
        <w:r w:rsidR="00F93FEE" w:rsidRPr="001A0C0C">
          <w:rPr>
            <w:rStyle w:val="Lienhypertexte"/>
            <w:noProof/>
          </w:rPr>
          <w:t>2.1</w:t>
        </w:r>
        <w:r w:rsidR="00F93FEE">
          <w:rPr>
            <w:rFonts w:eastAsiaTheme="minorEastAsia" w:cstheme="minorBidi"/>
            <w:smallCaps w:val="0"/>
            <w:noProof/>
            <w:sz w:val="22"/>
            <w:szCs w:val="22"/>
          </w:rPr>
          <w:tab/>
        </w:r>
        <w:r w:rsidR="00F93FEE" w:rsidRPr="001A0C0C">
          <w:rPr>
            <w:rStyle w:val="Lienhypertexte"/>
            <w:noProof/>
          </w:rPr>
          <w:t>Introduction</w:t>
        </w:r>
        <w:r w:rsidR="00F93FEE">
          <w:rPr>
            <w:noProof/>
            <w:webHidden/>
          </w:rPr>
          <w:tab/>
        </w:r>
        <w:r w:rsidR="00F93FEE">
          <w:rPr>
            <w:noProof/>
            <w:webHidden/>
          </w:rPr>
          <w:fldChar w:fldCharType="begin"/>
        </w:r>
        <w:r w:rsidR="00F93FEE">
          <w:rPr>
            <w:noProof/>
            <w:webHidden/>
          </w:rPr>
          <w:instrText xml:space="preserve"> PAGEREF _Toc73704679 \h </w:instrText>
        </w:r>
        <w:r w:rsidR="00F93FEE">
          <w:rPr>
            <w:noProof/>
            <w:webHidden/>
          </w:rPr>
        </w:r>
        <w:r w:rsidR="00F93FEE">
          <w:rPr>
            <w:noProof/>
            <w:webHidden/>
          </w:rPr>
          <w:fldChar w:fldCharType="separate"/>
        </w:r>
        <w:r w:rsidR="00F93FEE">
          <w:rPr>
            <w:noProof/>
            <w:webHidden/>
          </w:rPr>
          <w:t>5</w:t>
        </w:r>
        <w:r w:rsidR="00F93FEE">
          <w:rPr>
            <w:noProof/>
            <w:webHidden/>
          </w:rPr>
          <w:fldChar w:fldCharType="end"/>
        </w:r>
      </w:hyperlink>
    </w:p>
    <w:p w14:paraId="373C9E46" w14:textId="10F5FD85"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0" w:history="1">
        <w:r w:rsidR="00F93FEE" w:rsidRPr="001A0C0C">
          <w:rPr>
            <w:rStyle w:val="Lienhypertexte"/>
            <w:noProof/>
            <w14:scene3d>
              <w14:camera w14:prst="orthographicFront"/>
              <w14:lightRig w14:rig="threePt" w14:dir="t">
                <w14:rot w14:lat="0" w14:lon="0" w14:rev="0"/>
              </w14:lightRig>
            </w14:scene3d>
          </w:rPr>
          <w:t>2.1.1</w:t>
        </w:r>
        <w:r w:rsidR="00F93FEE">
          <w:rPr>
            <w:rFonts w:eastAsiaTheme="minorEastAsia" w:cstheme="minorBidi"/>
            <w:i w:val="0"/>
            <w:iCs w:val="0"/>
            <w:noProof/>
            <w:sz w:val="22"/>
            <w:szCs w:val="22"/>
          </w:rPr>
          <w:tab/>
        </w:r>
        <w:r w:rsidR="00F93FEE" w:rsidRPr="001A0C0C">
          <w:rPr>
            <w:rStyle w:val="Lienhypertexte"/>
            <w:noProof/>
          </w:rPr>
          <w:t>Titre</w:t>
        </w:r>
        <w:r w:rsidR="00F93FEE">
          <w:rPr>
            <w:noProof/>
            <w:webHidden/>
          </w:rPr>
          <w:tab/>
        </w:r>
        <w:r w:rsidR="00F93FEE">
          <w:rPr>
            <w:noProof/>
            <w:webHidden/>
          </w:rPr>
          <w:fldChar w:fldCharType="begin"/>
        </w:r>
        <w:r w:rsidR="00F93FEE">
          <w:rPr>
            <w:noProof/>
            <w:webHidden/>
          </w:rPr>
          <w:instrText xml:space="preserve"> PAGEREF _Toc73704680 \h </w:instrText>
        </w:r>
        <w:r w:rsidR="00F93FEE">
          <w:rPr>
            <w:noProof/>
            <w:webHidden/>
          </w:rPr>
        </w:r>
        <w:r w:rsidR="00F93FEE">
          <w:rPr>
            <w:noProof/>
            <w:webHidden/>
          </w:rPr>
          <w:fldChar w:fldCharType="separate"/>
        </w:r>
        <w:r w:rsidR="00F93FEE">
          <w:rPr>
            <w:noProof/>
            <w:webHidden/>
          </w:rPr>
          <w:t>5</w:t>
        </w:r>
        <w:r w:rsidR="00F93FEE">
          <w:rPr>
            <w:noProof/>
            <w:webHidden/>
          </w:rPr>
          <w:fldChar w:fldCharType="end"/>
        </w:r>
      </w:hyperlink>
    </w:p>
    <w:p w14:paraId="2B90A418" w14:textId="01DAF174"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1" w:history="1">
        <w:r w:rsidR="00F93FEE" w:rsidRPr="001A0C0C">
          <w:rPr>
            <w:rStyle w:val="Lienhypertexte"/>
            <w:noProof/>
            <w14:scene3d>
              <w14:camera w14:prst="orthographicFront"/>
              <w14:lightRig w14:rig="threePt" w14:dir="t">
                <w14:rot w14:lat="0" w14:lon="0" w14:rev="0"/>
              </w14:lightRig>
            </w14:scene3d>
          </w:rPr>
          <w:t>2.1.2</w:t>
        </w:r>
        <w:r w:rsidR="00F93FEE">
          <w:rPr>
            <w:rFonts w:eastAsiaTheme="minorEastAsia" w:cstheme="minorBidi"/>
            <w:i w:val="0"/>
            <w:iCs w:val="0"/>
            <w:noProof/>
            <w:sz w:val="22"/>
            <w:szCs w:val="22"/>
          </w:rPr>
          <w:tab/>
        </w:r>
        <w:r w:rsidR="00F93FEE" w:rsidRPr="001A0C0C">
          <w:rPr>
            <w:rStyle w:val="Lienhypertexte"/>
            <w:noProof/>
          </w:rPr>
          <w:t>Description</w:t>
        </w:r>
        <w:r w:rsidR="00F93FEE">
          <w:rPr>
            <w:noProof/>
            <w:webHidden/>
          </w:rPr>
          <w:tab/>
        </w:r>
        <w:r w:rsidR="00F93FEE">
          <w:rPr>
            <w:noProof/>
            <w:webHidden/>
          </w:rPr>
          <w:fldChar w:fldCharType="begin"/>
        </w:r>
        <w:r w:rsidR="00F93FEE">
          <w:rPr>
            <w:noProof/>
            <w:webHidden/>
          </w:rPr>
          <w:instrText xml:space="preserve"> PAGEREF _Toc73704681 \h </w:instrText>
        </w:r>
        <w:r w:rsidR="00F93FEE">
          <w:rPr>
            <w:noProof/>
            <w:webHidden/>
          </w:rPr>
        </w:r>
        <w:r w:rsidR="00F93FEE">
          <w:rPr>
            <w:noProof/>
            <w:webHidden/>
          </w:rPr>
          <w:fldChar w:fldCharType="separate"/>
        </w:r>
        <w:r w:rsidR="00F93FEE">
          <w:rPr>
            <w:noProof/>
            <w:webHidden/>
          </w:rPr>
          <w:t>5</w:t>
        </w:r>
        <w:r w:rsidR="00F93FEE">
          <w:rPr>
            <w:noProof/>
            <w:webHidden/>
          </w:rPr>
          <w:fldChar w:fldCharType="end"/>
        </w:r>
      </w:hyperlink>
    </w:p>
    <w:p w14:paraId="66F3FD31" w14:textId="57A59B65"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2" w:history="1">
        <w:r w:rsidR="00F93FEE" w:rsidRPr="001A0C0C">
          <w:rPr>
            <w:rStyle w:val="Lienhypertexte"/>
            <w:noProof/>
            <w14:scene3d>
              <w14:camera w14:prst="orthographicFront"/>
              <w14:lightRig w14:rig="threePt" w14:dir="t">
                <w14:rot w14:lat="0" w14:lon="0" w14:rev="0"/>
              </w14:lightRig>
            </w14:scene3d>
          </w:rPr>
          <w:t>2.1.3</w:t>
        </w:r>
        <w:r w:rsidR="00F93FEE">
          <w:rPr>
            <w:rFonts w:eastAsiaTheme="minorEastAsia" w:cstheme="minorBidi"/>
            <w:i w:val="0"/>
            <w:iCs w:val="0"/>
            <w:noProof/>
            <w:sz w:val="22"/>
            <w:szCs w:val="22"/>
          </w:rPr>
          <w:tab/>
        </w:r>
        <w:r w:rsidR="00F93FEE" w:rsidRPr="001A0C0C">
          <w:rPr>
            <w:rStyle w:val="Lienhypertexte"/>
            <w:noProof/>
          </w:rPr>
          <w:t>Contexte</w:t>
        </w:r>
        <w:r w:rsidR="00F93FEE">
          <w:rPr>
            <w:noProof/>
            <w:webHidden/>
          </w:rPr>
          <w:tab/>
        </w:r>
        <w:r w:rsidR="00F93FEE">
          <w:rPr>
            <w:noProof/>
            <w:webHidden/>
          </w:rPr>
          <w:fldChar w:fldCharType="begin"/>
        </w:r>
        <w:r w:rsidR="00F93FEE">
          <w:rPr>
            <w:noProof/>
            <w:webHidden/>
          </w:rPr>
          <w:instrText xml:space="preserve"> PAGEREF _Toc73704682 \h </w:instrText>
        </w:r>
        <w:r w:rsidR="00F93FEE">
          <w:rPr>
            <w:noProof/>
            <w:webHidden/>
          </w:rPr>
        </w:r>
        <w:r w:rsidR="00F93FEE">
          <w:rPr>
            <w:noProof/>
            <w:webHidden/>
          </w:rPr>
          <w:fldChar w:fldCharType="separate"/>
        </w:r>
        <w:r w:rsidR="00F93FEE">
          <w:rPr>
            <w:noProof/>
            <w:webHidden/>
          </w:rPr>
          <w:t>5</w:t>
        </w:r>
        <w:r w:rsidR="00F93FEE">
          <w:rPr>
            <w:noProof/>
            <w:webHidden/>
          </w:rPr>
          <w:fldChar w:fldCharType="end"/>
        </w:r>
      </w:hyperlink>
    </w:p>
    <w:p w14:paraId="39451DCA" w14:textId="7C552265" w:rsidR="00F93FEE" w:rsidRDefault="00E95C82">
      <w:pPr>
        <w:pStyle w:val="TM2"/>
        <w:tabs>
          <w:tab w:val="left" w:pos="800"/>
          <w:tab w:val="right" w:leader="dot" w:pos="9060"/>
        </w:tabs>
        <w:rPr>
          <w:rFonts w:eastAsiaTheme="minorEastAsia" w:cstheme="minorBidi"/>
          <w:smallCaps w:val="0"/>
          <w:noProof/>
          <w:sz w:val="22"/>
          <w:szCs w:val="22"/>
        </w:rPr>
      </w:pPr>
      <w:hyperlink w:anchor="_Toc73704683" w:history="1">
        <w:r w:rsidR="00F93FEE" w:rsidRPr="001A0C0C">
          <w:rPr>
            <w:rStyle w:val="Lienhypertexte"/>
            <w:noProof/>
          </w:rPr>
          <w:t>2.2</w:t>
        </w:r>
        <w:r w:rsidR="00F93FEE">
          <w:rPr>
            <w:rFonts w:eastAsiaTheme="minorEastAsia" w:cstheme="minorBidi"/>
            <w:smallCaps w:val="0"/>
            <w:noProof/>
            <w:sz w:val="22"/>
            <w:szCs w:val="22"/>
          </w:rPr>
          <w:tab/>
        </w:r>
        <w:r w:rsidR="00F93FEE" w:rsidRPr="001A0C0C">
          <w:rPr>
            <w:rStyle w:val="Lienhypertexte"/>
            <w:noProof/>
          </w:rPr>
          <w:t>Objectifs</w:t>
        </w:r>
        <w:r w:rsidR="00F93FEE">
          <w:rPr>
            <w:noProof/>
            <w:webHidden/>
          </w:rPr>
          <w:tab/>
        </w:r>
        <w:r w:rsidR="00F93FEE">
          <w:rPr>
            <w:noProof/>
            <w:webHidden/>
          </w:rPr>
          <w:fldChar w:fldCharType="begin"/>
        </w:r>
        <w:r w:rsidR="00F93FEE">
          <w:rPr>
            <w:noProof/>
            <w:webHidden/>
          </w:rPr>
          <w:instrText xml:space="preserve"> PAGEREF _Toc73704683 \h </w:instrText>
        </w:r>
        <w:r w:rsidR="00F93FEE">
          <w:rPr>
            <w:noProof/>
            <w:webHidden/>
          </w:rPr>
        </w:r>
        <w:r w:rsidR="00F93FEE">
          <w:rPr>
            <w:noProof/>
            <w:webHidden/>
          </w:rPr>
          <w:fldChar w:fldCharType="separate"/>
        </w:r>
        <w:r w:rsidR="00F93FEE">
          <w:rPr>
            <w:noProof/>
            <w:webHidden/>
          </w:rPr>
          <w:t>6</w:t>
        </w:r>
        <w:r w:rsidR="00F93FEE">
          <w:rPr>
            <w:noProof/>
            <w:webHidden/>
          </w:rPr>
          <w:fldChar w:fldCharType="end"/>
        </w:r>
      </w:hyperlink>
    </w:p>
    <w:p w14:paraId="2B9491D2" w14:textId="5B878015" w:rsidR="00F93FEE" w:rsidRDefault="00E95C82">
      <w:pPr>
        <w:pStyle w:val="TM2"/>
        <w:tabs>
          <w:tab w:val="left" w:pos="800"/>
          <w:tab w:val="right" w:leader="dot" w:pos="9060"/>
        </w:tabs>
        <w:rPr>
          <w:rFonts w:eastAsiaTheme="minorEastAsia" w:cstheme="minorBidi"/>
          <w:smallCaps w:val="0"/>
          <w:noProof/>
          <w:sz w:val="22"/>
          <w:szCs w:val="22"/>
        </w:rPr>
      </w:pPr>
      <w:hyperlink w:anchor="_Toc73704684" w:history="1">
        <w:r w:rsidR="00F93FEE" w:rsidRPr="001A0C0C">
          <w:rPr>
            <w:rStyle w:val="Lienhypertexte"/>
            <w:noProof/>
          </w:rPr>
          <w:t>2.3</w:t>
        </w:r>
        <w:r w:rsidR="00F93FEE">
          <w:rPr>
            <w:rFonts w:eastAsiaTheme="minorEastAsia" w:cstheme="minorBidi"/>
            <w:smallCaps w:val="0"/>
            <w:noProof/>
            <w:sz w:val="22"/>
            <w:szCs w:val="22"/>
          </w:rPr>
          <w:tab/>
        </w:r>
        <w:r w:rsidR="00F93FEE" w:rsidRPr="001A0C0C">
          <w:rPr>
            <w:rStyle w:val="Lienhypertexte"/>
            <w:noProof/>
          </w:rPr>
          <w:t>Planification Initiale</w:t>
        </w:r>
        <w:r w:rsidR="00F93FEE">
          <w:rPr>
            <w:noProof/>
            <w:webHidden/>
          </w:rPr>
          <w:tab/>
        </w:r>
        <w:r w:rsidR="00F93FEE">
          <w:rPr>
            <w:noProof/>
            <w:webHidden/>
          </w:rPr>
          <w:fldChar w:fldCharType="begin"/>
        </w:r>
        <w:r w:rsidR="00F93FEE">
          <w:rPr>
            <w:noProof/>
            <w:webHidden/>
          </w:rPr>
          <w:instrText xml:space="preserve"> PAGEREF _Toc73704684 \h </w:instrText>
        </w:r>
        <w:r w:rsidR="00F93FEE">
          <w:rPr>
            <w:noProof/>
            <w:webHidden/>
          </w:rPr>
        </w:r>
        <w:r w:rsidR="00F93FEE">
          <w:rPr>
            <w:noProof/>
            <w:webHidden/>
          </w:rPr>
          <w:fldChar w:fldCharType="separate"/>
        </w:r>
        <w:r w:rsidR="00F93FEE">
          <w:rPr>
            <w:noProof/>
            <w:webHidden/>
          </w:rPr>
          <w:t>7</w:t>
        </w:r>
        <w:r w:rsidR="00F93FEE">
          <w:rPr>
            <w:noProof/>
            <w:webHidden/>
          </w:rPr>
          <w:fldChar w:fldCharType="end"/>
        </w:r>
      </w:hyperlink>
    </w:p>
    <w:p w14:paraId="7DAAEB0B" w14:textId="5C12B0A1" w:rsidR="00F93FEE" w:rsidRDefault="00E95C82">
      <w:pPr>
        <w:pStyle w:val="TM10"/>
        <w:tabs>
          <w:tab w:val="left" w:pos="400"/>
          <w:tab w:val="right" w:leader="dot" w:pos="9060"/>
        </w:tabs>
        <w:rPr>
          <w:rFonts w:eastAsiaTheme="minorEastAsia" w:cstheme="minorBidi"/>
          <w:b w:val="0"/>
          <w:bCs w:val="0"/>
          <w:caps w:val="0"/>
          <w:noProof/>
          <w:sz w:val="22"/>
          <w:szCs w:val="22"/>
        </w:rPr>
      </w:pPr>
      <w:hyperlink w:anchor="_Toc73704685" w:history="1">
        <w:r w:rsidR="00F93FEE" w:rsidRPr="001A0C0C">
          <w:rPr>
            <w:rStyle w:val="Lienhypertexte"/>
            <w:noProof/>
          </w:rPr>
          <w:t>3</w:t>
        </w:r>
        <w:r w:rsidR="00F93FEE">
          <w:rPr>
            <w:rFonts w:eastAsiaTheme="minorEastAsia" w:cstheme="minorBidi"/>
            <w:b w:val="0"/>
            <w:bCs w:val="0"/>
            <w:caps w:val="0"/>
            <w:noProof/>
            <w:sz w:val="22"/>
            <w:szCs w:val="22"/>
          </w:rPr>
          <w:tab/>
        </w:r>
        <w:r w:rsidR="00F93FEE" w:rsidRPr="001A0C0C">
          <w:rPr>
            <w:rStyle w:val="Lienhypertexte"/>
            <w:noProof/>
          </w:rPr>
          <w:t>Analyse / conception</w:t>
        </w:r>
        <w:r w:rsidR="00F93FEE">
          <w:rPr>
            <w:noProof/>
            <w:webHidden/>
          </w:rPr>
          <w:tab/>
        </w:r>
        <w:r w:rsidR="00F93FEE">
          <w:rPr>
            <w:noProof/>
            <w:webHidden/>
          </w:rPr>
          <w:fldChar w:fldCharType="begin"/>
        </w:r>
        <w:r w:rsidR="00F93FEE">
          <w:rPr>
            <w:noProof/>
            <w:webHidden/>
          </w:rPr>
          <w:instrText xml:space="preserve"> PAGEREF _Toc73704685 \h </w:instrText>
        </w:r>
        <w:r w:rsidR="00F93FEE">
          <w:rPr>
            <w:noProof/>
            <w:webHidden/>
          </w:rPr>
        </w:r>
        <w:r w:rsidR="00F93FEE">
          <w:rPr>
            <w:noProof/>
            <w:webHidden/>
          </w:rPr>
          <w:fldChar w:fldCharType="separate"/>
        </w:r>
        <w:r w:rsidR="00F93FEE">
          <w:rPr>
            <w:noProof/>
            <w:webHidden/>
          </w:rPr>
          <w:t>8</w:t>
        </w:r>
        <w:r w:rsidR="00F93FEE">
          <w:rPr>
            <w:noProof/>
            <w:webHidden/>
          </w:rPr>
          <w:fldChar w:fldCharType="end"/>
        </w:r>
      </w:hyperlink>
    </w:p>
    <w:p w14:paraId="21080952" w14:textId="5395C002" w:rsidR="00F93FEE" w:rsidRDefault="00E95C82">
      <w:pPr>
        <w:pStyle w:val="TM2"/>
        <w:tabs>
          <w:tab w:val="left" w:pos="800"/>
          <w:tab w:val="right" w:leader="dot" w:pos="9060"/>
        </w:tabs>
        <w:rPr>
          <w:rFonts w:eastAsiaTheme="minorEastAsia" w:cstheme="minorBidi"/>
          <w:smallCaps w:val="0"/>
          <w:noProof/>
          <w:sz w:val="22"/>
          <w:szCs w:val="22"/>
        </w:rPr>
      </w:pPr>
      <w:hyperlink w:anchor="_Toc73704686" w:history="1">
        <w:r w:rsidR="00F93FEE" w:rsidRPr="001A0C0C">
          <w:rPr>
            <w:rStyle w:val="Lienhypertexte"/>
            <w:noProof/>
          </w:rPr>
          <w:t>3.1</w:t>
        </w:r>
        <w:r w:rsidR="00F93FEE">
          <w:rPr>
            <w:rFonts w:eastAsiaTheme="minorEastAsia" w:cstheme="minorBidi"/>
            <w:smallCaps w:val="0"/>
            <w:noProof/>
            <w:sz w:val="22"/>
            <w:szCs w:val="22"/>
          </w:rPr>
          <w:tab/>
        </w:r>
        <w:r w:rsidR="00F93FEE" w:rsidRPr="001A0C0C">
          <w:rPr>
            <w:rStyle w:val="Lienhypertexte"/>
            <w:noProof/>
          </w:rPr>
          <w:t>Concept</w:t>
        </w:r>
        <w:r w:rsidR="00F93FEE">
          <w:rPr>
            <w:noProof/>
            <w:webHidden/>
          </w:rPr>
          <w:tab/>
        </w:r>
        <w:r w:rsidR="00F93FEE">
          <w:rPr>
            <w:noProof/>
            <w:webHidden/>
          </w:rPr>
          <w:fldChar w:fldCharType="begin"/>
        </w:r>
        <w:r w:rsidR="00F93FEE">
          <w:rPr>
            <w:noProof/>
            <w:webHidden/>
          </w:rPr>
          <w:instrText xml:space="preserve"> PAGEREF _Toc73704686 \h </w:instrText>
        </w:r>
        <w:r w:rsidR="00F93FEE">
          <w:rPr>
            <w:noProof/>
            <w:webHidden/>
          </w:rPr>
        </w:r>
        <w:r w:rsidR="00F93FEE">
          <w:rPr>
            <w:noProof/>
            <w:webHidden/>
          </w:rPr>
          <w:fldChar w:fldCharType="separate"/>
        </w:r>
        <w:r w:rsidR="00F93FEE">
          <w:rPr>
            <w:noProof/>
            <w:webHidden/>
          </w:rPr>
          <w:t>8</w:t>
        </w:r>
        <w:r w:rsidR="00F93FEE">
          <w:rPr>
            <w:noProof/>
            <w:webHidden/>
          </w:rPr>
          <w:fldChar w:fldCharType="end"/>
        </w:r>
      </w:hyperlink>
    </w:p>
    <w:p w14:paraId="4C5A603C" w14:textId="1AA8C56A"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7" w:history="1">
        <w:r w:rsidR="00F93FEE" w:rsidRPr="001A0C0C">
          <w:rPr>
            <w:rStyle w:val="Lienhypertexte"/>
            <w:noProof/>
            <w14:scene3d>
              <w14:camera w14:prst="orthographicFront"/>
              <w14:lightRig w14:rig="threePt" w14:dir="t">
                <w14:rot w14:lat="0" w14:lon="0" w14:rev="0"/>
              </w14:lightRig>
            </w14:scene3d>
          </w:rPr>
          <w:t>3.1.1</w:t>
        </w:r>
        <w:r w:rsidR="00F93FEE">
          <w:rPr>
            <w:rFonts w:eastAsiaTheme="minorEastAsia" w:cstheme="minorBidi"/>
            <w:i w:val="0"/>
            <w:iCs w:val="0"/>
            <w:noProof/>
            <w:sz w:val="22"/>
            <w:szCs w:val="22"/>
          </w:rPr>
          <w:tab/>
        </w:r>
        <w:r w:rsidR="00F93FEE" w:rsidRPr="001A0C0C">
          <w:rPr>
            <w:rStyle w:val="Lienhypertexte"/>
            <w:noProof/>
          </w:rPr>
          <w:t>Méthodologie de projet</w:t>
        </w:r>
        <w:r w:rsidR="00F93FEE">
          <w:rPr>
            <w:noProof/>
            <w:webHidden/>
          </w:rPr>
          <w:tab/>
        </w:r>
        <w:r w:rsidR="00F93FEE">
          <w:rPr>
            <w:noProof/>
            <w:webHidden/>
          </w:rPr>
          <w:fldChar w:fldCharType="begin"/>
        </w:r>
        <w:r w:rsidR="00F93FEE">
          <w:rPr>
            <w:noProof/>
            <w:webHidden/>
          </w:rPr>
          <w:instrText xml:space="preserve"> PAGEREF _Toc73704687 \h </w:instrText>
        </w:r>
        <w:r w:rsidR="00F93FEE">
          <w:rPr>
            <w:noProof/>
            <w:webHidden/>
          </w:rPr>
        </w:r>
        <w:r w:rsidR="00F93FEE">
          <w:rPr>
            <w:noProof/>
            <w:webHidden/>
          </w:rPr>
          <w:fldChar w:fldCharType="separate"/>
        </w:r>
        <w:r w:rsidR="00F93FEE">
          <w:rPr>
            <w:noProof/>
            <w:webHidden/>
          </w:rPr>
          <w:t>8</w:t>
        </w:r>
        <w:r w:rsidR="00F93FEE">
          <w:rPr>
            <w:noProof/>
            <w:webHidden/>
          </w:rPr>
          <w:fldChar w:fldCharType="end"/>
        </w:r>
      </w:hyperlink>
    </w:p>
    <w:p w14:paraId="422AC8A5" w14:textId="2CA31E39"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8" w:history="1">
        <w:r w:rsidR="00F93FEE" w:rsidRPr="001A0C0C">
          <w:rPr>
            <w:rStyle w:val="Lienhypertexte"/>
            <w:noProof/>
            <w14:scene3d>
              <w14:camera w14:prst="orthographicFront"/>
              <w14:lightRig w14:rig="threePt" w14:dir="t">
                <w14:rot w14:lat="0" w14:lon="0" w14:rev="0"/>
              </w14:lightRig>
            </w14:scene3d>
          </w:rPr>
          <w:t>3.1.2</w:t>
        </w:r>
        <w:r w:rsidR="00F93FEE">
          <w:rPr>
            <w:rFonts w:eastAsiaTheme="minorEastAsia" w:cstheme="minorBidi"/>
            <w:i w:val="0"/>
            <w:iCs w:val="0"/>
            <w:noProof/>
            <w:sz w:val="22"/>
            <w:szCs w:val="22"/>
          </w:rPr>
          <w:tab/>
        </w:r>
        <w:r w:rsidR="00F93FEE" w:rsidRPr="001A0C0C">
          <w:rPr>
            <w:rStyle w:val="Lienhypertexte"/>
            <w:noProof/>
          </w:rPr>
          <w:t>Interface graphique / Plan de liaison</w:t>
        </w:r>
        <w:r w:rsidR="00F93FEE">
          <w:rPr>
            <w:noProof/>
            <w:webHidden/>
          </w:rPr>
          <w:tab/>
        </w:r>
        <w:r w:rsidR="00F93FEE">
          <w:rPr>
            <w:noProof/>
            <w:webHidden/>
          </w:rPr>
          <w:fldChar w:fldCharType="begin"/>
        </w:r>
        <w:r w:rsidR="00F93FEE">
          <w:rPr>
            <w:noProof/>
            <w:webHidden/>
          </w:rPr>
          <w:instrText xml:space="preserve"> PAGEREF _Toc73704688 \h </w:instrText>
        </w:r>
        <w:r w:rsidR="00F93FEE">
          <w:rPr>
            <w:noProof/>
            <w:webHidden/>
          </w:rPr>
        </w:r>
        <w:r w:rsidR="00F93FEE">
          <w:rPr>
            <w:noProof/>
            <w:webHidden/>
          </w:rPr>
          <w:fldChar w:fldCharType="separate"/>
        </w:r>
        <w:r w:rsidR="00F93FEE">
          <w:rPr>
            <w:noProof/>
            <w:webHidden/>
          </w:rPr>
          <w:t>9</w:t>
        </w:r>
        <w:r w:rsidR="00F93FEE">
          <w:rPr>
            <w:noProof/>
            <w:webHidden/>
          </w:rPr>
          <w:fldChar w:fldCharType="end"/>
        </w:r>
      </w:hyperlink>
    </w:p>
    <w:p w14:paraId="7E603C87" w14:textId="1522ECAD" w:rsidR="00F93FEE" w:rsidRDefault="00E95C82">
      <w:pPr>
        <w:pStyle w:val="TM3"/>
        <w:tabs>
          <w:tab w:val="left" w:pos="1200"/>
          <w:tab w:val="right" w:leader="dot" w:pos="9060"/>
        </w:tabs>
        <w:rPr>
          <w:rFonts w:eastAsiaTheme="minorEastAsia" w:cstheme="minorBidi"/>
          <w:i w:val="0"/>
          <w:iCs w:val="0"/>
          <w:noProof/>
          <w:sz w:val="22"/>
          <w:szCs w:val="22"/>
        </w:rPr>
      </w:pPr>
      <w:hyperlink w:anchor="_Toc73704689" w:history="1">
        <w:r w:rsidR="00F93FEE" w:rsidRPr="001A0C0C">
          <w:rPr>
            <w:rStyle w:val="Lienhypertexte"/>
            <w:noProof/>
            <w14:scene3d>
              <w14:camera w14:prst="orthographicFront"/>
              <w14:lightRig w14:rig="threePt" w14:dir="t">
                <w14:rot w14:lat="0" w14:lon="0" w14:rev="0"/>
              </w14:lightRig>
            </w14:scene3d>
          </w:rPr>
          <w:t>3.1.3</w:t>
        </w:r>
        <w:r w:rsidR="00F93FEE">
          <w:rPr>
            <w:rFonts w:eastAsiaTheme="minorEastAsia" w:cstheme="minorBidi"/>
            <w:i w:val="0"/>
            <w:iCs w:val="0"/>
            <w:noProof/>
            <w:sz w:val="22"/>
            <w:szCs w:val="22"/>
          </w:rPr>
          <w:tab/>
        </w:r>
        <w:r w:rsidR="00F93FEE" w:rsidRPr="001A0C0C">
          <w:rPr>
            <w:rStyle w:val="Lienhypertexte"/>
            <w:noProof/>
          </w:rPr>
          <w:t>Base de données Firebase</w:t>
        </w:r>
        <w:r w:rsidR="00F93FEE">
          <w:rPr>
            <w:noProof/>
            <w:webHidden/>
          </w:rPr>
          <w:tab/>
        </w:r>
        <w:r w:rsidR="00F93FEE">
          <w:rPr>
            <w:noProof/>
            <w:webHidden/>
          </w:rPr>
          <w:fldChar w:fldCharType="begin"/>
        </w:r>
        <w:r w:rsidR="00F93FEE">
          <w:rPr>
            <w:noProof/>
            <w:webHidden/>
          </w:rPr>
          <w:instrText xml:space="preserve"> PAGEREF _Toc73704689 \h </w:instrText>
        </w:r>
        <w:r w:rsidR="00F93FEE">
          <w:rPr>
            <w:noProof/>
            <w:webHidden/>
          </w:rPr>
        </w:r>
        <w:r w:rsidR="00F93FEE">
          <w:rPr>
            <w:noProof/>
            <w:webHidden/>
          </w:rPr>
          <w:fldChar w:fldCharType="separate"/>
        </w:r>
        <w:r w:rsidR="00F93FEE">
          <w:rPr>
            <w:noProof/>
            <w:webHidden/>
          </w:rPr>
          <w:t>14</w:t>
        </w:r>
        <w:r w:rsidR="00F93FEE">
          <w:rPr>
            <w:noProof/>
            <w:webHidden/>
          </w:rPr>
          <w:fldChar w:fldCharType="end"/>
        </w:r>
      </w:hyperlink>
    </w:p>
    <w:p w14:paraId="4CFEF809" w14:textId="33EEAAC2" w:rsidR="00F93FEE" w:rsidRDefault="00E95C82">
      <w:pPr>
        <w:pStyle w:val="TM3"/>
        <w:tabs>
          <w:tab w:val="left" w:pos="1200"/>
          <w:tab w:val="right" w:leader="dot" w:pos="9060"/>
        </w:tabs>
        <w:rPr>
          <w:rFonts w:eastAsiaTheme="minorEastAsia" w:cstheme="minorBidi"/>
          <w:i w:val="0"/>
          <w:iCs w:val="0"/>
          <w:noProof/>
          <w:sz w:val="22"/>
          <w:szCs w:val="22"/>
        </w:rPr>
      </w:pPr>
      <w:hyperlink w:anchor="_Toc73704690" w:history="1">
        <w:r w:rsidR="00F93FEE" w:rsidRPr="001A0C0C">
          <w:rPr>
            <w:rStyle w:val="Lienhypertexte"/>
            <w:noProof/>
            <w14:scene3d>
              <w14:camera w14:prst="orthographicFront"/>
              <w14:lightRig w14:rig="threePt" w14:dir="t">
                <w14:rot w14:lat="0" w14:lon="0" w14:rev="0"/>
              </w14:lightRig>
            </w14:scene3d>
          </w:rPr>
          <w:t>3.1.4</w:t>
        </w:r>
        <w:r w:rsidR="00F93FEE">
          <w:rPr>
            <w:rFonts w:eastAsiaTheme="minorEastAsia" w:cstheme="minorBidi"/>
            <w:i w:val="0"/>
            <w:iCs w:val="0"/>
            <w:noProof/>
            <w:sz w:val="22"/>
            <w:szCs w:val="22"/>
          </w:rPr>
          <w:tab/>
        </w:r>
        <w:r w:rsidR="00F93FEE" w:rsidRPr="001A0C0C">
          <w:rPr>
            <w:rStyle w:val="Lienhypertexte"/>
            <w:noProof/>
          </w:rPr>
          <w:t>Modèle conceptuel</w:t>
        </w:r>
        <w:r w:rsidR="00F93FEE">
          <w:rPr>
            <w:noProof/>
            <w:webHidden/>
          </w:rPr>
          <w:tab/>
        </w:r>
        <w:r w:rsidR="00F93FEE">
          <w:rPr>
            <w:noProof/>
            <w:webHidden/>
          </w:rPr>
          <w:fldChar w:fldCharType="begin"/>
        </w:r>
        <w:r w:rsidR="00F93FEE">
          <w:rPr>
            <w:noProof/>
            <w:webHidden/>
          </w:rPr>
          <w:instrText xml:space="preserve"> PAGEREF _Toc73704690 \h </w:instrText>
        </w:r>
        <w:r w:rsidR="00F93FEE">
          <w:rPr>
            <w:noProof/>
            <w:webHidden/>
          </w:rPr>
        </w:r>
        <w:r w:rsidR="00F93FEE">
          <w:rPr>
            <w:noProof/>
            <w:webHidden/>
          </w:rPr>
          <w:fldChar w:fldCharType="separate"/>
        </w:r>
        <w:r w:rsidR="00F93FEE">
          <w:rPr>
            <w:noProof/>
            <w:webHidden/>
          </w:rPr>
          <w:t>15</w:t>
        </w:r>
        <w:r w:rsidR="00F93FEE">
          <w:rPr>
            <w:noProof/>
            <w:webHidden/>
          </w:rPr>
          <w:fldChar w:fldCharType="end"/>
        </w:r>
      </w:hyperlink>
    </w:p>
    <w:p w14:paraId="6C7E47CF" w14:textId="4C573192" w:rsidR="00F93FEE" w:rsidRDefault="00E95C82">
      <w:pPr>
        <w:pStyle w:val="TM3"/>
        <w:tabs>
          <w:tab w:val="left" w:pos="1200"/>
          <w:tab w:val="right" w:leader="dot" w:pos="9060"/>
        </w:tabs>
        <w:rPr>
          <w:rFonts w:eastAsiaTheme="minorEastAsia" w:cstheme="minorBidi"/>
          <w:i w:val="0"/>
          <w:iCs w:val="0"/>
          <w:noProof/>
          <w:sz w:val="22"/>
          <w:szCs w:val="22"/>
        </w:rPr>
      </w:pPr>
      <w:hyperlink w:anchor="_Toc73704691" w:history="1">
        <w:r w:rsidR="00F93FEE" w:rsidRPr="001A0C0C">
          <w:rPr>
            <w:rStyle w:val="Lienhypertexte"/>
            <w:noProof/>
            <w14:scene3d>
              <w14:camera w14:prst="orthographicFront"/>
              <w14:lightRig w14:rig="threePt" w14:dir="t">
                <w14:rot w14:lat="0" w14:lon="0" w14:rev="0"/>
              </w14:lightRig>
            </w14:scene3d>
          </w:rPr>
          <w:t>3.1.5</w:t>
        </w:r>
        <w:r w:rsidR="00F93FEE">
          <w:rPr>
            <w:rFonts w:eastAsiaTheme="minorEastAsia" w:cstheme="minorBidi"/>
            <w:i w:val="0"/>
            <w:iCs w:val="0"/>
            <w:noProof/>
            <w:sz w:val="22"/>
            <w:szCs w:val="22"/>
          </w:rPr>
          <w:tab/>
        </w:r>
        <w:r w:rsidR="00F93FEE" w:rsidRPr="001A0C0C">
          <w:rPr>
            <w:rStyle w:val="Lienhypertexte"/>
            <w:noProof/>
          </w:rPr>
          <w:t>Requêtes pour la base de données</w:t>
        </w:r>
        <w:r w:rsidR="00F93FEE">
          <w:rPr>
            <w:noProof/>
            <w:webHidden/>
          </w:rPr>
          <w:tab/>
        </w:r>
        <w:r w:rsidR="00F93FEE">
          <w:rPr>
            <w:noProof/>
            <w:webHidden/>
          </w:rPr>
          <w:fldChar w:fldCharType="begin"/>
        </w:r>
        <w:r w:rsidR="00F93FEE">
          <w:rPr>
            <w:noProof/>
            <w:webHidden/>
          </w:rPr>
          <w:instrText xml:space="preserve"> PAGEREF _Toc73704691 \h </w:instrText>
        </w:r>
        <w:r w:rsidR="00F93FEE">
          <w:rPr>
            <w:noProof/>
            <w:webHidden/>
          </w:rPr>
        </w:r>
        <w:r w:rsidR="00F93FEE">
          <w:rPr>
            <w:noProof/>
            <w:webHidden/>
          </w:rPr>
          <w:fldChar w:fldCharType="separate"/>
        </w:r>
        <w:r w:rsidR="00F93FEE">
          <w:rPr>
            <w:noProof/>
            <w:webHidden/>
          </w:rPr>
          <w:t>15</w:t>
        </w:r>
        <w:r w:rsidR="00F93FEE">
          <w:rPr>
            <w:noProof/>
            <w:webHidden/>
          </w:rPr>
          <w:fldChar w:fldCharType="end"/>
        </w:r>
      </w:hyperlink>
    </w:p>
    <w:p w14:paraId="4395C889" w14:textId="1A842A1F" w:rsidR="00F93FEE" w:rsidRDefault="00E95C82">
      <w:pPr>
        <w:pStyle w:val="TM3"/>
        <w:tabs>
          <w:tab w:val="right" w:leader="dot" w:pos="9060"/>
        </w:tabs>
        <w:rPr>
          <w:rFonts w:eastAsiaTheme="minorEastAsia" w:cstheme="minorBidi"/>
          <w:i w:val="0"/>
          <w:iCs w:val="0"/>
          <w:noProof/>
          <w:sz w:val="22"/>
          <w:szCs w:val="22"/>
        </w:rPr>
      </w:pPr>
      <w:hyperlink w:anchor="_Toc73704692" w:history="1">
        <w:r w:rsidR="00F93FEE" w:rsidRPr="001A0C0C">
          <w:rPr>
            <w:rStyle w:val="Lienhypertexte"/>
            <w:noProof/>
          </w:rPr>
          <w:t>Comme dit plutôt, je n’utilise pas le format classique d’une base de données. En effet, les requêtes ne se font pas en SQL. Je dois informer dans le fichier « GoogleServices-inf.plist », le nom de ma base de données, ici tobuy-aff9e. C’est le nom figurant sur l’application web Firebase. Il est alors maintenant possible d’utiliser des requêtes via dans ce cas-là, les « pods » FirebaseAuth, FirebaseCore, FirebaseStorage, FirebaseFirestore. Les explications de ces librairies sont dans le point « Analyse et conception » du rapport.</w:t>
        </w:r>
        <w:r w:rsidR="00F93FEE">
          <w:rPr>
            <w:noProof/>
            <w:webHidden/>
          </w:rPr>
          <w:tab/>
        </w:r>
        <w:r w:rsidR="00F93FEE">
          <w:rPr>
            <w:noProof/>
            <w:webHidden/>
          </w:rPr>
          <w:fldChar w:fldCharType="begin"/>
        </w:r>
        <w:r w:rsidR="00F93FEE">
          <w:rPr>
            <w:noProof/>
            <w:webHidden/>
          </w:rPr>
          <w:instrText xml:space="preserve"> PAGEREF _Toc73704692 \h </w:instrText>
        </w:r>
        <w:r w:rsidR="00F93FEE">
          <w:rPr>
            <w:noProof/>
            <w:webHidden/>
          </w:rPr>
        </w:r>
        <w:r w:rsidR="00F93FEE">
          <w:rPr>
            <w:noProof/>
            <w:webHidden/>
          </w:rPr>
          <w:fldChar w:fldCharType="separate"/>
        </w:r>
        <w:r w:rsidR="00F93FEE">
          <w:rPr>
            <w:noProof/>
            <w:webHidden/>
          </w:rPr>
          <w:t>15</w:t>
        </w:r>
        <w:r w:rsidR="00F93FEE">
          <w:rPr>
            <w:noProof/>
            <w:webHidden/>
          </w:rPr>
          <w:fldChar w:fldCharType="end"/>
        </w:r>
      </w:hyperlink>
    </w:p>
    <w:p w14:paraId="643AFED1" w14:textId="154B192C" w:rsidR="00F93FEE" w:rsidRDefault="00E95C82">
      <w:pPr>
        <w:pStyle w:val="TM2"/>
        <w:tabs>
          <w:tab w:val="left" w:pos="800"/>
          <w:tab w:val="right" w:leader="dot" w:pos="9060"/>
        </w:tabs>
        <w:rPr>
          <w:rFonts w:eastAsiaTheme="minorEastAsia" w:cstheme="minorBidi"/>
          <w:smallCaps w:val="0"/>
          <w:noProof/>
          <w:sz w:val="22"/>
          <w:szCs w:val="22"/>
        </w:rPr>
      </w:pPr>
      <w:hyperlink w:anchor="_Toc73704693" w:history="1">
        <w:r w:rsidR="00F93FEE" w:rsidRPr="001A0C0C">
          <w:rPr>
            <w:rStyle w:val="Lienhypertexte"/>
            <w:noProof/>
          </w:rPr>
          <w:t>3.2</w:t>
        </w:r>
        <w:r w:rsidR="00F93FEE">
          <w:rPr>
            <w:rFonts w:eastAsiaTheme="minorEastAsia" w:cstheme="minorBidi"/>
            <w:smallCaps w:val="0"/>
            <w:noProof/>
            <w:sz w:val="22"/>
            <w:szCs w:val="22"/>
          </w:rPr>
          <w:tab/>
        </w:r>
        <w:r w:rsidR="00F93FEE" w:rsidRPr="001A0C0C">
          <w:rPr>
            <w:rStyle w:val="Lienhypertexte"/>
            <w:noProof/>
          </w:rPr>
          <w:t>Stratégie de test</w:t>
        </w:r>
        <w:r w:rsidR="00F93FEE">
          <w:rPr>
            <w:noProof/>
            <w:webHidden/>
          </w:rPr>
          <w:tab/>
        </w:r>
        <w:r w:rsidR="00F93FEE">
          <w:rPr>
            <w:noProof/>
            <w:webHidden/>
          </w:rPr>
          <w:fldChar w:fldCharType="begin"/>
        </w:r>
        <w:r w:rsidR="00F93FEE">
          <w:rPr>
            <w:noProof/>
            <w:webHidden/>
          </w:rPr>
          <w:instrText xml:space="preserve"> PAGEREF _Toc73704693 \h </w:instrText>
        </w:r>
        <w:r w:rsidR="00F93FEE">
          <w:rPr>
            <w:noProof/>
            <w:webHidden/>
          </w:rPr>
        </w:r>
        <w:r w:rsidR="00F93FEE">
          <w:rPr>
            <w:noProof/>
            <w:webHidden/>
          </w:rPr>
          <w:fldChar w:fldCharType="separate"/>
        </w:r>
        <w:r w:rsidR="00F93FEE">
          <w:rPr>
            <w:noProof/>
            <w:webHidden/>
          </w:rPr>
          <w:t>16</w:t>
        </w:r>
        <w:r w:rsidR="00F93FEE">
          <w:rPr>
            <w:noProof/>
            <w:webHidden/>
          </w:rPr>
          <w:fldChar w:fldCharType="end"/>
        </w:r>
      </w:hyperlink>
    </w:p>
    <w:p w14:paraId="464E89F7" w14:textId="2588AE93" w:rsidR="00F93FEE" w:rsidRDefault="00E95C82">
      <w:pPr>
        <w:pStyle w:val="TM2"/>
        <w:tabs>
          <w:tab w:val="left" w:pos="800"/>
          <w:tab w:val="right" w:leader="dot" w:pos="9060"/>
        </w:tabs>
        <w:rPr>
          <w:rFonts w:eastAsiaTheme="minorEastAsia" w:cstheme="minorBidi"/>
          <w:smallCaps w:val="0"/>
          <w:noProof/>
          <w:sz w:val="22"/>
          <w:szCs w:val="22"/>
        </w:rPr>
      </w:pPr>
      <w:hyperlink w:anchor="_Toc73704694" w:history="1">
        <w:r w:rsidR="00F93FEE" w:rsidRPr="001A0C0C">
          <w:rPr>
            <w:rStyle w:val="Lienhypertexte"/>
            <w:noProof/>
          </w:rPr>
          <w:t>3.3</w:t>
        </w:r>
        <w:r w:rsidR="00F93FEE">
          <w:rPr>
            <w:rFonts w:eastAsiaTheme="minorEastAsia" w:cstheme="minorBidi"/>
            <w:smallCaps w:val="0"/>
            <w:noProof/>
            <w:sz w:val="22"/>
            <w:szCs w:val="22"/>
          </w:rPr>
          <w:tab/>
        </w:r>
        <w:r w:rsidR="00F93FEE" w:rsidRPr="001A0C0C">
          <w:rPr>
            <w:rStyle w:val="Lienhypertexte"/>
            <w:noProof/>
          </w:rPr>
          <w:t>Risques techniques</w:t>
        </w:r>
        <w:r w:rsidR="00F93FEE">
          <w:rPr>
            <w:noProof/>
            <w:webHidden/>
          </w:rPr>
          <w:tab/>
        </w:r>
        <w:r w:rsidR="00F93FEE">
          <w:rPr>
            <w:noProof/>
            <w:webHidden/>
          </w:rPr>
          <w:fldChar w:fldCharType="begin"/>
        </w:r>
        <w:r w:rsidR="00F93FEE">
          <w:rPr>
            <w:noProof/>
            <w:webHidden/>
          </w:rPr>
          <w:instrText xml:space="preserve"> PAGEREF _Toc73704694 \h </w:instrText>
        </w:r>
        <w:r w:rsidR="00F93FEE">
          <w:rPr>
            <w:noProof/>
            <w:webHidden/>
          </w:rPr>
        </w:r>
        <w:r w:rsidR="00F93FEE">
          <w:rPr>
            <w:noProof/>
            <w:webHidden/>
          </w:rPr>
          <w:fldChar w:fldCharType="separate"/>
        </w:r>
        <w:r w:rsidR="00F93FEE">
          <w:rPr>
            <w:noProof/>
            <w:webHidden/>
          </w:rPr>
          <w:t>17</w:t>
        </w:r>
        <w:r w:rsidR="00F93FEE">
          <w:rPr>
            <w:noProof/>
            <w:webHidden/>
          </w:rPr>
          <w:fldChar w:fldCharType="end"/>
        </w:r>
      </w:hyperlink>
    </w:p>
    <w:p w14:paraId="4E0FB41A" w14:textId="4FA9BA9C" w:rsidR="00F93FEE" w:rsidRDefault="00E95C82">
      <w:pPr>
        <w:pStyle w:val="TM2"/>
        <w:tabs>
          <w:tab w:val="left" w:pos="800"/>
          <w:tab w:val="right" w:leader="dot" w:pos="9060"/>
        </w:tabs>
        <w:rPr>
          <w:rFonts w:eastAsiaTheme="minorEastAsia" w:cstheme="minorBidi"/>
          <w:smallCaps w:val="0"/>
          <w:noProof/>
          <w:sz w:val="22"/>
          <w:szCs w:val="22"/>
        </w:rPr>
      </w:pPr>
      <w:hyperlink w:anchor="_Toc73704695" w:history="1">
        <w:r w:rsidR="00F93FEE" w:rsidRPr="001A0C0C">
          <w:rPr>
            <w:rStyle w:val="Lienhypertexte"/>
            <w:noProof/>
          </w:rPr>
          <w:t>3.4</w:t>
        </w:r>
        <w:r w:rsidR="00F93FEE">
          <w:rPr>
            <w:rFonts w:eastAsiaTheme="minorEastAsia" w:cstheme="minorBidi"/>
            <w:smallCaps w:val="0"/>
            <w:noProof/>
            <w:sz w:val="22"/>
            <w:szCs w:val="22"/>
          </w:rPr>
          <w:tab/>
        </w:r>
        <w:r w:rsidR="00F93FEE" w:rsidRPr="001A0C0C">
          <w:rPr>
            <w:rStyle w:val="Lienhypertexte"/>
            <w:noProof/>
          </w:rPr>
          <w:t>Planification détaillée</w:t>
        </w:r>
        <w:r w:rsidR="00F93FEE">
          <w:rPr>
            <w:noProof/>
            <w:webHidden/>
          </w:rPr>
          <w:tab/>
        </w:r>
        <w:r w:rsidR="00F93FEE">
          <w:rPr>
            <w:noProof/>
            <w:webHidden/>
          </w:rPr>
          <w:fldChar w:fldCharType="begin"/>
        </w:r>
        <w:r w:rsidR="00F93FEE">
          <w:rPr>
            <w:noProof/>
            <w:webHidden/>
          </w:rPr>
          <w:instrText xml:space="preserve"> PAGEREF _Toc73704695 \h </w:instrText>
        </w:r>
        <w:r w:rsidR="00F93FEE">
          <w:rPr>
            <w:noProof/>
            <w:webHidden/>
          </w:rPr>
        </w:r>
        <w:r w:rsidR="00F93FEE">
          <w:rPr>
            <w:noProof/>
            <w:webHidden/>
          </w:rPr>
          <w:fldChar w:fldCharType="separate"/>
        </w:r>
        <w:r w:rsidR="00F93FEE">
          <w:rPr>
            <w:noProof/>
            <w:webHidden/>
          </w:rPr>
          <w:t>18</w:t>
        </w:r>
        <w:r w:rsidR="00F93FEE">
          <w:rPr>
            <w:noProof/>
            <w:webHidden/>
          </w:rPr>
          <w:fldChar w:fldCharType="end"/>
        </w:r>
      </w:hyperlink>
    </w:p>
    <w:p w14:paraId="4B7D2E73" w14:textId="0D3C069F" w:rsidR="00F93FEE" w:rsidRDefault="00E95C82">
      <w:pPr>
        <w:pStyle w:val="TM2"/>
        <w:tabs>
          <w:tab w:val="left" w:pos="800"/>
          <w:tab w:val="right" w:leader="dot" w:pos="9060"/>
        </w:tabs>
        <w:rPr>
          <w:rFonts w:eastAsiaTheme="minorEastAsia" w:cstheme="minorBidi"/>
          <w:smallCaps w:val="0"/>
          <w:noProof/>
          <w:sz w:val="22"/>
          <w:szCs w:val="22"/>
        </w:rPr>
      </w:pPr>
      <w:hyperlink w:anchor="_Toc73704696" w:history="1">
        <w:r w:rsidR="00F93FEE" w:rsidRPr="001A0C0C">
          <w:rPr>
            <w:rStyle w:val="Lienhypertexte"/>
            <w:noProof/>
          </w:rPr>
          <w:t>3.5</w:t>
        </w:r>
        <w:r w:rsidR="00F93FEE">
          <w:rPr>
            <w:rFonts w:eastAsiaTheme="minorEastAsia" w:cstheme="minorBidi"/>
            <w:smallCaps w:val="0"/>
            <w:noProof/>
            <w:sz w:val="22"/>
            <w:szCs w:val="22"/>
          </w:rPr>
          <w:tab/>
        </w:r>
        <w:r w:rsidR="00F93FEE" w:rsidRPr="001A0C0C">
          <w:rPr>
            <w:rStyle w:val="Lienhypertexte"/>
            <w:noProof/>
          </w:rPr>
          <w:t>Dossier de conception</w:t>
        </w:r>
        <w:r w:rsidR="00F93FEE">
          <w:rPr>
            <w:noProof/>
            <w:webHidden/>
          </w:rPr>
          <w:tab/>
        </w:r>
        <w:r w:rsidR="00F93FEE">
          <w:rPr>
            <w:noProof/>
            <w:webHidden/>
          </w:rPr>
          <w:fldChar w:fldCharType="begin"/>
        </w:r>
        <w:r w:rsidR="00F93FEE">
          <w:rPr>
            <w:noProof/>
            <w:webHidden/>
          </w:rPr>
          <w:instrText xml:space="preserve"> PAGEREF _Toc73704696 \h </w:instrText>
        </w:r>
        <w:r w:rsidR="00F93FEE">
          <w:rPr>
            <w:noProof/>
            <w:webHidden/>
          </w:rPr>
        </w:r>
        <w:r w:rsidR="00F93FEE">
          <w:rPr>
            <w:noProof/>
            <w:webHidden/>
          </w:rPr>
          <w:fldChar w:fldCharType="separate"/>
        </w:r>
        <w:r w:rsidR="00F93FEE">
          <w:rPr>
            <w:noProof/>
            <w:webHidden/>
          </w:rPr>
          <w:t>19</w:t>
        </w:r>
        <w:r w:rsidR="00F93FEE">
          <w:rPr>
            <w:noProof/>
            <w:webHidden/>
          </w:rPr>
          <w:fldChar w:fldCharType="end"/>
        </w:r>
      </w:hyperlink>
    </w:p>
    <w:p w14:paraId="1C6BC5ED" w14:textId="318AB7E6" w:rsidR="00F93FEE" w:rsidRDefault="00E95C82">
      <w:pPr>
        <w:pStyle w:val="TM3"/>
        <w:tabs>
          <w:tab w:val="left" w:pos="1200"/>
          <w:tab w:val="right" w:leader="dot" w:pos="9060"/>
        </w:tabs>
        <w:rPr>
          <w:rFonts w:eastAsiaTheme="minorEastAsia" w:cstheme="minorBidi"/>
          <w:i w:val="0"/>
          <w:iCs w:val="0"/>
          <w:noProof/>
          <w:sz w:val="22"/>
          <w:szCs w:val="22"/>
        </w:rPr>
      </w:pPr>
      <w:hyperlink w:anchor="_Toc73704697" w:history="1">
        <w:r w:rsidR="00F93FEE" w:rsidRPr="001A0C0C">
          <w:rPr>
            <w:rStyle w:val="Lienhypertexte"/>
            <w:noProof/>
            <w14:scene3d>
              <w14:camera w14:prst="orthographicFront"/>
              <w14:lightRig w14:rig="threePt" w14:dir="t">
                <w14:rot w14:lat="0" w14:lon="0" w14:rev="0"/>
              </w14:lightRig>
            </w14:scene3d>
          </w:rPr>
          <w:t>3.5.1</w:t>
        </w:r>
        <w:r w:rsidR="00F93FEE">
          <w:rPr>
            <w:rFonts w:eastAsiaTheme="minorEastAsia" w:cstheme="minorBidi"/>
            <w:i w:val="0"/>
            <w:iCs w:val="0"/>
            <w:noProof/>
            <w:sz w:val="22"/>
            <w:szCs w:val="22"/>
          </w:rPr>
          <w:tab/>
        </w:r>
        <w:r w:rsidR="00F93FEE" w:rsidRPr="001A0C0C">
          <w:rPr>
            <w:rStyle w:val="Lienhypertexte"/>
            <w:noProof/>
          </w:rPr>
          <w:t>Matériel</w:t>
        </w:r>
        <w:r w:rsidR="00F93FEE">
          <w:rPr>
            <w:noProof/>
            <w:webHidden/>
          </w:rPr>
          <w:tab/>
        </w:r>
        <w:r w:rsidR="00F93FEE">
          <w:rPr>
            <w:noProof/>
            <w:webHidden/>
          </w:rPr>
          <w:fldChar w:fldCharType="begin"/>
        </w:r>
        <w:r w:rsidR="00F93FEE">
          <w:rPr>
            <w:noProof/>
            <w:webHidden/>
          </w:rPr>
          <w:instrText xml:space="preserve"> PAGEREF _Toc73704697 \h </w:instrText>
        </w:r>
        <w:r w:rsidR="00F93FEE">
          <w:rPr>
            <w:noProof/>
            <w:webHidden/>
          </w:rPr>
        </w:r>
        <w:r w:rsidR="00F93FEE">
          <w:rPr>
            <w:noProof/>
            <w:webHidden/>
          </w:rPr>
          <w:fldChar w:fldCharType="separate"/>
        </w:r>
        <w:r w:rsidR="00F93FEE">
          <w:rPr>
            <w:noProof/>
            <w:webHidden/>
          </w:rPr>
          <w:t>19</w:t>
        </w:r>
        <w:r w:rsidR="00F93FEE">
          <w:rPr>
            <w:noProof/>
            <w:webHidden/>
          </w:rPr>
          <w:fldChar w:fldCharType="end"/>
        </w:r>
      </w:hyperlink>
    </w:p>
    <w:p w14:paraId="6D94C7E6" w14:textId="36923E15" w:rsidR="00F93FEE" w:rsidRDefault="00E95C82">
      <w:pPr>
        <w:pStyle w:val="TM3"/>
        <w:tabs>
          <w:tab w:val="left" w:pos="1200"/>
          <w:tab w:val="right" w:leader="dot" w:pos="9060"/>
        </w:tabs>
        <w:rPr>
          <w:rFonts w:eastAsiaTheme="minorEastAsia" w:cstheme="minorBidi"/>
          <w:i w:val="0"/>
          <w:iCs w:val="0"/>
          <w:noProof/>
          <w:sz w:val="22"/>
          <w:szCs w:val="22"/>
        </w:rPr>
      </w:pPr>
      <w:hyperlink w:anchor="_Toc73704698" w:history="1">
        <w:r w:rsidR="00F93FEE" w:rsidRPr="001A0C0C">
          <w:rPr>
            <w:rStyle w:val="Lienhypertexte"/>
            <w:noProof/>
            <w14:scene3d>
              <w14:camera w14:prst="orthographicFront"/>
              <w14:lightRig w14:rig="threePt" w14:dir="t">
                <w14:rot w14:lat="0" w14:lon="0" w14:rev="0"/>
              </w14:lightRig>
            </w14:scene3d>
          </w:rPr>
          <w:t>3.5.2</w:t>
        </w:r>
        <w:r w:rsidR="00F93FEE">
          <w:rPr>
            <w:rFonts w:eastAsiaTheme="minorEastAsia" w:cstheme="minorBidi"/>
            <w:i w:val="0"/>
            <w:iCs w:val="0"/>
            <w:noProof/>
            <w:sz w:val="22"/>
            <w:szCs w:val="22"/>
          </w:rPr>
          <w:tab/>
        </w:r>
        <w:r w:rsidR="00F93FEE" w:rsidRPr="001A0C0C">
          <w:rPr>
            <w:rStyle w:val="Lienhypertexte"/>
            <w:noProof/>
          </w:rPr>
          <w:t>Système d’exploitation</w:t>
        </w:r>
        <w:r w:rsidR="00F93FEE">
          <w:rPr>
            <w:noProof/>
            <w:webHidden/>
          </w:rPr>
          <w:tab/>
        </w:r>
        <w:r w:rsidR="00F93FEE">
          <w:rPr>
            <w:noProof/>
            <w:webHidden/>
          </w:rPr>
          <w:fldChar w:fldCharType="begin"/>
        </w:r>
        <w:r w:rsidR="00F93FEE">
          <w:rPr>
            <w:noProof/>
            <w:webHidden/>
          </w:rPr>
          <w:instrText xml:space="preserve"> PAGEREF _Toc73704698 \h </w:instrText>
        </w:r>
        <w:r w:rsidR="00F93FEE">
          <w:rPr>
            <w:noProof/>
            <w:webHidden/>
          </w:rPr>
        </w:r>
        <w:r w:rsidR="00F93FEE">
          <w:rPr>
            <w:noProof/>
            <w:webHidden/>
          </w:rPr>
          <w:fldChar w:fldCharType="separate"/>
        </w:r>
        <w:r w:rsidR="00F93FEE">
          <w:rPr>
            <w:noProof/>
            <w:webHidden/>
          </w:rPr>
          <w:t>19</w:t>
        </w:r>
        <w:r w:rsidR="00F93FEE">
          <w:rPr>
            <w:noProof/>
            <w:webHidden/>
          </w:rPr>
          <w:fldChar w:fldCharType="end"/>
        </w:r>
      </w:hyperlink>
    </w:p>
    <w:p w14:paraId="7FC5A23C" w14:textId="513C1308" w:rsidR="00F93FEE" w:rsidRDefault="00E95C82">
      <w:pPr>
        <w:pStyle w:val="TM3"/>
        <w:tabs>
          <w:tab w:val="left" w:pos="1200"/>
          <w:tab w:val="right" w:leader="dot" w:pos="9060"/>
        </w:tabs>
        <w:rPr>
          <w:rFonts w:eastAsiaTheme="minorEastAsia" w:cstheme="minorBidi"/>
          <w:i w:val="0"/>
          <w:iCs w:val="0"/>
          <w:noProof/>
          <w:sz w:val="22"/>
          <w:szCs w:val="22"/>
        </w:rPr>
      </w:pPr>
      <w:hyperlink w:anchor="_Toc73704699" w:history="1">
        <w:r w:rsidR="00F93FEE" w:rsidRPr="001A0C0C">
          <w:rPr>
            <w:rStyle w:val="Lienhypertexte"/>
            <w:noProof/>
            <w14:scene3d>
              <w14:camera w14:prst="orthographicFront"/>
              <w14:lightRig w14:rig="threePt" w14:dir="t">
                <w14:rot w14:lat="0" w14:lon="0" w14:rev="0"/>
              </w14:lightRig>
            </w14:scene3d>
          </w:rPr>
          <w:t>3.5.3</w:t>
        </w:r>
        <w:r w:rsidR="00F93FEE">
          <w:rPr>
            <w:rFonts w:eastAsiaTheme="minorEastAsia" w:cstheme="minorBidi"/>
            <w:i w:val="0"/>
            <w:iCs w:val="0"/>
            <w:noProof/>
            <w:sz w:val="22"/>
            <w:szCs w:val="22"/>
          </w:rPr>
          <w:tab/>
        </w:r>
        <w:r w:rsidR="00F93FEE" w:rsidRPr="001A0C0C">
          <w:rPr>
            <w:rStyle w:val="Lienhypertexte"/>
            <w:noProof/>
          </w:rPr>
          <w:t>Base de données</w:t>
        </w:r>
        <w:r w:rsidR="00F93FEE">
          <w:rPr>
            <w:noProof/>
            <w:webHidden/>
          </w:rPr>
          <w:tab/>
        </w:r>
        <w:r w:rsidR="00F93FEE">
          <w:rPr>
            <w:noProof/>
            <w:webHidden/>
          </w:rPr>
          <w:fldChar w:fldCharType="begin"/>
        </w:r>
        <w:r w:rsidR="00F93FEE">
          <w:rPr>
            <w:noProof/>
            <w:webHidden/>
          </w:rPr>
          <w:instrText xml:space="preserve"> PAGEREF _Toc73704699 \h </w:instrText>
        </w:r>
        <w:r w:rsidR="00F93FEE">
          <w:rPr>
            <w:noProof/>
            <w:webHidden/>
          </w:rPr>
        </w:r>
        <w:r w:rsidR="00F93FEE">
          <w:rPr>
            <w:noProof/>
            <w:webHidden/>
          </w:rPr>
          <w:fldChar w:fldCharType="separate"/>
        </w:r>
        <w:r w:rsidR="00F93FEE">
          <w:rPr>
            <w:noProof/>
            <w:webHidden/>
          </w:rPr>
          <w:t>19</w:t>
        </w:r>
        <w:r w:rsidR="00F93FEE">
          <w:rPr>
            <w:noProof/>
            <w:webHidden/>
          </w:rPr>
          <w:fldChar w:fldCharType="end"/>
        </w:r>
      </w:hyperlink>
    </w:p>
    <w:p w14:paraId="5BEDD659" w14:textId="25E82FD8"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0" w:history="1">
        <w:r w:rsidR="00F93FEE" w:rsidRPr="001A0C0C">
          <w:rPr>
            <w:rStyle w:val="Lienhypertexte"/>
            <w:noProof/>
            <w14:scene3d>
              <w14:camera w14:prst="orthographicFront"/>
              <w14:lightRig w14:rig="threePt" w14:dir="t">
                <w14:rot w14:lat="0" w14:lon="0" w14:rev="0"/>
              </w14:lightRig>
            </w14:scene3d>
          </w:rPr>
          <w:t>3.5.4</w:t>
        </w:r>
        <w:r w:rsidR="00F93FEE">
          <w:rPr>
            <w:rFonts w:eastAsiaTheme="minorEastAsia" w:cstheme="minorBidi"/>
            <w:i w:val="0"/>
            <w:iCs w:val="0"/>
            <w:noProof/>
            <w:sz w:val="22"/>
            <w:szCs w:val="22"/>
          </w:rPr>
          <w:tab/>
        </w:r>
        <w:r w:rsidR="00F93FEE" w:rsidRPr="001A0C0C">
          <w:rPr>
            <w:rStyle w:val="Lienhypertexte"/>
            <w:noProof/>
          </w:rPr>
          <w:t>MVC</w:t>
        </w:r>
        <w:r w:rsidR="00F93FEE">
          <w:rPr>
            <w:noProof/>
            <w:webHidden/>
          </w:rPr>
          <w:tab/>
        </w:r>
        <w:r w:rsidR="00F93FEE">
          <w:rPr>
            <w:noProof/>
            <w:webHidden/>
          </w:rPr>
          <w:fldChar w:fldCharType="begin"/>
        </w:r>
        <w:r w:rsidR="00F93FEE">
          <w:rPr>
            <w:noProof/>
            <w:webHidden/>
          </w:rPr>
          <w:instrText xml:space="preserve"> PAGEREF _Toc73704700 \h </w:instrText>
        </w:r>
        <w:r w:rsidR="00F93FEE">
          <w:rPr>
            <w:noProof/>
            <w:webHidden/>
          </w:rPr>
        </w:r>
        <w:r w:rsidR="00F93FEE">
          <w:rPr>
            <w:noProof/>
            <w:webHidden/>
          </w:rPr>
          <w:fldChar w:fldCharType="separate"/>
        </w:r>
        <w:r w:rsidR="00F93FEE">
          <w:rPr>
            <w:noProof/>
            <w:webHidden/>
          </w:rPr>
          <w:t>21</w:t>
        </w:r>
        <w:r w:rsidR="00F93FEE">
          <w:rPr>
            <w:noProof/>
            <w:webHidden/>
          </w:rPr>
          <w:fldChar w:fldCharType="end"/>
        </w:r>
      </w:hyperlink>
    </w:p>
    <w:p w14:paraId="4E450C97" w14:textId="4A84E092"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1" w:history="1">
        <w:r w:rsidR="00F93FEE" w:rsidRPr="001A0C0C">
          <w:rPr>
            <w:rStyle w:val="Lienhypertexte"/>
            <w:noProof/>
            <w14:scene3d>
              <w14:camera w14:prst="orthographicFront"/>
              <w14:lightRig w14:rig="threePt" w14:dir="t">
                <w14:rot w14:lat="0" w14:lon="0" w14:rev="0"/>
              </w14:lightRig>
            </w14:scene3d>
          </w:rPr>
          <w:t>3.5.5</w:t>
        </w:r>
        <w:r w:rsidR="00F93FEE">
          <w:rPr>
            <w:rFonts w:eastAsiaTheme="minorEastAsia" w:cstheme="minorBidi"/>
            <w:i w:val="0"/>
            <w:iCs w:val="0"/>
            <w:noProof/>
            <w:sz w:val="22"/>
            <w:szCs w:val="22"/>
          </w:rPr>
          <w:tab/>
        </w:r>
        <w:r w:rsidR="00F93FEE" w:rsidRPr="001A0C0C">
          <w:rPr>
            <w:rStyle w:val="Lienhypertexte"/>
            <w:noProof/>
          </w:rPr>
          <w:t>Cocoapods</w:t>
        </w:r>
        <w:r w:rsidR="00F93FEE">
          <w:rPr>
            <w:noProof/>
            <w:webHidden/>
          </w:rPr>
          <w:tab/>
        </w:r>
        <w:r w:rsidR="00F93FEE">
          <w:rPr>
            <w:noProof/>
            <w:webHidden/>
          </w:rPr>
          <w:fldChar w:fldCharType="begin"/>
        </w:r>
        <w:r w:rsidR="00F93FEE">
          <w:rPr>
            <w:noProof/>
            <w:webHidden/>
          </w:rPr>
          <w:instrText xml:space="preserve"> PAGEREF _Toc73704701 \h </w:instrText>
        </w:r>
        <w:r w:rsidR="00F93FEE">
          <w:rPr>
            <w:noProof/>
            <w:webHidden/>
          </w:rPr>
        </w:r>
        <w:r w:rsidR="00F93FEE">
          <w:rPr>
            <w:noProof/>
            <w:webHidden/>
          </w:rPr>
          <w:fldChar w:fldCharType="separate"/>
        </w:r>
        <w:r w:rsidR="00F93FEE">
          <w:rPr>
            <w:noProof/>
            <w:webHidden/>
          </w:rPr>
          <w:t>22</w:t>
        </w:r>
        <w:r w:rsidR="00F93FEE">
          <w:rPr>
            <w:noProof/>
            <w:webHidden/>
          </w:rPr>
          <w:fldChar w:fldCharType="end"/>
        </w:r>
      </w:hyperlink>
    </w:p>
    <w:p w14:paraId="4A00EB26" w14:textId="10C88316"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2" w:history="1">
        <w:r w:rsidR="00F93FEE" w:rsidRPr="001A0C0C">
          <w:rPr>
            <w:rStyle w:val="Lienhypertexte"/>
            <w:noProof/>
            <w14:scene3d>
              <w14:camera w14:prst="orthographicFront"/>
              <w14:lightRig w14:rig="threePt" w14:dir="t">
                <w14:rot w14:lat="0" w14:lon="0" w14:rev="0"/>
              </w14:lightRig>
            </w14:scene3d>
          </w:rPr>
          <w:t>3.5.6</w:t>
        </w:r>
        <w:r w:rsidR="00F93FEE">
          <w:rPr>
            <w:rFonts w:eastAsiaTheme="minorEastAsia" w:cstheme="minorBidi"/>
            <w:i w:val="0"/>
            <w:iCs w:val="0"/>
            <w:noProof/>
            <w:sz w:val="22"/>
            <w:szCs w:val="22"/>
          </w:rPr>
          <w:tab/>
        </w:r>
        <w:r w:rsidR="00F93FEE" w:rsidRPr="001A0C0C">
          <w:rPr>
            <w:rStyle w:val="Lienhypertexte"/>
            <w:noProof/>
          </w:rPr>
          <w:t>Organigramme</w:t>
        </w:r>
        <w:r w:rsidR="00F93FEE">
          <w:rPr>
            <w:noProof/>
            <w:webHidden/>
          </w:rPr>
          <w:tab/>
        </w:r>
        <w:r w:rsidR="00F93FEE">
          <w:rPr>
            <w:noProof/>
            <w:webHidden/>
          </w:rPr>
          <w:fldChar w:fldCharType="begin"/>
        </w:r>
        <w:r w:rsidR="00F93FEE">
          <w:rPr>
            <w:noProof/>
            <w:webHidden/>
          </w:rPr>
          <w:instrText xml:space="preserve"> PAGEREF _Toc73704702 \h </w:instrText>
        </w:r>
        <w:r w:rsidR="00F93FEE">
          <w:rPr>
            <w:noProof/>
            <w:webHidden/>
          </w:rPr>
        </w:r>
        <w:r w:rsidR="00F93FEE">
          <w:rPr>
            <w:noProof/>
            <w:webHidden/>
          </w:rPr>
          <w:fldChar w:fldCharType="separate"/>
        </w:r>
        <w:r w:rsidR="00F93FEE">
          <w:rPr>
            <w:noProof/>
            <w:webHidden/>
          </w:rPr>
          <w:t>23</w:t>
        </w:r>
        <w:r w:rsidR="00F93FEE">
          <w:rPr>
            <w:noProof/>
            <w:webHidden/>
          </w:rPr>
          <w:fldChar w:fldCharType="end"/>
        </w:r>
      </w:hyperlink>
    </w:p>
    <w:p w14:paraId="2049F908" w14:textId="7C4539F9" w:rsidR="00F93FEE" w:rsidRDefault="00E95C82">
      <w:pPr>
        <w:pStyle w:val="TM2"/>
        <w:tabs>
          <w:tab w:val="left" w:pos="800"/>
          <w:tab w:val="right" w:leader="dot" w:pos="9060"/>
        </w:tabs>
        <w:rPr>
          <w:rFonts w:eastAsiaTheme="minorEastAsia" w:cstheme="minorBidi"/>
          <w:smallCaps w:val="0"/>
          <w:noProof/>
          <w:sz w:val="22"/>
          <w:szCs w:val="22"/>
        </w:rPr>
      </w:pPr>
      <w:hyperlink w:anchor="_Toc73704703" w:history="1">
        <w:r w:rsidR="00F93FEE" w:rsidRPr="001A0C0C">
          <w:rPr>
            <w:rStyle w:val="Lienhypertexte"/>
            <w:noProof/>
          </w:rPr>
          <w:t>3.6</w:t>
        </w:r>
        <w:r w:rsidR="00F93FEE">
          <w:rPr>
            <w:rFonts w:eastAsiaTheme="minorEastAsia" w:cstheme="minorBidi"/>
            <w:smallCaps w:val="0"/>
            <w:noProof/>
            <w:sz w:val="22"/>
            <w:szCs w:val="22"/>
          </w:rPr>
          <w:tab/>
        </w:r>
        <w:r w:rsidR="00F93FEE" w:rsidRPr="001A0C0C">
          <w:rPr>
            <w:rStyle w:val="Lienhypertexte"/>
            <w:noProof/>
          </w:rPr>
          <w:t>Outils et logiciels</w:t>
        </w:r>
        <w:r w:rsidR="00F93FEE">
          <w:rPr>
            <w:noProof/>
            <w:webHidden/>
          </w:rPr>
          <w:tab/>
        </w:r>
        <w:r w:rsidR="00F93FEE">
          <w:rPr>
            <w:noProof/>
            <w:webHidden/>
          </w:rPr>
          <w:fldChar w:fldCharType="begin"/>
        </w:r>
        <w:r w:rsidR="00F93FEE">
          <w:rPr>
            <w:noProof/>
            <w:webHidden/>
          </w:rPr>
          <w:instrText xml:space="preserve"> PAGEREF _Toc73704703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50E374C8" w14:textId="71ED1D47"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4" w:history="1">
        <w:r w:rsidR="00F93FEE" w:rsidRPr="001A0C0C">
          <w:rPr>
            <w:rStyle w:val="Lienhypertexte"/>
            <w:noProof/>
            <w14:scene3d>
              <w14:camera w14:prst="orthographicFront"/>
              <w14:lightRig w14:rig="threePt" w14:dir="t">
                <w14:rot w14:lat="0" w14:lon="0" w14:rev="0"/>
              </w14:lightRig>
            </w14:scene3d>
          </w:rPr>
          <w:t>3.6.1</w:t>
        </w:r>
        <w:r w:rsidR="00F93FEE">
          <w:rPr>
            <w:rFonts w:eastAsiaTheme="minorEastAsia" w:cstheme="minorBidi"/>
            <w:i w:val="0"/>
            <w:iCs w:val="0"/>
            <w:noProof/>
            <w:sz w:val="22"/>
            <w:szCs w:val="22"/>
          </w:rPr>
          <w:tab/>
        </w:r>
        <w:r w:rsidR="00F93FEE" w:rsidRPr="001A0C0C">
          <w:rPr>
            <w:rStyle w:val="Lienhypertexte"/>
            <w:noProof/>
          </w:rPr>
          <w:t>Xcode</w:t>
        </w:r>
        <w:r w:rsidR="00F93FEE">
          <w:rPr>
            <w:noProof/>
            <w:webHidden/>
          </w:rPr>
          <w:tab/>
        </w:r>
        <w:r w:rsidR="00F93FEE">
          <w:rPr>
            <w:noProof/>
            <w:webHidden/>
          </w:rPr>
          <w:fldChar w:fldCharType="begin"/>
        </w:r>
        <w:r w:rsidR="00F93FEE">
          <w:rPr>
            <w:noProof/>
            <w:webHidden/>
          </w:rPr>
          <w:instrText xml:space="preserve"> PAGEREF _Toc73704704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4104046F" w14:textId="422D66A6"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5" w:history="1">
        <w:r w:rsidR="00F93FEE" w:rsidRPr="001A0C0C">
          <w:rPr>
            <w:rStyle w:val="Lienhypertexte"/>
            <w:noProof/>
            <w14:scene3d>
              <w14:camera w14:prst="orthographicFront"/>
              <w14:lightRig w14:rig="threePt" w14:dir="t">
                <w14:rot w14:lat="0" w14:lon="0" w14:rev="0"/>
              </w14:lightRig>
            </w14:scene3d>
          </w:rPr>
          <w:t>3.6.2</w:t>
        </w:r>
        <w:r w:rsidR="00F93FEE">
          <w:rPr>
            <w:rFonts w:eastAsiaTheme="minorEastAsia" w:cstheme="minorBidi"/>
            <w:i w:val="0"/>
            <w:iCs w:val="0"/>
            <w:noProof/>
            <w:sz w:val="22"/>
            <w:szCs w:val="22"/>
          </w:rPr>
          <w:tab/>
        </w:r>
        <w:r w:rsidR="00F93FEE" w:rsidRPr="001A0C0C">
          <w:rPr>
            <w:rStyle w:val="Lienhypertexte"/>
            <w:noProof/>
          </w:rPr>
          <w:t>GitKraken / Github</w:t>
        </w:r>
        <w:r w:rsidR="00F93FEE">
          <w:rPr>
            <w:noProof/>
            <w:webHidden/>
          </w:rPr>
          <w:tab/>
        </w:r>
        <w:r w:rsidR="00F93FEE">
          <w:rPr>
            <w:noProof/>
            <w:webHidden/>
          </w:rPr>
          <w:fldChar w:fldCharType="begin"/>
        </w:r>
        <w:r w:rsidR="00F93FEE">
          <w:rPr>
            <w:noProof/>
            <w:webHidden/>
          </w:rPr>
          <w:instrText xml:space="preserve"> PAGEREF _Toc73704705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522ADFC1" w14:textId="2C125A58"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6" w:history="1">
        <w:r w:rsidR="00F93FEE" w:rsidRPr="001A0C0C">
          <w:rPr>
            <w:rStyle w:val="Lienhypertexte"/>
            <w:noProof/>
            <w14:scene3d>
              <w14:camera w14:prst="orthographicFront"/>
              <w14:lightRig w14:rig="threePt" w14:dir="t">
                <w14:rot w14:lat="0" w14:lon="0" w14:rev="0"/>
              </w14:lightRig>
            </w14:scene3d>
          </w:rPr>
          <w:t>3.6.3</w:t>
        </w:r>
        <w:r w:rsidR="00F93FEE">
          <w:rPr>
            <w:rFonts w:eastAsiaTheme="minorEastAsia" w:cstheme="minorBidi"/>
            <w:i w:val="0"/>
            <w:iCs w:val="0"/>
            <w:noProof/>
            <w:sz w:val="22"/>
            <w:szCs w:val="22"/>
          </w:rPr>
          <w:tab/>
        </w:r>
        <w:r w:rsidR="00F93FEE" w:rsidRPr="001A0C0C">
          <w:rPr>
            <w:rStyle w:val="Lienhypertexte"/>
            <w:noProof/>
          </w:rPr>
          <w:t>Swift</w:t>
        </w:r>
        <w:r w:rsidR="00F93FEE">
          <w:rPr>
            <w:noProof/>
            <w:webHidden/>
          </w:rPr>
          <w:tab/>
        </w:r>
        <w:r w:rsidR="00F93FEE">
          <w:rPr>
            <w:noProof/>
            <w:webHidden/>
          </w:rPr>
          <w:fldChar w:fldCharType="begin"/>
        </w:r>
        <w:r w:rsidR="00F93FEE">
          <w:rPr>
            <w:noProof/>
            <w:webHidden/>
          </w:rPr>
          <w:instrText xml:space="preserve"> PAGEREF _Toc73704706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51D6C940" w14:textId="20E76C95"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7" w:history="1">
        <w:r w:rsidR="00F93FEE" w:rsidRPr="001A0C0C">
          <w:rPr>
            <w:rStyle w:val="Lienhypertexte"/>
            <w:noProof/>
            <w14:scene3d>
              <w14:camera w14:prst="orthographicFront"/>
              <w14:lightRig w14:rig="threePt" w14:dir="t">
                <w14:rot w14:lat="0" w14:lon="0" w14:rev="0"/>
              </w14:lightRig>
            </w14:scene3d>
          </w:rPr>
          <w:t>3.6.4</w:t>
        </w:r>
        <w:r w:rsidR="00F93FEE">
          <w:rPr>
            <w:rFonts w:eastAsiaTheme="minorEastAsia" w:cstheme="minorBidi"/>
            <w:i w:val="0"/>
            <w:iCs w:val="0"/>
            <w:noProof/>
            <w:sz w:val="22"/>
            <w:szCs w:val="22"/>
          </w:rPr>
          <w:tab/>
        </w:r>
        <w:r w:rsidR="00F93FEE" w:rsidRPr="001A0C0C">
          <w:rPr>
            <w:rStyle w:val="Lienhypertexte"/>
            <w:noProof/>
          </w:rPr>
          <w:t>Cocoapods</w:t>
        </w:r>
        <w:r w:rsidR="00F93FEE">
          <w:rPr>
            <w:noProof/>
            <w:webHidden/>
          </w:rPr>
          <w:tab/>
        </w:r>
        <w:r w:rsidR="00F93FEE">
          <w:rPr>
            <w:noProof/>
            <w:webHidden/>
          </w:rPr>
          <w:fldChar w:fldCharType="begin"/>
        </w:r>
        <w:r w:rsidR="00F93FEE">
          <w:rPr>
            <w:noProof/>
            <w:webHidden/>
          </w:rPr>
          <w:instrText xml:space="preserve"> PAGEREF _Toc73704707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37F389CC" w14:textId="2233C954"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8" w:history="1">
        <w:r w:rsidR="00F93FEE" w:rsidRPr="001A0C0C">
          <w:rPr>
            <w:rStyle w:val="Lienhypertexte"/>
            <w:noProof/>
            <w14:scene3d>
              <w14:camera w14:prst="orthographicFront"/>
              <w14:lightRig w14:rig="threePt" w14:dir="t">
                <w14:rot w14:lat="0" w14:lon="0" w14:rev="0"/>
              </w14:lightRig>
            </w14:scene3d>
          </w:rPr>
          <w:t>3.6.5</w:t>
        </w:r>
        <w:r w:rsidR="00F93FEE">
          <w:rPr>
            <w:rFonts w:eastAsiaTheme="minorEastAsia" w:cstheme="minorBidi"/>
            <w:i w:val="0"/>
            <w:iCs w:val="0"/>
            <w:noProof/>
            <w:sz w:val="22"/>
            <w:szCs w:val="22"/>
          </w:rPr>
          <w:tab/>
        </w:r>
        <w:r w:rsidR="00F93FEE" w:rsidRPr="001A0C0C">
          <w:rPr>
            <w:rStyle w:val="Lienhypertexte"/>
            <w:noProof/>
          </w:rPr>
          <w:t>Office 365</w:t>
        </w:r>
        <w:r w:rsidR="00F93FEE">
          <w:rPr>
            <w:noProof/>
            <w:webHidden/>
          </w:rPr>
          <w:tab/>
        </w:r>
        <w:r w:rsidR="00F93FEE">
          <w:rPr>
            <w:noProof/>
            <w:webHidden/>
          </w:rPr>
          <w:fldChar w:fldCharType="begin"/>
        </w:r>
        <w:r w:rsidR="00F93FEE">
          <w:rPr>
            <w:noProof/>
            <w:webHidden/>
          </w:rPr>
          <w:instrText xml:space="preserve"> PAGEREF _Toc73704708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14FA2004" w14:textId="6250EA5D" w:rsidR="00F93FEE" w:rsidRDefault="00E95C82">
      <w:pPr>
        <w:pStyle w:val="TM3"/>
        <w:tabs>
          <w:tab w:val="left" w:pos="1200"/>
          <w:tab w:val="right" w:leader="dot" w:pos="9060"/>
        </w:tabs>
        <w:rPr>
          <w:rFonts w:eastAsiaTheme="minorEastAsia" w:cstheme="minorBidi"/>
          <w:i w:val="0"/>
          <w:iCs w:val="0"/>
          <w:noProof/>
          <w:sz w:val="22"/>
          <w:szCs w:val="22"/>
        </w:rPr>
      </w:pPr>
      <w:hyperlink w:anchor="_Toc73704709" w:history="1">
        <w:r w:rsidR="00F93FEE" w:rsidRPr="001A0C0C">
          <w:rPr>
            <w:rStyle w:val="Lienhypertexte"/>
            <w:noProof/>
            <w14:scene3d>
              <w14:camera w14:prst="orthographicFront"/>
              <w14:lightRig w14:rig="threePt" w14:dir="t">
                <w14:rot w14:lat="0" w14:lon="0" w14:rev="0"/>
              </w14:lightRig>
            </w14:scene3d>
          </w:rPr>
          <w:t>3.6.6</w:t>
        </w:r>
        <w:r w:rsidR="00F93FEE">
          <w:rPr>
            <w:rFonts w:eastAsiaTheme="minorEastAsia" w:cstheme="minorBidi"/>
            <w:i w:val="0"/>
            <w:iCs w:val="0"/>
            <w:noProof/>
            <w:sz w:val="22"/>
            <w:szCs w:val="22"/>
          </w:rPr>
          <w:tab/>
        </w:r>
        <w:r w:rsidR="00F93FEE" w:rsidRPr="001A0C0C">
          <w:rPr>
            <w:rStyle w:val="Lienhypertexte"/>
            <w:noProof/>
          </w:rPr>
          <w:t>Moqups</w:t>
        </w:r>
        <w:r w:rsidR="00F93FEE">
          <w:rPr>
            <w:noProof/>
            <w:webHidden/>
          </w:rPr>
          <w:tab/>
        </w:r>
        <w:r w:rsidR="00F93FEE">
          <w:rPr>
            <w:noProof/>
            <w:webHidden/>
          </w:rPr>
          <w:fldChar w:fldCharType="begin"/>
        </w:r>
        <w:r w:rsidR="00F93FEE">
          <w:rPr>
            <w:noProof/>
            <w:webHidden/>
          </w:rPr>
          <w:instrText xml:space="preserve"> PAGEREF _Toc73704709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5AAB092D" w14:textId="5724A10D"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0" w:history="1">
        <w:r w:rsidR="00F93FEE" w:rsidRPr="001A0C0C">
          <w:rPr>
            <w:rStyle w:val="Lienhypertexte"/>
            <w:noProof/>
            <w14:scene3d>
              <w14:camera w14:prst="orthographicFront"/>
              <w14:lightRig w14:rig="threePt" w14:dir="t">
                <w14:rot w14:lat="0" w14:lon="0" w14:rev="0"/>
              </w14:lightRig>
            </w14:scene3d>
          </w:rPr>
          <w:t>3.6.7</w:t>
        </w:r>
        <w:r w:rsidR="00F93FEE">
          <w:rPr>
            <w:rFonts w:eastAsiaTheme="minorEastAsia" w:cstheme="minorBidi"/>
            <w:i w:val="0"/>
            <w:iCs w:val="0"/>
            <w:noProof/>
            <w:sz w:val="22"/>
            <w:szCs w:val="22"/>
          </w:rPr>
          <w:tab/>
        </w:r>
        <w:r w:rsidR="00F93FEE" w:rsidRPr="001A0C0C">
          <w:rPr>
            <w:rStyle w:val="Lienhypertexte"/>
            <w:noProof/>
          </w:rPr>
          <w:t>Xcode simulator</w:t>
        </w:r>
        <w:r w:rsidR="00F93FEE">
          <w:rPr>
            <w:noProof/>
            <w:webHidden/>
          </w:rPr>
          <w:tab/>
        </w:r>
        <w:r w:rsidR="00F93FEE">
          <w:rPr>
            <w:noProof/>
            <w:webHidden/>
          </w:rPr>
          <w:fldChar w:fldCharType="begin"/>
        </w:r>
        <w:r w:rsidR="00F93FEE">
          <w:rPr>
            <w:noProof/>
            <w:webHidden/>
          </w:rPr>
          <w:instrText xml:space="preserve"> PAGEREF _Toc73704710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6E8BE760" w14:textId="1FE46752"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1" w:history="1">
        <w:r w:rsidR="00F93FEE" w:rsidRPr="001A0C0C">
          <w:rPr>
            <w:rStyle w:val="Lienhypertexte"/>
            <w:noProof/>
            <w14:scene3d>
              <w14:camera w14:prst="orthographicFront"/>
              <w14:lightRig w14:rig="threePt" w14:dir="t">
                <w14:rot w14:lat="0" w14:lon="0" w14:rev="0"/>
              </w14:lightRig>
            </w14:scene3d>
          </w:rPr>
          <w:t>3.6.8</w:t>
        </w:r>
        <w:r w:rsidR="00F93FEE">
          <w:rPr>
            <w:rFonts w:eastAsiaTheme="minorEastAsia" w:cstheme="minorBidi"/>
            <w:i w:val="0"/>
            <w:iCs w:val="0"/>
            <w:noProof/>
            <w:sz w:val="22"/>
            <w:szCs w:val="22"/>
          </w:rPr>
          <w:tab/>
        </w:r>
        <w:r w:rsidR="00F93FEE" w:rsidRPr="001A0C0C">
          <w:rPr>
            <w:rStyle w:val="Lienhypertexte"/>
            <w:noProof/>
          </w:rPr>
          <w:t>Looping</w:t>
        </w:r>
        <w:r w:rsidR="00F93FEE">
          <w:rPr>
            <w:noProof/>
            <w:webHidden/>
          </w:rPr>
          <w:tab/>
        </w:r>
        <w:r w:rsidR="00F93FEE">
          <w:rPr>
            <w:noProof/>
            <w:webHidden/>
          </w:rPr>
          <w:fldChar w:fldCharType="begin"/>
        </w:r>
        <w:r w:rsidR="00F93FEE">
          <w:rPr>
            <w:noProof/>
            <w:webHidden/>
          </w:rPr>
          <w:instrText xml:space="preserve"> PAGEREF _Toc73704711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08383A86" w14:textId="407CC736"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2" w:history="1">
        <w:r w:rsidR="00F93FEE" w:rsidRPr="001A0C0C">
          <w:rPr>
            <w:rStyle w:val="Lienhypertexte"/>
            <w:noProof/>
            <w14:scene3d>
              <w14:camera w14:prst="orthographicFront"/>
              <w14:lightRig w14:rig="threePt" w14:dir="t">
                <w14:rot w14:lat="0" w14:lon="0" w14:rev="0"/>
              </w14:lightRig>
            </w14:scene3d>
          </w:rPr>
          <w:t>3.6.9</w:t>
        </w:r>
        <w:r w:rsidR="00F93FEE">
          <w:rPr>
            <w:rFonts w:eastAsiaTheme="minorEastAsia" w:cstheme="minorBidi"/>
            <w:i w:val="0"/>
            <w:iCs w:val="0"/>
            <w:noProof/>
            <w:sz w:val="22"/>
            <w:szCs w:val="22"/>
          </w:rPr>
          <w:tab/>
        </w:r>
        <w:r w:rsidR="00F93FEE" w:rsidRPr="001A0C0C">
          <w:rPr>
            <w:rStyle w:val="Lienhypertexte"/>
            <w:noProof/>
          </w:rPr>
          <w:t>Scriben</w:t>
        </w:r>
        <w:r w:rsidR="00F93FEE">
          <w:rPr>
            <w:noProof/>
            <w:webHidden/>
          </w:rPr>
          <w:tab/>
        </w:r>
        <w:r w:rsidR="00F93FEE">
          <w:rPr>
            <w:noProof/>
            <w:webHidden/>
          </w:rPr>
          <w:fldChar w:fldCharType="begin"/>
        </w:r>
        <w:r w:rsidR="00F93FEE">
          <w:rPr>
            <w:noProof/>
            <w:webHidden/>
          </w:rPr>
          <w:instrText xml:space="preserve"> PAGEREF _Toc73704712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7029E8D7" w14:textId="38BF12B7"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3" w:history="1">
        <w:r w:rsidR="00F93FEE" w:rsidRPr="001A0C0C">
          <w:rPr>
            <w:rStyle w:val="Lienhypertexte"/>
            <w:noProof/>
            <w14:scene3d>
              <w14:camera w14:prst="orthographicFront"/>
              <w14:lightRig w14:rig="threePt" w14:dir="t">
                <w14:rot w14:lat="0" w14:lon="0" w14:rev="0"/>
              </w14:lightRig>
            </w14:scene3d>
          </w:rPr>
          <w:t>3.6.10</w:t>
        </w:r>
        <w:r w:rsidR="00F93FEE">
          <w:rPr>
            <w:rFonts w:eastAsiaTheme="minorEastAsia" w:cstheme="minorBidi"/>
            <w:i w:val="0"/>
            <w:iCs w:val="0"/>
            <w:noProof/>
            <w:sz w:val="22"/>
            <w:szCs w:val="22"/>
          </w:rPr>
          <w:tab/>
        </w:r>
        <w:r w:rsidR="00F93FEE" w:rsidRPr="001A0C0C">
          <w:rPr>
            <w:rStyle w:val="Lienhypertexte"/>
            <w:noProof/>
          </w:rPr>
          <w:t>Cacoo</w:t>
        </w:r>
        <w:r w:rsidR="00F93FEE">
          <w:rPr>
            <w:noProof/>
            <w:webHidden/>
          </w:rPr>
          <w:tab/>
        </w:r>
        <w:r w:rsidR="00F93FEE">
          <w:rPr>
            <w:noProof/>
            <w:webHidden/>
          </w:rPr>
          <w:fldChar w:fldCharType="begin"/>
        </w:r>
        <w:r w:rsidR="00F93FEE">
          <w:rPr>
            <w:noProof/>
            <w:webHidden/>
          </w:rPr>
          <w:instrText xml:space="preserve"> PAGEREF _Toc73704713 \h </w:instrText>
        </w:r>
        <w:r w:rsidR="00F93FEE">
          <w:rPr>
            <w:noProof/>
            <w:webHidden/>
          </w:rPr>
        </w:r>
        <w:r w:rsidR="00F93FEE">
          <w:rPr>
            <w:noProof/>
            <w:webHidden/>
          </w:rPr>
          <w:fldChar w:fldCharType="separate"/>
        </w:r>
        <w:r w:rsidR="00F93FEE">
          <w:rPr>
            <w:noProof/>
            <w:webHidden/>
          </w:rPr>
          <w:t>24</w:t>
        </w:r>
        <w:r w:rsidR="00F93FEE">
          <w:rPr>
            <w:noProof/>
            <w:webHidden/>
          </w:rPr>
          <w:fldChar w:fldCharType="end"/>
        </w:r>
      </w:hyperlink>
    </w:p>
    <w:p w14:paraId="12D668DC" w14:textId="50429503" w:rsidR="00F93FEE" w:rsidRDefault="00E95C82">
      <w:pPr>
        <w:pStyle w:val="TM10"/>
        <w:tabs>
          <w:tab w:val="left" w:pos="400"/>
          <w:tab w:val="right" w:leader="dot" w:pos="9060"/>
        </w:tabs>
        <w:rPr>
          <w:rFonts w:eastAsiaTheme="minorEastAsia" w:cstheme="minorBidi"/>
          <w:b w:val="0"/>
          <w:bCs w:val="0"/>
          <w:caps w:val="0"/>
          <w:noProof/>
          <w:sz w:val="22"/>
          <w:szCs w:val="22"/>
        </w:rPr>
      </w:pPr>
      <w:hyperlink w:anchor="_Toc73704714" w:history="1">
        <w:r w:rsidR="00F93FEE" w:rsidRPr="001A0C0C">
          <w:rPr>
            <w:rStyle w:val="Lienhypertexte"/>
            <w:noProof/>
          </w:rPr>
          <w:t>4</w:t>
        </w:r>
        <w:r w:rsidR="00F93FEE">
          <w:rPr>
            <w:rFonts w:eastAsiaTheme="minorEastAsia" w:cstheme="minorBidi"/>
            <w:b w:val="0"/>
            <w:bCs w:val="0"/>
            <w:caps w:val="0"/>
            <w:noProof/>
            <w:sz w:val="22"/>
            <w:szCs w:val="22"/>
          </w:rPr>
          <w:tab/>
        </w:r>
        <w:r w:rsidR="00F93FEE" w:rsidRPr="001A0C0C">
          <w:rPr>
            <w:rStyle w:val="Lienhypertexte"/>
            <w:noProof/>
          </w:rPr>
          <w:t>Réalisation</w:t>
        </w:r>
        <w:r w:rsidR="00F93FEE">
          <w:rPr>
            <w:noProof/>
            <w:webHidden/>
          </w:rPr>
          <w:tab/>
        </w:r>
        <w:r w:rsidR="00F93FEE">
          <w:rPr>
            <w:noProof/>
            <w:webHidden/>
          </w:rPr>
          <w:fldChar w:fldCharType="begin"/>
        </w:r>
        <w:r w:rsidR="00F93FEE">
          <w:rPr>
            <w:noProof/>
            <w:webHidden/>
          </w:rPr>
          <w:instrText xml:space="preserve"> PAGEREF _Toc73704714 \h </w:instrText>
        </w:r>
        <w:r w:rsidR="00F93FEE">
          <w:rPr>
            <w:noProof/>
            <w:webHidden/>
          </w:rPr>
        </w:r>
        <w:r w:rsidR="00F93FEE">
          <w:rPr>
            <w:noProof/>
            <w:webHidden/>
          </w:rPr>
          <w:fldChar w:fldCharType="separate"/>
        </w:r>
        <w:r w:rsidR="00F93FEE">
          <w:rPr>
            <w:noProof/>
            <w:webHidden/>
          </w:rPr>
          <w:t>25</w:t>
        </w:r>
        <w:r w:rsidR="00F93FEE">
          <w:rPr>
            <w:noProof/>
            <w:webHidden/>
          </w:rPr>
          <w:fldChar w:fldCharType="end"/>
        </w:r>
      </w:hyperlink>
    </w:p>
    <w:p w14:paraId="46817100" w14:textId="112808D7" w:rsidR="00F93FEE" w:rsidRDefault="00E95C82">
      <w:pPr>
        <w:pStyle w:val="TM2"/>
        <w:tabs>
          <w:tab w:val="left" w:pos="800"/>
          <w:tab w:val="right" w:leader="dot" w:pos="9060"/>
        </w:tabs>
        <w:rPr>
          <w:rFonts w:eastAsiaTheme="minorEastAsia" w:cstheme="minorBidi"/>
          <w:smallCaps w:val="0"/>
          <w:noProof/>
          <w:sz w:val="22"/>
          <w:szCs w:val="22"/>
        </w:rPr>
      </w:pPr>
      <w:hyperlink w:anchor="_Toc73704715" w:history="1">
        <w:r w:rsidR="00F93FEE" w:rsidRPr="001A0C0C">
          <w:rPr>
            <w:rStyle w:val="Lienhypertexte"/>
            <w:noProof/>
          </w:rPr>
          <w:t>4.1</w:t>
        </w:r>
        <w:r w:rsidR="00F93FEE">
          <w:rPr>
            <w:rFonts w:eastAsiaTheme="minorEastAsia" w:cstheme="minorBidi"/>
            <w:smallCaps w:val="0"/>
            <w:noProof/>
            <w:sz w:val="22"/>
            <w:szCs w:val="22"/>
          </w:rPr>
          <w:tab/>
        </w:r>
        <w:r w:rsidR="00F93FEE" w:rsidRPr="001A0C0C">
          <w:rPr>
            <w:rStyle w:val="Lienhypertexte"/>
            <w:noProof/>
          </w:rPr>
          <w:t>Dossier de réalisation</w:t>
        </w:r>
        <w:r w:rsidR="00F93FEE">
          <w:rPr>
            <w:noProof/>
            <w:webHidden/>
          </w:rPr>
          <w:tab/>
        </w:r>
        <w:r w:rsidR="00F93FEE">
          <w:rPr>
            <w:noProof/>
            <w:webHidden/>
          </w:rPr>
          <w:fldChar w:fldCharType="begin"/>
        </w:r>
        <w:r w:rsidR="00F93FEE">
          <w:rPr>
            <w:noProof/>
            <w:webHidden/>
          </w:rPr>
          <w:instrText xml:space="preserve"> PAGEREF _Toc73704715 \h </w:instrText>
        </w:r>
        <w:r w:rsidR="00F93FEE">
          <w:rPr>
            <w:noProof/>
            <w:webHidden/>
          </w:rPr>
        </w:r>
        <w:r w:rsidR="00F93FEE">
          <w:rPr>
            <w:noProof/>
            <w:webHidden/>
          </w:rPr>
          <w:fldChar w:fldCharType="separate"/>
        </w:r>
        <w:r w:rsidR="00F93FEE">
          <w:rPr>
            <w:noProof/>
            <w:webHidden/>
          </w:rPr>
          <w:t>25</w:t>
        </w:r>
        <w:r w:rsidR="00F93FEE">
          <w:rPr>
            <w:noProof/>
            <w:webHidden/>
          </w:rPr>
          <w:fldChar w:fldCharType="end"/>
        </w:r>
      </w:hyperlink>
    </w:p>
    <w:p w14:paraId="6ED8E5DD" w14:textId="68BD233B"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6" w:history="1">
        <w:r w:rsidR="00F93FEE" w:rsidRPr="001A0C0C">
          <w:rPr>
            <w:rStyle w:val="Lienhypertexte"/>
            <w:noProof/>
            <w14:scene3d>
              <w14:camera w14:prst="orthographicFront"/>
              <w14:lightRig w14:rig="threePt" w14:dir="t">
                <w14:rot w14:lat="0" w14:lon="0" w14:rev="0"/>
              </w14:lightRig>
            </w14:scene3d>
          </w:rPr>
          <w:t>4.1.1</w:t>
        </w:r>
        <w:r w:rsidR="00F93FEE">
          <w:rPr>
            <w:rFonts w:eastAsiaTheme="minorEastAsia" w:cstheme="minorBidi"/>
            <w:i w:val="0"/>
            <w:iCs w:val="0"/>
            <w:noProof/>
            <w:sz w:val="22"/>
            <w:szCs w:val="22"/>
          </w:rPr>
          <w:tab/>
        </w:r>
        <w:r w:rsidR="00F93FEE" w:rsidRPr="001A0C0C">
          <w:rPr>
            <w:rStyle w:val="Lienhypertexte"/>
            <w:noProof/>
          </w:rPr>
          <w:t>Répertoire logiciel</w:t>
        </w:r>
        <w:r w:rsidR="00F93FEE">
          <w:rPr>
            <w:noProof/>
            <w:webHidden/>
          </w:rPr>
          <w:tab/>
        </w:r>
        <w:r w:rsidR="00F93FEE">
          <w:rPr>
            <w:noProof/>
            <w:webHidden/>
          </w:rPr>
          <w:fldChar w:fldCharType="begin"/>
        </w:r>
        <w:r w:rsidR="00F93FEE">
          <w:rPr>
            <w:noProof/>
            <w:webHidden/>
          </w:rPr>
          <w:instrText xml:space="preserve"> PAGEREF _Toc73704716 \h </w:instrText>
        </w:r>
        <w:r w:rsidR="00F93FEE">
          <w:rPr>
            <w:noProof/>
            <w:webHidden/>
          </w:rPr>
        </w:r>
        <w:r w:rsidR="00F93FEE">
          <w:rPr>
            <w:noProof/>
            <w:webHidden/>
          </w:rPr>
          <w:fldChar w:fldCharType="separate"/>
        </w:r>
        <w:r w:rsidR="00F93FEE">
          <w:rPr>
            <w:noProof/>
            <w:webHidden/>
          </w:rPr>
          <w:t>25</w:t>
        </w:r>
        <w:r w:rsidR="00F93FEE">
          <w:rPr>
            <w:noProof/>
            <w:webHidden/>
          </w:rPr>
          <w:fldChar w:fldCharType="end"/>
        </w:r>
      </w:hyperlink>
    </w:p>
    <w:p w14:paraId="11F73976" w14:textId="3CA3CEF0"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7" w:history="1">
        <w:r w:rsidR="00F93FEE" w:rsidRPr="001A0C0C">
          <w:rPr>
            <w:rStyle w:val="Lienhypertexte"/>
            <w:noProof/>
            <w14:scene3d>
              <w14:camera w14:prst="orthographicFront"/>
              <w14:lightRig w14:rig="threePt" w14:dir="t">
                <w14:rot w14:lat="0" w14:lon="0" w14:rev="0"/>
              </w14:lightRig>
            </w14:scene3d>
          </w:rPr>
          <w:t>4.1.2</w:t>
        </w:r>
        <w:r w:rsidR="00F93FEE">
          <w:rPr>
            <w:rFonts w:eastAsiaTheme="minorEastAsia" w:cstheme="minorBidi"/>
            <w:i w:val="0"/>
            <w:iCs w:val="0"/>
            <w:noProof/>
            <w:sz w:val="22"/>
            <w:szCs w:val="22"/>
          </w:rPr>
          <w:tab/>
        </w:r>
        <w:r w:rsidR="00F93FEE" w:rsidRPr="001A0C0C">
          <w:rPr>
            <w:rStyle w:val="Lienhypertexte"/>
            <w:noProof/>
          </w:rPr>
          <w:t>Fichiers de documentation</w:t>
        </w:r>
        <w:r w:rsidR="00F93FEE">
          <w:rPr>
            <w:noProof/>
            <w:webHidden/>
          </w:rPr>
          <w:tab/>
        </w:r>
        <w:r w:rsidR="00F93FEE">
          <w:rPr>
            <w:noProof/>
            <w:webHidden/>
          </w:rPr>
          <w:fldChar w:fldCharType="begin"/>
        </w:r>
        <w:r w:rsidR="00F93FEE">
          <w:rPr>
            <w:noProof/>
            <w:webHidden/>
          </w:rPr>
          <w:instrText xml:space="preserve"> PAGEREF _Toc73704717 \h </w:instrText>
        </w:r>
        <w:r w:rsidR="00F93FEE">
          <w:rPr>
            <w:noProof/>
            <w:webHidden/>
          </w:rPr>
        </w:r>
        <w:r w:rsidR="00F93FEE">
          <w:rPr>
            <w:noProof/>
            <w:webHidden/>
          </w:rPr>
          <w:fldChar w:fldCharType="separate"/>
        </w:r>
        <w:r w:rsidR="00F93FEE">
          <w:rPr>
            <w:noProof/>
            <w:webHidden/>
          </w:rPr>
          <w:t>25</w:t>
        </w:r>
        <w:r w:rsidR="00F93FEE">
          <w:rPr>
            <w:noProof/>
            <w:webHidden/>
          </w:rPr>
          <w:fldChar w:fldCharType="end"/>
        </w:r>
      </w:hyperlink>
    </w:p>
    <w:p w14:paraId="5464262E" w14:textId="2BF168F2"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8" w:history="1">
        <w:r w:rsidR="00F93FEE" w:rsidRPr="001A0C0C">
          <w:rPr>
            <w:rStyle w:val="Lienhypertexte"/>
            <w:noProof/>
            <w14:scene3d>
              <w14:camera w14:prst="orthographicFront"/>
              <w14:lightRig w14:rig="threePt" w14:dir="t">
                <w14:rot w14:lat="0" w14:lon="0" w14:rev="0"/>
              </w14:lightRig>
            </w14:scene3d>
          </w:rPr>
          <w:t>4.1.3</w:t>
        </w:r>
        <w:r w:rsidR="00F93FEE">
          <w:rPr>
            <w:rFonts w:eastAsiaTheme="minorEastAsia" w:cstheme="minorBidi"/>
            <w:i w:val="0"/>
            <w:iCs w:val="0"/>
            <w:noProof/>
            <w:sz w:val="22"/>
            <w:szCs w:val="22"/>
          </w:rPr>
          <w:tab/>
        </w:r>
        <w:r w:rsidR="00F93FEE" w:rsidRPr="001A0C0C">
          <w:rPr>
            <w:rStyle w:val="Lienhypertexte"/>
            <w:noProof/>
          </w:rPr>
          <w:t>Arborescence fichiers de documentation</w:t>
        </w:r>
        <w:r w:rsidR="00F93FEE">
          <w:rPr>
            <w:noProof/>
            <w:webHidden/>
          </w:rPr>
          <w:tab/>
        </w:r>
        <w:r w:rsidR="00F93FEE">
          <w:rPr>
            <w:noProof/>
            <w:webHidden/>
          </w:rPr>
          <w:fldChar w:fldCharType="begin"/>
        </w:r>
        <w:r w:rsidR="00F93FEE">
          <w:rPr>
            <w:noProof/>
            <w:webHidden/>
          </w:rPr>
          <w:instrText xml:space="preserve"> PAGEREF _Toc73704718 \h </w:instrText>
        </w:r>
        <w:r w:rsidR="00F93FEE">
          <w:rPr>
            <w:noProof/>
            <w:webHidden/>
          </w:rPr>
        </w:r>
        <w:r w:rsidR="00F93FEE">
          <w:rPr>
            <w:noProof/>
            <w:webHidden/>
          </w:rPr>
          <w:fldChar w:fldCharType="separate"/>
        </w:r>
        <w:r w:rsidR="00F93FEE">
          <w:rPr>
            <w:noProof/>
            <w:webHidden/>
          </w:rPr>
          <w:t>26</w:t>
        </w:r>
        <w:r w:rsidR="00F93FEE">
          <w:rPr>
            <w:noProof/>
            <w:webHidden/>
          </w:rPr>
          <w:fldChar w:fldCharType="end"/>
        </w:r>
      </w:hyperlink>
    </w:p>
    <w:p w14:paraId="21198309" w14:textId="76239838" w:rsidR="00F93FEE" w:rsidRDefault="00E95C82">
      <w:pPr>
        <w:pStyle w:val="TM3"/>
        <w:tabs>
          <w:tab w:val="left" w:pos="1200"/>
          <w:tab w:val="right" w:leader="dot" w:pos="9060"/>
        </w:tabs>
        <w:rPr>
          <w:rFonts w:eastAsiaTheme="minorEastAsia" w:cstheme="minorBidi"/>
          <w:i w:val="0"/>
          <w:iCs w:val="0"/>
          <w:noProof/>
          <w:sz w:val="22"/>
          <w:szCs w:val="22"/>
        </w:rPr>
      </w:pPr>
      <w:hyperlink w:anchor="_Toc73704719" w:history="1">
        <w:r w:rsidR="00F93FEE" w:rsidRPr="001A0C0C">
          <w:rPr>
            <w:rStyle w:val="Lienhypertexte"/>
            <w:noProof/>
            <w14:scene3d>
              <w14:camera w14:prst="orthographicFront"/>
              <w14:lightRig w14:rig="threePt" w14:dir="t">
                <w14:rot w14:lat="0" w14:lon="0" w14:rev="0"/>
              </w14:lightRig>
            </w14:scene3d>
          </w:rPr>
          <w:t>4.1.4</w:t>
        </w:r>
        <w:r w:rsidR="00F93FEE">
          <w:rPr>
            <w:rFonts w:eastAsiaTheme="minorEastAsia" w:cstheme="minorBidi"/>
            <w:i w:val="0"/>
            <w:iCs w:val="0"/>
            <w:noProof/>
            <w:sz w:val="22"/>
            <w:szCs w:val="22"/>
          </w:rPr>
          <w:tab/>
        </w:r>
        <w:r w:rsidR="00F93FEE" w:rsidRPr="001A0C0C">
          <w:rPr>
            <w:rStyle w:val="Lienhypertexte"/>
            <w:noProof/>
          </w:rPr>
          <w:t>Fichiers code source</w:t>
        </w:r>
        <w:r w:rsidR="00F93FEE">
          <w:rPr>
            <w:noProof/>
            <w:webHidden/>
          </w:rPr>
          <w:tab/>
        </w:r>
        <w:r w:rsidR="00F93FEE">
          <w:rPr>
            <w:noProof/>
            <w:webHidden/>
          </w:rPr>
          <w:fldChar w:fldCharType="begin"/>
        </w:r>
        <w:r w:rsidR="00F93FEE">
          <w:rPr>
            <w:noProof/>
            <w:webHidden/>
          </w:rPr>
          <w:instrText xml:space="preserve"> PAGEREF _Toc73704719 \h </w:instrText>
        </w:r>
        <w:r w:rsidR="00F93FEE">
          <w:rPr>
            <w:noProof/>
            <w:webHidden/>
          </w:rPr>
        </w:r>
        <w:r w:rsidR="00F93FEE">
          <w:rPr>
            <w:noProof/>
            <w:webHidden/>
          </w:rPr>
          <w:fldChar w:fldCharType="separate"/>
        </w:r>
        <w:r w:rsidR="00F93FEE">
          <w:rPr>
            <w:noProof/>
            <w:webHidden/>
          </w:rPr>
          <w:t>27</w:t>
        </w:r>
        <w:r w:rsidR="00F93FEE">
          <w:rPr>
            <w:noProof/>
            <w:webHidden/>
          </w:rPr>
          <w:fldChar w:fldCharType="end"/>
        </w:r>
      </w:hyperlink>
    </w:p>
    <w:p w14:paraId="6AC4BF51" w14:textId="7CE3082F"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0" w:history="1">
        <w:r w:rsidR="00F93FEE" w:rsidRPr="001A0C0C">
          <w:rPr>
            <w:rStyle w:val="Lienhypertexte"/>
            <w:noProof/>
            <w14:scene3d>
              <w14:camera w14:prst="orthographicFront"/>
              <w14:lightRig w14:rig="threePt" w14:dir="t">
                <w14:rot w14:lat="0" w14:lon="0" w14:rev="0"/>
              </w14:lightRig>
            </w14:scene3d>
          </w:rPr>
          <w:t>4.1.5</w:t>
        </w:r>
        <w:r w:rsidR="00F93FEE">
          <w:rPr>
            <w:rFonts w:eastAsiaTheme="minorEastAsia" w:cstheme="minorBidi"/>
            <w:i w:val="0"/>
            <w:iCs w:val="0"/>
            <w:noProof/>
            <w:sz w:val="22"/>
            <w:szCs w:val="22"/>
          </w:rPr>
          <w:tab/>
        </w:r>
        <w:r w:rsidR="00F93FEE" w:rsidRPr="001A0C0C">
          <w:rPr>
            <w:rStyle w:val="Lienhypertexte"/>
            <w:noProof/>
          </w:rPr>
          <w:t>Arborescence fichiers code source</w:t>
        </w:r>
        <w:r w:rsidR="00F93FEE">
          <w:rPr>
            <w:noProof/>
            <w:webHidden/>
          </w:rPr>
          <w:tab/>
        </w:r>
        <w:r w:rsidR="00F93FEE">
          <w:rPr>
            <w:noProof/>
            <w:webHidden/>
          </w:rPr>
          <w:fldChar w:fldCharType="begin"/>
        </w:r>
        <w:r w:rsidR="00F93FEE">
          <w:rPr>
            <w:noProof/>
            <w:webHidden/>
          </w:rPr>
          <w:instrText xml:space="preserve"> PAGEREF _Toc73704720 \h </w:instrText>
        </w:r>
        <w:r w:rsidR="00F93FEE">
          <w:rPr>
            <w:noProof/>
            <w:webHidden/>
          </w:rPr>
        </w:r>
        <w:r w:rsidR="00F93FEE">
          <w:rPr>
            <w:noProof/>
            <w:webHidden/>
          </w:rPr>
          <w:fldChar w:fldCharType="separate"/>
        </w:r>
        <w:r w:rsidR="00F93FEE">
          <w:rPr>
            <w:noProof/>
            <w:webHidden/>
          </w:rPr>
          <w:t>28</w:t>
        </w:r>
        <w:r w:rsidR="00F93FEE">
          <w:rPr>
            <w:noProof/>
            <w:webHidden/>
          </w:rPr>
          <w:fldChar w:fldCharType="end"/>
        </w:r>
      </w:hyperlink>
    </w:p>
    <w:p w14:paraId="18EC7878" w14:textId="675AC125"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1" w:history="1">
        <w:r w:rsidR="00F93FEE" w:rsidRPr="001A0C0C">
          <w:rPr>
            <w:rStyle w:val="Lienhypertexte"/>
            <w:noProof/>
            <w14:scene3d>
              <w14:camera w14:prst="orthographicFront"/>
              <w14:lightRig w14:rig="threePt" w14:dir="t">
                <w14:rot w14:lat="0" w14:lon="0" w14:rev="0"/>
              </w14:lightRig>
            </w14:scene3d>
          </w:rPr>
          <w:t>4.1.6</w:t>
        </w:r>
        <w:r w:rsidR="00F93FEE">
          <w:rPr>
            <w:rFonts w:eastAsiaTheme="minorEastAsia" w:cstheme="minorBidi"/>
            <w:i w:val="0"/>
            <w:iCs w:val="0"/>
            <w:noProof/>
            <w:sz w:val="22"/>
            <w:szCs w:val="22"/>
          </w:rPr>
          <w:tab/>
        </w:r>
        <w:r w:rsidR="00F93FEE" w:rsidRPr="001A0C0C">
          <w:rPr>
            <w:rStyle w:val="Lienhypertexte"/>
            <w:noProof/>
          </w:rPr>
          <w:t>Version de produit</w:t>
        </w:r>
        <w:r w:rsidR="00F93FEE">
          <w:rPr>
            <w:noProof/>
            <w:webHidden/>
          </w:rPr>
          <w:tab/>
        </w:r>
        <w:r w:rsidR="00F93FEE">
          <w:rPr>
            <w:noProof/>
            <w:webHidden/>
          </w:rPr>
          <w:fldChar w:fldCharType="begin"/>
        </w:r>
        <w:r w:rsidR="00F93FEE">
          <w:rPr>
            <w:noProof/>
            <w:webHidden/>
          </w:rPr>
          <w:instrText xml:space="preserve"> PAGEREF _Toc73704721 \h </w:instrText>
        </w:r>
        <w:r w:rsidR="00F93FEE">
          <w:rPr>
            <w:noProof/>
            <w:webHidden/>
          </w:rPr>
        </w:r>
        <w:r w:rsidR="00F93FEE">
          <w:rPr>
            <w:noProof/>
            <w:webHidden/>
          </w:rPr>
          <w:fldChar w:fldCharType="separate"/>
        </w:r>
        <w:r w:rsidR="00F93FEE">
          <w:rPr>
            <w:noProof/>
            <w:webHidden/>
          </w:rPr>
          <w:t>29</w:t>
        </w:r>
        <w:r w:rsidR="00F93FEE">
          <w:rPr>
            <w:noProof/>
            <w:webHidden/>
          </w:rPr>
          <w:fldChar w:fldCharType="end"/>
        </w:r>
      </w:hyperlink>
    </w:p>
    <w:p w14:paraId="42D6589A" w14:textId="6F020530"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2" w:history="1">
        <w:r w:rsidR="00F93FEE" w:rsidRPr="001A0C0C">
          <w:rPr>
            <w:rStyle w:val="Lienhypertexte"/>
            <w:noProof/>
            <w14:scene3d>
              <w14:camera w14:prst="orthographicFront"/>
              <w14:lightRig w14:rig="threePt" w14:dir="t">
                <w14:rot w14:lat="0" w14:lon="0" w14:rev="0"/>
              </w14:lightRig>
            </w14:scene3d>
          </w:rPr>
          <w:t>4.1.7</w:t>
        </w:r>
        <w:r w:rsidR="00F93FEE">
          <w:rPr>
            <w:rFonts w:eastAsiaTheme="minorEastAsia" w:cstheme="minorBidi"/>
            <w:i w:val="0"/>
            <w:iCs w:val="0"/>
            <w:noProof/>
            <w:sz w:val="22"/>
            <w:szCs w:val="22"/>
          </w:rPr>
          <w:tab/>
        </w:r>
        <w:r w:rsidR="00F93FEE" w:rsidRPr="001A0C0C">
          <w:rPr>
            <w:rStyle w:val="Lienhypertexte"/>
            <w:noProof/>
          </w:rPr>
          <w:t>Ajouts et modification produit</w:t>
        </w:r>
        <w:r w:rsidR="00F93FEE">
          <w:rPr>
            <w:noProof/>
            <w:webHidden/>
          </w:rPr>
          <w:tab/>
        </w:r>
        <w:r w:rsidR="00F93FEE">
          <w:rPr>
            <w:noProof/>
            <w:webHidden/>
          </w:rPr>
          <w:fldChar w:fldCharType="begin"/>
        </w:r>
        <w:r w:rsidR="00F93FEE">
          <w:rPr>
            <w:noProof/>
            <w:webHidden/>
          </w:rPr>
          <w:instrText xml:space="preserve"> PAGEREF _Toc73704722 \h </w:instrText>
        </w:r>
        <w:r w:rsidR="00F93FEE">
          <w:rPr>
            <w:noProof/>
            <w:webHidden/>
          </w:rPr>
        </w:r>
        <w:r w:rsidR="00F93FEE">
          <w:rPr>
            <w:noProof/>
            <w:webHidden/>
          </w:rPr>
          <w:fldChar w:fldCharType="separate"/>
        </w:r>
        <w:r w:rsidR="00F93FEE">
          <w:rPr>
            <w:noProof/>
            <w:webHidden/>
          </w:rPr>
          <w:t>29</w:t>
        </w:r>
        <w:r w:rsidR="00F93FEE">
          <w:rPr>
            <w:noProof/>
            <w:webHidden/>
          </w:rPr>
          <w:fldChar w:fldCharType="end"/>
        </w:r>
      </w:hyperlink>
    </w:p>
    <w:p w14:paraId="3411F0F3" w14:textId="0B8FA910"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3" w:history="1">
        <w:r w:rsidR="00F93FEE" w:rsidRPr="001A0C0C">
          <w:rPr>
            <w:rStyle w:val="Lienhypertexte"/>
            <w:noProof/>
            <w14:scene3d>
              <w14:camera w14:prst="orthographicFront"/>
              <w14:lightRig w14:rig="threePt" w14:dir="t">
                <w14:rot w14:lat="0" w14:lon="0" w14:rev="0"/>
              </w14:lightRig>
            </w14:scene3d>
          </w:rPr>
          <w:t>4.1.8</w:t>
        </w:r>
        <w:r w:rsidR="00F93FEE">
          <w:rPr>
            <w:rFonts w:eastAsiaTheme="minorEastAsia" w:cstheme="minorBidi"/>
            <w:i w:val="0"/>
            <w:iCs w:val="0"/>
            <w:noProof/>
            <w:sz w:val="22"/>
            <w:szCs w:val="22"/>
          </w:rPr>
          <w:tab/>
        </w:r>
        <w:r w:rsidR="00F93FEE" w:rsidRPr="001A0C0C">
          <w:rPr>
            <w:rStyle w:val="Lienhypertexte"/>
            <w:noProof/>
          </w:rPr>
          <w:t>Networking</w:t>
        </w:r>
        <w:r w:rsidR="00F93FEE">
          <w:rPr>
            <w:noProof/>
            <w:webHidden/>
          </w:rPr>
          <w:tab/>
        </w:r>
        <w:r w:rsidR="00F93FEE">
          <w:rPr>
            <w:noProof/>
            <w:webHidden/>
          </w:rPr>
          <w:fldChar w:fldCharType="begin"/>
        </w:r>
        <w:r w:rsidR="00F93FEE">
          <w:rPr>
            <w:noProof/>
            <w:webHidden/>
          </w:rPr>
          <w:instrText xml:space="preserve"> PAGEREF _Toc73704723 \h </w:instrText>
        </w:r>
        <w:r w:rsidR="00F93FEE">
          <w:rPr>
            <w:noProof/>
            <w:webHidden/>
          </w:rPr>
        </w:r>
        <w:r w:rsidR="00F93FEE">
          <w:rPr>
            <w:noProof/>
            <w:webHidden/>
          </w:rPr>
          <w:fldChar w:fldCharType="separate"/>
        </w:r>
        <w:r w:rsidR="00F93FEE">
          <w:rPr>
            <w:noProof/>
            <w:webHidden/>
          </w:rPr>
          <w:t>31</w:t>
        </w:r>
        <w:r w:rsidR="00F93FEE">
          <w:rPr>
            <w:noProof/>
            <w:webHidden/>
          </w:rPr>
          <w:fldChar w:fldCharType="end"/>
        </w:r>
      </w:hyperlink>
    </w:p>
    <w:p w14:paraId="2F556E6C" w14:textId="271F7BA5"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4" w:history="1">
        <w:r w:rsidR="00F93FEE" w:rsidRPr="001A0C0C">
          <w:rPr>
            <w:rStyle w:val="Lienhypertexte"/>
            <w:noProof/>
            <w14:scene3d>
              <w14:camera w14:prst="orthographicFront"/>
              <w14:lightRig w14:rig="threePt" w14:dir="t">
                <w14:rot w14:lat="0" w14:lon="0" w14:rev="0"/>
              </w14:lightRig>
            </w14:scene3d>
          </w:rPr>
          <w:t>4.1.9</w:t>
        </w:r>
        <w:r w:rsidR="00F93FEE">
          <w:rPr>
            <w:rFonts w:eastAsiaTheme="minorEastAsia" w:cstheme="minorBidi"/>
            <w:i w:val="0"/>
            <w:iCs w:val="0"/>
            <w:noProof/>
            <w:sz w:val="22"/>
            <w:szCs w:val="22"/>
          </w:rPr>
          <w:tab/>
        </w:r>
        <w:r w:rsidR="00F93FEE" w:rsidRPr="001A0C0C">
          <w:rPr>
            <w:rStyle w:val="Lienhypertexte"/>
            <w:noProof/>
          </w:rPr>
          <w:t>DropDown</w:t>
        </w:r>
        <w:r w:rsidR="00F93FEE">
          <w:rPr>
            <w:noProof/>
            <w:webHidden/>
          </w:rPr>
          <w:tab/>
        </w:r>
        <w:r w:rsidR="00F93FEE">
          <w:rPr>
            <w:noProof/>
            <w:webHidden/>
          </w:rPr>
          <w:fldChar w:fldCharType="begin"/>
        </w:r>
        <w:r w:rsidR="00F93FEE">
          <w:rPr>
            <w:noProof/>
            <w:webHidden/>
          </w:rPr>
          <w:instrText xml:space="preserve"> PAGEREF _Toc73704724 \h </w:instrText>
        </w:r>
        <w:r w:rsidR="00F93FEE">
          <w:rPr>
            <w:noProof/>
            <w:webHidden/>
          </w:rPr>
        </w:r>
        <w:r w:rsidR="00F93FEE">
          <w:rPr>
            <w:noProof/>
            <w:webHidden/>
          </w:rPr>
          <w:fldChar w:fldCharType="separate"/>
        </w:r>
        <w:r w:rsidR="00F93FEE">
          <w:rPr>
            <w:noProof/>
            <w:webHidden/>
          </w:rPr>
          <w:t>32</w:t>
        </w:r>
        <w:r w:rsidR="00F93FEE">
          <w:rPr>
            <w:noProof/>
            <w:webHidden/>
          </w:rPr>
          <w:fldChar w:fldCharType="end"/>
        </w:r>
      </w:hyperlink>
    </w:p>
    <w:p w14:paraId="7B79FE65" w14:textId="2D1FF6EE"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5" w:history="1">
        <w:r w:rsidR="00F93FEE" w:rsidRPr="001A0C0C">
          <w:rPr>
            <w:rStyle w:val="Lienhypertexte"/>
            <w:noProof/>
            <w14:scene3d>
              <w14:camera w14:prst="orthographicFront"/>
              <w14:lightRig w14:rig="threePt" w14:dir="t">
                <w14:rot w14:lat="0" w14:lon="0" w14:rev="0"/>
              </w14:lightRig>
            </w14:scene3d>
          </w:rPr>
          <w:t>4.1.10</w:t>
        </w:r>
        <w:r w:rsidR="00F93FEE">
          <w:rPr>
            <w:rFonts w:eastAsiaTheme="minorEastAsia" w:cstheme="minorBidi"/>
            <w:i w:val="0"/>
            <w:iCs w:val="0"/>
            <w:noProof/>
            <w:sz w:val="22"/>
            <w:szCs w:val="22"/>
          </w:rPr>
          <w:tab/>
        </w:r>
        <w:r w:rsidR="00F93FEE" w:rsidRPr="001A0C0C">
          <w:rPr>
            <w:rStyle w:val="Lienhypertexte"/>
            <w:noProof/>
          </w:rPr>
          <w:t>Cellules</w:t>
        </w:r>
        <w:r w:rsidR="00F93FEE">
          <w:rPr>
            <w:noProof/>
            <w:webHidden/>
          </w:rPr>
          <w:tab/>
        </w:r>
        <w:r w:rsidR="00F93FEE">
          <w:rPr>
            <w:noProof/>
            <w:webHidden/>
          </w:rPr>
          <w:fldChar w:fldCharType="begin"/>
        </w:r>
        <w:r w:rsidR="00F93FEE">
          <w:rPr>
            <w:noProof/>
            <w:webHidden/>
          </w:rPr>
          <w:instrText xml:space="preserve"> PAGEREF _Toc73704725 \h </w:instrText>
        </w:r>
        <w:r w:rsidR="00F93FEE">
          <w:rPr>
            <w:noProof/>
            <w:webHidden/>
          </w:rPr>
        </w:r>
        <w:r w:rsidR="00F93FEE">
          <w:rPr>
            <w:noProof/>
            <w:webHidden/>
          </w:rPr>
          <w:fldChar w:fldCharType="separate"/>
        </w:r>
        <w:r w:rsidR="00F93FEE">
          <w:rPr>
            <w:noProof/>
            <w:webHidden/>
          </w:rPr>
          <w:t>32</w:t>
        </w:r>
        <w:r w:rsidR="00F93FEE">
          <w:rPr>
            <w:noProof/>
            <w:webHidden/>
          </w:rPr>
          <w:fldChar w:fldCharType="end"/>
        </w:r>
      </w:hyperlink>
    </w:p>
    <w:p w14:paraId="12216EBE" w14:textId="41FA267C"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6" w:history="1">
        <w:r w:rsidR="00F93FEE" w:rsidRPr="001A0C0C">
          <w:rPr>
            <w:rStyle w:val="Lienhypertexte"/>
            <w:noProof/>
            <w14:scene3d>
              <w14:camera w14:prst="orthographicFront"/>
              <w14:lightRig w14:rig="threePt" w14:dir="t">
                <w14:rot w14:lat="0" w14:lon="0" w14:rev="0"/>
              </w14:lightRig>
            </w14:scene3d>
          </w:rPr>
          <w:t>4.1.11</w:t>
        </w:r>
        <w:r w:rsidR="00F93FEE">
          <w:rPr>
            <w:rFonts w:eastAsiaTheme="minorEastAsia" w:cstheme="minorBidi"/>
            <w:i w:val="0"/>
            <w:iCs w:val="0"/>
            <w:noProof/>
            <w:sz w:val="22"/>
            <w:szCs w:val="22"/>
          </w:rPr>
          <w:tab/>
        </w:r>
        <w:r w:rsidR="00F93FEE" w:rsidRPr="001A0C0C">
          <w:rPr>
            <w:rStyle w:val="Lienhypertexte"/>
            <w:noProof/>
          </w:rPr>
          <w:t>Dictionnaire des données</w:t>
        </w:r>
        <w:r w:rsidR="00F93FEE">
          <w:rPr>
            <w:noProof/>
            <w:webHidden/>
          </w:rPr>
          <w:tab/>
        </w:r>
        <w:r w:rsidR="00F93FEE">
          <w:rPr>
            <w:noProof/>
            <w:webHidden/>
          </w:rPr>
          <w:fldChar w:fldCharType="begin"/>
        </w:r>
        <w:r w:rsidR="00F93FEE">
          <w:rPr>
            <w:noProof/>
            <w:webHidden/>
          </w:rPr>
          <w:instrText xml:space="preserve"> PAGEREF _Toc73704726 \h </w:instrText>
        </w:r>
        <w:r w:rsidR="00F93FEE">
          <w:rPr>
            <w:noProof/>
            <w:webHidden/>
          </w:rPr>
        </w:r>
        <w:r w:rsidR="00F93FEE">
          <w:rPr>
            <w:noProof/>
            <w:webHidden/>
          </w:rPr>
          <w:fldChar w:fldCharType="separate"/>
        </w:r>
        <w:r w:rsidR="00F93FEE">
          <w:rPr>
            <w:noProof/>
            <w:webHidden/>
          </w:rPr>
          <w:t>33</w:t>
        </w:r>
        <w:r w:rsidR="00F93FEE">
          <w:rPr>
            <w:noProof/>
            <w:webHidden/>
          </w:rPr>
          <w:fldChar w:fldCharType="end"/>
        </w:r>
      </w:hyperlink>
    </w:p>
    <w:p w14:paraId="27A220DA" w14:textId="18DB30EB"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7" w:history="1">
        <w:r w:rsidR="00F93FEE" w:rsidRPr="001A0C0C">
          <w:rPr>
            <w:rStyle w:val="Lienhypertexte"/>
            <w:noProof/>
            <w14:scene3d>
              <w14:camera w14:prst="orthographicFront"/>
              <w14:lightRig w14:rig="threePt" w14:dir="t">
                <w14:rot w14:lat="0" w14:lon="0" w14:rev="0"/>
              </w14:lightRig>
            </w14:scene3d>
          </w:rPr>
          <w:t>4.1.12</w:t>
        </w:r>
        <w:r w:rsidR="00F93FEE">
          <w:rPr>
            <w:rFonts w:eastAsiaTheme="minorEastAsia" w:cstheme="minorBidi"/>
            <w:i w:val="0"/>
            <w:iCs w:val="0"/>
            <w:noProof/>
            <w:sz w:val="22"/>
            <w:szCs w:val="22"/>
          </w:rPr>
          <w:tab/>
        </w:r>
        <w:r w:rsidR="00F93FEE" w:rsidRPr="001A0C0C">
          <w:rPr>
            <w:rStyle w:val="Lienhypertexte"/>
            <w:noProof/>
          </w:rPr>
          <w:t>Changement base de données</w:t>
        </w:r>
        <w:r w:rsidR="00F93FEE">
          <w:rPr>
            <w:noProof/>
            <w:webHidden/>
          </w:rPr>
          <w:tab/>
        </w:r>
        <w:r w:rsidR="00F93FEE">
          <w:rPr>
            <w:noProof/>
            <w:webHidden/>
          </w:rPr>
          <w:fldChar w:fldCharType="begin"/>
        </w:r>
        <w:r w:rsidR="00F93FEE">
          <w:rPr>
            <w:noProof/>
            <w:webHidden/>
          </w:rPr>
          <w:instrText xml:space="preserve"> PAGEREF _Toc73704727 \h </w:instrText>
        </w:r>
        <w:r w:rsidR="00F93FEE">
          <w:rPr>
            <w:noProof/>
            <w:webHidden/>
          </w:rPr>
        </w:r>
        <w:r w:rsidR="00F93FEE">
          <w:rPr>
            <w:noProof/>
            <w:webHidden/>
          </w:rPr>
          <w:fldChar w:fldCharType="separate"/>
        </w:r>
        <w:r w:rsidR="00F93FEE">
          <w:rPr>
            <w:noProof/>
            <w:webHidden/>
          </w:rPr>
          <w:t>34</w:t>
        </w:r>
        <w:r w:rsidR="00F93FEE">
          <w:rPr>
            <w:noProof/>
            <w:webHidden/>
          </w:rPr>
          <w:fldChar w:fldCharType="end"/>
        </w:r>
      </w:hyperlink>
    </w:p>
    <w:p w14:paraId="11D31D05" w14:textId="6EAFF1BC" w:rsidR="00F93FEE" w:rsidRDefault="00E95C82">
      <w:pPr>
        <w:pStyle w:val="TM3"/>
        <w:tabs>
          <w:tab w:val="left" w:pos="1200"/>
          <w:tab w:val="right" w:leader="dot" w:pos="9060"/>
        </w:tabs>
        <w:rPr>
          <w:rFonts w:eastAsiaTheme="minorEastAsia" w:cstheme="minorBidi"/>
          <w:i w:val="0"/>
          <w:iCs w:val="0"/>
          <w:noProof/>
          <w:sz w:val="22"/>
          <w:szCs w:val="22"/>
        </w:rPr>
      </w:pPr>
      <w:hyperlink w:anchor="_Toc73704728" w:history="1">
        <w:r w:rsidR="00F93FEE" w:rsidRPr="001A0C0C">
          <w:rPr>
            <w:rStyle w:val="Lienhypertexte"/>
            <w:noProof/>
            <w14:scene3d>
              <w14:camera w14:prst="orthographicFront"/>
              <w14:lightRig w14:rig="threePt" w14:dir="t">
                <w14:rot w14:lat="0" w14:lon="0" w14:rev="0"/>
              </w14:lightRig>
            </w14:scene3d>
          </w:rPr>
          <w:t>4.1.13</w:t>
        </w:r>
        <w:r w:rsidR="00F93FEE">
          <w:rPr>
            <w:rFonts w:eastAsiaTheme="minorEastAsia" w:cstheme="minorBidi"/>
            <w:i w:val="0"/>
            <w:iCs w:val="0"/>
            <w:noProof/>
            <w:sz w:val="22"/>
            <w:szCs w:val="22"/>
          </w:rPr>
          <w:tab/>
        </w:r>
        <w:r w:rsidR="00F93FEE" w:rsidRPr="001A0C0C">
          <w:rPr>
            <w:rStyle w:val="Lienhypertexte"/>
            <w:noProof/>
          </w:rPr>
          <w:t>Modification maquette</w:t>
        </w:r>
        <w:r w:rsidR="00F93FEE">
          <w:rPr>
            <w:noProof/>
            <w:webHidden/>
          </w:rPr>
          <w:tab/>
        </w:r>
        <w:r w:rsidR="00F93FEE">
          <w:rPr>
            <w:noProof/>
            <w:webHidden/>
          </w:rPr>
          <w:fldChar w:fldCharType="begin"/>
        </w:r>
        <w:r w:rsidR="00F93FEE">
          <w:rPr>
            <w:noProof/>
            <w:webHidden/>
          </w:rPr>
          <w:instrText xml:space="preserve"> PAGEREF _Toc73704728 \h </w:instrText>
        </w:r>
        <w:r w:rsidR="00F93FEE">
          <w:rPr>
            <w:noProof/>
            <w:webHidden/>
          </w:rPr>
        </w:r>
        <w:r w:rsidR="00F93FEE">
          <w:rPr>
            <w:noProof/>
            <w:webHidden/>
          </w:rPr>
          <w:fldChar w:fldCharType="separate"/>
        </w:r>
        <w:r w:rsidR="00F93FEE">
          <w:rPr>
            <w:noProof/>
            <w:webHidden/>
          </w:rPr>
          <w:t>35</w:t>
        </w:r>
        <w:r w:rsidR="00F93FEE">
          <w:rPr>
            <w:noProof/>
            <w:webHidden/>
          </w:rPr>
          <w:fldChar w:fldCharType="end"/>
        </w:r>
      </w:hyperlink>
    </w:p>
    <w:p w14:paraId="6B0D09C7" w14:textId="472F0E7C" w:rsidR="00F93FEE" w:rsidRDefault="00E95C82">
      <w:pPr>
        <w:pStyle w:val="TM2"/>
        <w:tabs>
          <w:tab w:val="left" w:pos="800"/>
          <w:tab w:val="right" w:leader="dot" w:pos="9060"/>
        </w:tabs>
        <w:rPr>
          <w:rFonts w:eastAsiaTheme="minorEastAsia" w:cstheme="minorBidi"/>
          <w:smallCaps w:val="0"/>
          <w:noProof/>
          <w:sz w:val="22"/>
          <w:szCs w:val="22"/>
        </w:rPr>
      </w:pPr>
      <w:hyperlink w:anchor="_Toc73704729" w:history="1">
        <w:r w:rsidR="00F93FEE" w:rsidRPr="001A0C0C">
          <w:rPr>
            <w:rStyle w:val="Lienhypertexte"/>
            <w:noProof/>
          </w:rPr>
          <w:t>4.2</w:t>
        </w:r>
        <w:r w:rsidR="00F93FEE">
          <w:rPr>
            <w:rFonts w:eastAsiaTheme="minorEastAsia" w:cstheme="minorBidi"/>
            <w:smallCaps w:val="0"/>
            <w:noProof/>
            <w:sz w:val="22"/>
            <w:szCs w:val="22"/>
          </w:rPr>
          <w:tab/>
        </w:r>
        <w:r w:rsidR="00F93FEE" w:rsidRPr="001A0C0C">
          <w:rPr>
            <w:rStyle w:val="Lienhypertexte"/>
            <w:noProof/>
          </w:rPr>
          <w:t>Description des tests effectués</w:t>
        </w:r>
        <w:r w:rsidR="00F93FEE">
          <w:rPr>
            <w:noProof/>
            <w:webHidden/>
          </w:rPr>
          <w:tab/>
        </w:r>
        <w:r w:rsidR="00F93FEE">
          <w:rPr>
            <w:noProof/>
            <w:webHidden/>
          </w:rPr>
          <w:fldChar w:fldCharType="begin"/>
        </w:r>
        <w:r w:rsidR="00F93FEE">
          <w:rPr>
            <w:noProof/>
            <w:webHidden/>
          </w:rPr>
          <w:instrText xml:space="preserve"> PAGEREF _Toc73704729 \h </w:instrText>
        </w:r>
        <w:r w:rsidR="00F93FEE">
          <w:rPr>
            <w:noProof/>
            <w:webHidden/>
          </w:rPr>
        </w:r>
        <w:r w:rsidR="00F93FEE">
          <w:rPr>
            <w:noProof/>
            <w:webHidden/>
          </w:rPr>
          <w:fldChar w:fldCharType="separate"/>
        </w:r>
        <w:r w:rsidR="00F93FEE">
          <w:rPr>
            <w:noProof/>
            <w:webHidden/>
          </w:rPr>
          <w:t>37</w:t>
        </w:r>
        <w:r w:rsidR="00F93FEE">
          <w:rPr>
            <w:noProof/>
            <w:webHidden/>
          </w:rPr>
          <w:fldChar w:fldCharType="end"/>
        </w:r>
      </w:hyperlink>
    </w:p>
    <w:p w14:paraId="6E3D03A3" w14:textId="6615EDB6" w:rsidR="00F93FEE" w:rsidRDefault="00E95C82">
      <w:pPr>
        <w:pStyle w:val="TM2"/>
        <w:tabs>
          <w:tab w:val="left" w:pos="800"/>
          <w:tab w:val="right" w:leader="dot" w:pos="9060"/>
        </w:tabs>
        <w:rPr>
          <w:rFonts w:eastAsiaTheme="minorEastAsia" w:cstheme="minorBidi"/>
          <w:smallCaps w:val="0"/>
          <w:noProof/>
          <w:sz w:val="22"/>
          <w:szCs w:val="22"/>
        </w:rPr>
      </w:pPr>
      <w:hyperlink w:anchor="_Toc73704730" w:history="1">
        <w:r w:rsidR="00F93FEE" w:rsidRPr="001A0C0C">
          <w:rPr>
            <w:rStyle w:val="Lienhypertexte"/>
            <w:noProof/>
          </w:rPr>
          <w:t>4.3</w:t>
        </w:r>
        <w:r w:rsidR="00F93FEE">
          <w:rPr>
            <w:rFonts w:eastAsiaTheme="minorEastAsia" w:cstheme="minorBidi"/>
            <w:smallCaps w:val="0"/>
            <w:noProof/>
            <w:sz w:val="22"/>
            <w:szCs w:val="22"/>
          </w:rPr>
          <w:tab/>
        </w:r>
        <w:r w:rsidR="00F93FEE" w:rsidRPr="001A0C0C">
          <w:rPr>
            <w:rStyle w:val="Lienhypertexte"/>
            <w:noProof/>
          </w:rPr>
          <w:t>Liste des documents fournis</w:t>
        </w:r>
        <w:r w:rsidR="00F93FEE">
          <w:rPr>
            <w:noProof/>
            <w:webHidden/>
          </w:rPr>
          <w:tab/>
        </w:r>
        <w:r w:rsidR="00F93FEE">
          <w:rPr>
            <w:noProof/>
            <w:webHidden/>
          </w:rPr>
          <w:fldChar w:fldCharType="begin"/>
        </w:r>
        <w:r w:rsidR="00F93FEE">
          <w:rPr>
            <w:noProof/>
            <w:webHidden/>
          </w:rPr>
          <w:instrText xml:space="preserve"> PAGEREF _Toc73704730 \h </w:instrText>
        </w:r>
        <w:r w:rsidR="00F93FEE">
          <w:rPr>
            <w:noProof/>
            <w:webHidden/>
          </w:rPr>
        </w:r>
        <w:r w:rsidR="00F93FEE">
          <w:rPr>
            <w:noProof/>
            <w:webHidden/>
          </w:rPr>
          <w:fldChar w:fldCharType="separate"/>
        </w:r>
        <w:r w:rsidR="00F93FEE">
          <w:rPr>
            <w:noProof/>
            <w:webHidden/>
          </w:rPr>
          <w:t>39</w:t>
        </w:r>
        <w:r w:rsidR="00F93FEE">
          <w:rPr>
            <w:noProof/>
            <w:webHidden/>
          </w:rPr>
          <w:fldChar w:fldCharType="end"/>
        </w:r>
      </w:hyperlink>
    </w:p>
    <w:p w14:paraId="35C1773B" w14:textId="1E39B4E9" w:rsidR="00F93FEE" w:rsidRDefault="00E95C82">
      <w:pPr>
        <w:pStyle w:val="TM10"/>
        <w:tabs>
          <w:tab w:val="left" w:pos="400"/>
          <w:tab w:val="right" w:leader="dot" w:pos="9060"/>
        </w:tabs>
        <w:rPr>
          <w:rFonts w:eastAsiaTheme="minorEastAsia" w:cstheme="minorBidi"/>
          <w:b w:val="0"/>
          <w:bCs w:val="0"/>
          <w:caps w:val="0"/>
          <w:noProof/>
          <w:sz w:val="22"/>
          <w:szCs w:val="22"/>
        </w:rPr>
      </w:pPr>
      <w:hyperlink w:anchor="_Toc73704731" w:history="1">
        <w:r w:rsidR="00F93FEE" w:rsidRPr="001A0C0C">
          <w:rPr>
            <w:rStyle w:val="Lienhypertexte"/>
            <w:noProof/>
          </w:rPr>
          <w:t>5</w:t>
        </w:r>
        <w:r w:rsidR="00F93FEE">
          <w:rPr>
            <w:rFonts w:eastAsiaTheme="minorEastAsia" w:cstheme="minorBidi"/>
            <w:b w:val="0"/>
            <w:bCs w:val="0"/>
            <w:caps w:val="0"/>
            <w:noProof/>
            <w:sz w:val="22"/>
            <w:szCs w:val="22"/>
          </w:rPr>
          <w:tab/>
        </w:r>
        <w:r w:rsidR="00F93FEE" w:rsidRPr="001A0C0C">
          <w:rPr>
            <w:rStyle w:val="Lienhypertexte"/>
            <w:noProof/>
          </w:rPr>
          <w:t>Conclusions</w:t>
        </w:r>
        <w:r w:rsidR="00F93FEE">
          <w:rPr>
            <w:noProof/>
            <w:webHidden/>
          </w:rPr>
          <w:tab/>
        </w:r>
        <w:r w:rsidR="00F93FEE">
          <w:rPr>
            <w:noProof/>
            <w:webHidden/>
          </w:rPr>
          <w:fldChar w:fldCharType="begin"/>
        </w:r>
        <w:r w:rsidR="00F93FEE">
          <w:rPr>
            <w:noProof/>
            <w:webHidden/>
          </w:rPr>
          <w:instrText xml:space="preserve"> PAGEREF _Toc73704731 \h </w:instrText>
        </w:r>
        <w:r w:rsidR="00F93FEE">
          <w:rPr>
            <w:noProof/>
            <w:webHidden/>
          </w:rPr>
        </w:r>
        <w:r w:rsidR="00F93FEE">
          <w:rPr>
            <w:noProof/>
            <w:webHidden/>
          </w:rPr>
          <w:fldChar w:fldCharType="separate"/>
        </w:r>
        <w:r w:rsidR="00F93FEE">
          <w:rPr>
            <w:noProof/>
            <w:webHidden/>
          </w:rPr>
          <w:t>39</w:t>
        </w:r>
        <w:r w:rsidR="00F93FEE">
          <w:rPr>
            <w:noProof/>
            <w:webHidden/>
          </w:rPr>
          <w:fldChar w:fldCharType="end"/>
        </w:r>
      </w:hyperlink>
    </w:p>
    <w:p w14:paraId="5A07E561" w14:textId="7150F12D" w:rsidR="00F93FEE" w:rsidRDefault="00E95C82">
      <w:pPr>
        <w:pStyle w:val="TM2"/>
        <w:tabs>
          <w:tab w:val="left" w:pos="800"/>
          <w:tab w:val="right" w:leader="dot" w:pos="9060"/>
        </w:tabs>
        <w:rPr>
          <w:rFonts w:eastAsiaTheme="minorEastAsia" w:cstheme="minorBidi"/>
          <w:smallCaps w:val="0"/>
          <w:noProof/>
          <w:sz w:val="22"/>
          <w:szCs w:val="22"/>
        </w:rPr>
      </w:pPr>
      <w:hyperlink w:anchor="_Toc73704732" w:history="1">
        <w:r w:rsidR="00F93FEE" w:rsidRPr="001A0C0C">
          <w:rPr>
            <w:rStyle w:val="Lienhypertexte"/>
            <w:noProof/>
          </w:rPr>
          <w:t>5.1</w:t>
        </w:r>
        <w:r w:rsidR="00F93FEE">
          <w:rPr>
            <w:rFonts w:eastAsiaTheme="minorEastAsia" w:cstheme="minorBidi"/>
            <w:smallCaps w:val="0"/>
            <w:noProof/>
            <w:sz w:val="22"/>
            <w:szCs w:val="22"/>
          </w:rPr>
          <w:tab/>
        </w:r>
        <w:r w:rsidR="00F93FEE" w:rsidRPr="001A0C0C">
          <w:rPr>
            <w:rStyle w:val="Lienhypertexte"/>
            <w:noProof/>
          </w:rPr>
          <w:t>Améliorations</w:t>
        </w:r>
        <w:r w:rsidR="00F93FEE">
          <w:rPr>
            <w:noProof/>
            <w:webHidden/>
          </w:rPr>
          <w:tab/>
        </w:r>
        <w:r w:rsidR="00F93FEE">
          <w:rPr>
            <w:noProof/>
            <w:webHidden/>
          </w:rPr>
          <w:fldChar w:fldCharType="begin"/>
        </w:r>
        <w:r w:rsidR="00F93FEE">
          <w:rPr>
            <w:noProof/>
            <w:webHidden/>
          </w:rPr>
          <w:instrText xml:space="preserve"> PAGEREF _Toc73704732 \h </w:instrText>
        </w:r>
        <w:r w:rsidR="00F93FEE">
          <w:rPr>
            <w:noProof/>
            <w:webHidden/>
          </w:rPr>
        </w:r>
        <w:r w:rsidR="00F93FEE">
          <w:rPr>
            <w:noProof/>
            <w:webHidden/>
          </w:rPr>
          <w:fldChar w:fldCharType="separate"/>
        </w:r>
        <w:r w:rsidR="00F93FEE">
          <w:rPr>
            <w:noProof/>
            <w:webHidden/>
          </w:rPr>
          <w:t>39</w:t>
        </w:r>
        <w:r w:rsidR="00F93FEE">
          <w:rPr>
            <w:noProof/>
            <w:webHidden/>
          </w:rPr>
          <w:fldChar w:fldCharType="end"/>
        </w:r>
      </w:hyperlink>
    </w:p>
    <w:p w14:paraId="7BF796FF" w14:textId="761D89A3" w:rsidR="00F93FEE" w:rsidRDefault="00E95C82">
      <w:pPr>
        <w:pStyle w:val="TM2"/>
        <w:tabs>
          <w:tab w:val="left" w:pos="800"/>
          <w:tab w:val="right" w:leader="dot" w:pos="9060"/>
        </w:tabs>
        <w:rPr>
          <w:rFonts w:eastAsiaTheme="minorEastAsia" w:cstheme="minorBidi"/>
          <w:smallCaps w:val="0"/>
          <w:noProof/>
          <w:sz w:val="22"/>
          <w:szCs w:val="22"/>
        </w:rPr>
      </w:pPr>
      <w:hyperlink w:anchor="_Toc73704733" w:history="1">
        <w:r w:rsidR="00F93FEE" w:rsidRPr="001A0C0C">
          <w:rPr>
            <w:rStyle w:val="Lienhypertexte"/>
            <w:noProof/>
          </w:rPr>
          <w:t>5.2</w:t>
        </w:r>
        <w:r w:rsidR="00F93FEE">
          <w:rPr>
            <w:rFonts w:eastAsiaTheme="minorEastAsia" w:cstheme="minorBidi"/>
            <w:smallCaps w:val="0"/>
            <w:noProof/>
            <w:sz w:val="22"/>
            <w:szCs w:val="22"/>
          </w:rPr>
          <w:tab/>
        </w:r>
        <w:r w:rsidR="00F93FEE" w:rsidRPr="001A0C0C">
          <w:rPr>
            <w:rStyle w:val="Lienhypertexte"/>
            <w:noProof/>
          </w:rPr>
          <w:t>Bilan des fonctionnalités demandées</w:t>
        </w:r>
        <w:r w:rsidR="00F93FEE">
          <w:rPr>
            <w:noProof/>
            <w:webHidden/>
          </w:rPr>
          <w:tab/>
        </w:r>
        <w:r w:rsidR="00F93FEE">
          <w:rPr>
            <w:noProof/>
            <w:webHidden/>
          </w:rPr>
          <w:fldChar w:fldCharType="begin"/>
        </w:r>
        <w:r w:rsidR="00F93FEE">
          <w:rPr>
            <w:noProof/>
            <w:webHidden/>
          </w:rPr>
          <w:instrText xml:space="preserve"> PAGEREF _Toc73704733 \h </w:instrText>
        </w:r>
        <w:r w:rsidR="00F93FEE">
          <w:rPr>
            <w:noProof/>
            <w:webHidden/>
          </w:rPr>
        </w:r>
        <w:r w:rsidR="00F93FEE">
          <w:rPr>
            <w:noProof/>
            <w:webHidden/>
          </w:rPr>
          <w:fldChar w:fldCharType="separate"/>
        </w:r>
        <w:r w:rsidR="00F93FEE">
          <w:rPr>
            <w:noProof/>
            <w:webHidden/>
          </w:rPr>
          <w:t>40</w:t>
        </w:r>
        <w:r w:rsidR="00F93FEE">
          <w:rPr>
            <w:noProof/>
            <w:webHidden/>
          </w:rPr>
          <w:fldChar w:fldCharType="end"/>
        </w:r>
      </w:hyperlink>
    </w:p>
    <w:p w14:paraId="6468AFE4" w14:textId="10091516" w:rsidR="00F93FEE" w:rsidRDefault="00E95C82">
      <w:pPr>
        <w:pStyle w:val="TM2"/>
        <w:tabs>
          <w:tab w:val="left" w:pos="800"/>
          <w:tab w:val="right" w:leader="dot" w:pos="9060"/>
        </w:tabs>
        <w:rPr>
          <w:rFonts w:eastAsiaTheme="minorEastAsia" w:cstheme="minorBidi"/>
          <w:smallCaps w:val="0"/>
          <w:noProof/>
          <w:sz w:val="22"/>
          <w:szCs w:val="22"/>
        </w:rPr>
      </w:pPr>
      <w:hyperlink w:anchor="_Toc73704734" w:history="1">
        <w:r w:rsidR="00F93FEE" w:rsidRPr="001A0C0C">
          <w:rPr>
            <w:rStyle w:val="Lienhypertexte"/>
            <w:noProof/>
          </w:rPr>
          <w:t>5.3</w:t>
        </w:r>
        <w:r w:rsidR="00F93FEE">
          <w:rPr>
            <w:rFonts w:eastAsiaTheme="minorEastAsia" w:cstheme="minorBidi"/>
            <w:smallCaps w:val="0"/>
            <w:noProof/>
            <w:sz w:val="22"/>
            <w:szCs w:val="22"/>
          </w:rPr>
          <w:tab/>
        </w:r>
        <w:r w:rsidR="00F93FEE" w:rsidRPr="001A0C0C">
          <w:rPr>
            <w:rStyle w:val="Lienhypertexte"/>
            <w:noProof/>
          </w:rPr>
          <w:t>Bilan de la planification</w:t>
        </w:r>
        <w:r w:rsidR="00F93FEE">
          <w:rPr>
            <w:noProof/>
            <w:webHidden/>
          </w:rPr>
          <w:tab/>
        </w:r>
        <w:r w:rsidR="00F93FEE">
          <w:rPr>
            <w:noProof/>
            <w:webHidden/>
          </w:rPr>
          <w:fldChar w:fldCharType="begin"/>
        </w:r>
        <w:r w:rsidR="00F93FEE">
          <w:rPr>
            <w:noProof/>
            <w:webHidden/>
          </w:rPr>
          <w:instrText xml:space="preserve"> PAGEREF _Toc73704734 \h </w:instrText>
        </w:r>
        <w:r w:rsidR="00F93FEE">
          <w:rPr>
            <w:noProof/>
            <w:webHidden/>
          </w:rPr>
        </w:r>
        <w:r w:rsidR="00F93FEE">
          <w:rPr>
            <w:noProof/>
            <w:webHidden/>
          </w:rPr>
          <w:fldChar w:fldCharType="separate"/>
        </w:r>
        <w:r w:rsidR="00F93FEE">
          <w:rPr>
            <w:noProof/>
            <w:webHidden/>
          </w:rPr>
          <w:t>40</w:t>
        </w:r>
        <w:r w:rsidR="00F93FEE">
          <w:rPr>
            <w:noProof/>
            <w:webHidden/>
          </w:rPr>
          <w:fldChar w:fldCharType="end"/>
        </w:r>
      </w:hyperlink>
    </w:p>
    <w:p w14:paraId="1F30B664" w14:textId="15B79033" w:rsidR="00F93FEE" w:rsidRDefault="00E95C82">
      <w:pPr>
        <w:pStyle w:val="TM2"/>
        <w:tabs>
          <w:tab w:val="left" w:pos="800"/>
          <w:tab w:val="right" w:leader="dot" w:pos="9060"/>
        </w:tabs>
        <w:rPr>
          <w:rFonts w:eastAsiaTheme="minorEastAsia" w:cstheme="minorBidi"/>
          <w:smallCaps w:val="0"/>
          <w:noProof/>
          <w:sz w:val="22"/>
          <w:szCs w:val="22"/>
        </w:rPr>
      </w:pPr>
      <w:hyperlink w:anchor="_Toc73704735" w:history="1">
        <w:r w:rsidR="00F93FEE" w:rsidRPr="001A0C0C">
          <w:rPr>
            <w:rStyle w:val="Lienhypertexte"/>
            <w:noProof/>
          </w:rPr>
          <w:t>5.4</w:t>
        </w:r>
        <w:r w:rsidR="00F93FEE">
          <w:rPr>
            <w:rFonts w:eastAsiaTheme="minorEastAsia" w:cstheme="minorBidi"/>
            <w:smallCaps w:val="0"/>
            <w:noProof/>
            <w:sz w:val="22"/>
            <w:szCs w:val="22"/>
          </w:rPr>
          <w:tab/>
        </w:r>
        <w:r w:rsidR="00F93FEE" w:rsidRPr="001A0C0C">
          <w:rPr>
            <w:rStyle w:val="Lienhypertexte"/>
            <w:noProof/>
          </w:rPr>
          <w:t>Bilan personnel</w:t>
        </w:r>
        <w:r w:rsidR="00F93FEE">
          <w:rPr>
            <w:noProof/>
            <w:webHidden/>
          </w:rPr>
          <w:tab/>
        </w:r>
        <w:r w:rsidR="00F93FEE">
          <w:rPr>
            <w:noProof/>
            <w:webHidden/>
          </w:rPr>
          <w:fldChar w:fldCharType="begin"/>
        </w:r>
        <w:r w:rsidR="00F93FEE">
          <w:rPr>
            <w:noProof/>
            <w:webHidden/>
          </w:rPr>
          <w:instrText xml:space="preserve"> PAGEREF _Toc73704735 \h </w:instrText>
        </w:r>
        <w:r w:rsidR="00F93FEE">
          <w:rPr>
            <w:noProof/>
            <w:webHidden/>
          </w:rPr>
        </w:r>
        <w:r w:rsidR="00F93FEE">
          <w:rPr>
            <w:noProof/>
            <w:webHidden/>
          </w:rPr>
          <w:fldChar w:fldCharType="separate"/>
        </w:r>
        <w:r w:rsidR="00F93FEE">
          <w:rPr>
            <w:noProof/>
            <w:webHidden/>
          </w:rPr>
          <w:t>40</w:t>
        </w:r>
        <w:r w:rsidR="00F93FEE">
          <w:rPr>
            <w:noProof/>
            <w:webHidden/>
          </w:rPr>
          <w:fldChar w:fldCharType="end"/>
        </w:r>
      </w:hyperlink>
    </w:p>
    <w:p w14:paraId="2AD1D7C5" w14:textId="07DFA570" w:rsidR="00F93FEE" w:rsidRDefault="00E95C82">
      <w:pPr>
        <w:pStyle w:val="TM2"/>
        <w:tabs>
          <w:tab w:val="left" w:pos="800"/>
          <w:tab w:val="right" w:leader="dot" w:pos="9060"/>
        </w:tabs>
        <w:rPr>
          <w:rFonts w:eastAsiaTheme="minorEastAsia" w:cstheme="minorBidi"/>
          <w:smallCaps w:val="0"/>
          <w:noProof/>
          <w:sz w:val="22"/>
          <w:szCs w:val="22"/>
        </w:rPr>
      </w:pPr>
      <w:hyperlink w:anchor="_Toc73704736" w:history="1">
        <w:r w:rsidR="00F93FEE" w:rsidRPr="001A0C0C">
          <w:rPr>
            <w:rStyle w:val="Lienhypertexte"/>
            <w:noProof/>
          </w:rPr>
          <w:t>5.5</w:t>
        </w:r>
        <w:r w:rsidR="00F93FEE">
          <w:rPr>
            <w:rFonts w:eastAsiaTheme="minorEastAsia" w:cstheme="minorBidi"/>
            <w:smallCaps w:val="0"/>
            <w:noProof/>
            <w:sz w:val="22"/>
            <w:szCs w:val="22"/>
          </w:rPr>
          <w:tab/>
        </w:r>
        <w:r w:rsidR="00F93FEE" w:rsidRPr="001A0C0C">
          <w:rPr>
            <w:rStyle w:val="Lienhypertexte"/>
            <w:noProof/>
          </w:rPr>
          <w:t>Bilan graphique comparaison</w:t>
        </w:r>
        <w:r w:rsidR="00F93FEE">
          <w:rPr>
            <w:noProof/>
            <w:webHidden/>
          </w:rPr>
          <w:tab/>
        </w:r>
        <w:r w:rsidR="00F93FEE">
          <w:rPr>
            <w:noProof/>
            <w:webHidden/>
          </w:rPr>
          <w:fldChar w:fldCharType="begin"/>
        </w:r>
        <w:r w:rsidR="00F93FEE">
          <w:rPr>
            <w:noProof/>
            <w:webHidden/>
          </w:rPr>
          <w:instrText xml:space="preserve"> PAGEREF _Toc73704736 \h </w:instrText>
        </w:r>
        <w:r w:rsidR="00F93FEE">
          <w:rPr>
            <w:noProof/>
            <w:webHidden/>
          </w:rPr>
        </w:r>
        <w:r w:rsidR="00F93FEE">
          <w:rPr>
            <w:noProof/>
            <w:webHidden/>
          </w:rPr>
          <w:fldChar w:fldCharType="separate"/>
        </w:r>
        <w:r w:rsidR="00F93FEE">
          <w:rPr>
            <w:noProof/>
            <w:webHidden/>
          </w:rPr>
          <w:t>41</w:t>
        </w:r>
        <w:r w:rsidR="00F93FEE">
          <w:rPr>
            <w:noProof/>
            <w:webHidden/>
          </w:rPr>
          <w:fldChar w:fldCharType="end"/>
        </w:r>
      </w:hyperlink>
    </w:p>
    <w:p w14:paraId="4F4F784F" w14:textId="4600D1DE" w:rsidR="00F93FEE" w:rsidRDefault="00E95C82">
      <w:pPr>
        <w:pStyle w:val="TM10"/>
        <w:tabs>
          <w:tab w:val="left" w:pos="400"/>
          <w:tab w:val="right" w:leader="dot" w:pos="9060"/>
        </w:tabs>
        <w:rPr>
          <w:rFonts w:eastAsiaTheme="minorEastAsia" w:cstheme="minorBidi"/>
          <w:b w:val="0"/>
          <w:bCs w:val="0"/>
          <w:caps w:val="0"/>
          <w:noProof/>
          <w:sz w:val="22"/>
          <w:szCs w:val="22"/>
        </w:rPr>
      </w:pPr>
      <w:hyperlink w:anchor="_Toc73704737" w:history="1">
        <w:r w:rsidR="00F93FEE" w:rsidRPr="001A0C0C">
          <w:rPr>
            <w:rStyle w:val="Lienhypertexte"/>
            <w:noProof/>
          </w:rPr>
          <w:t>6</w:t>
        </w:r>
        <w:r w:rsidR="00F93FEE">
          <w:rPr>
            <w:rFonts w:eastAsiaTheme="minorEastAsia" w:cstheme="minorBidi"/>
            <w:b w:val="0"/>
            <w:bCs w:val="0"/>
            <w:caps w:val="0"/>
            <w:noProof/>
            <w:sz w:val="22"/>
            <w:szCs w:val="22"/>
          </w:rPr>
          <w:tab/>
        </w:r>
        <w:r w:rsidR="00F93FEE" w:rsidRPr="001A0C0C">
          <w:rPr>
            <w:rStyle w:val="Lienhypertexte"/>
            <w:noProof/>
          </w:rPr>
          <w:t>Annexes</w:t>
        </w:r>
        <w:r w:rsidR="00F93FEE">
          <w:rPr>
            <w:noProof/>
            <w:webHidden/>
          </w:rPr>
          <w:tab/>
        </w:r>
        <w:r w:rsidR="00F93FEE">
          <w:rPr>
            <w:noProof/>
            <w:webHidden/>
          </w:rPr>
          <w:fldChar w:fldCharType="begin"/>
        </w:r>
        <w:r w:rsidR="00F93FEE">
          <w:rPr>
            <w:noProof/>
            <w:webHidden/>
          </w:rPr>
          <w:instrText xml:space="preserve"> PAGEREF _Toc73704737 \h </w:instrText>
        </w:r>
        <w:r w:rsidR="00F93FEE">
          <w:rPr>
            <w:noProof/>
            <w:webHidden/>
          </w:rPr>
        </w:r>
        <w:r w:rsidR="00F93FEE">
          <w:rPr>
            <w:noProof/>
            <w:webHidden/>
          </w:rPr>
          <w:fldChar w:fldCharType="separate"/>
        </w:r>
        <w:r w:rsidR="00F93FEE">
          <w:rPr>
            <w:noProof/>
            <w:webHidden/>
          </w:rPr>
          <w:t>42</w:t>
        </w:r>
        <w:r w:rsidR="00F93FEE">
          <w:rPr>
            <w:noProof/>
            <w:webHidden/>
          </w:rPr>
          <w:fldChar w:fldCharType="end"/>
        </w:r>
      </w:hyperlink>
    </w:p>
    <w:p w14:paraId="36C73D13" w14:textId="2AA1D73F" w:rsidR="00F93FEE" w:rsidRDefault="00E95C82">
      <w:pPr>
        <w:pStyle w:val="TM2"/>
        <w:tabs>
          <w:tab w:val="left" w:pos="800"/>
          <w:tab w:val="right" w:leader="dot" w:pos="9060"/>
        </w:tabs>
        <w:rPr>
          <w:rFonts w:eastAsiaTheme="minorEastAsia" w:cstheme="minorBidi"/>
          <w:smallCaps w:val="0"/>
          <w:noProof/>
          <w:sz w:val="22"/>
          <w:szCs w:val="22"/>
        </w:rPr>
      </w:pPr>
      <w:hyperlink w:anchor="_Toc73704738" w:history="1">
        <w:r w:rsidR="00F93FEE" w:rsidRPr="001A0C0C">
          <w:rPr>
            <w:rStyle w:val="Lienhypertexte"/>
            <w:noProof/>
          </w:rPr>
          <w:t>6.1</w:t>
        </w:r>
        <w:r w:rsidR="00F93FEE">
          <w:rPr>
            <w:rFonts w:eastAsiaTheme="minorEastAsia" w:cstheme="minorBidi"/>
            <w:smallCaps w:val="0"/>
            <w:noProof/>
            <w:sz w:val="22"/>
            <w:szCs w:val="22"/>
          </w:rPr>
          <w:tab/>
        </w:r>
        <w:r w:rsidR="00F93FEE" w:rsidRPr="001A0C0C">
          <w:rPr>
            <w:rStyle w:val="Lienhypertexte"/>
            <w:noProof/>
          </w:rPr>
          <w:t>Webographie</w:t>
        </w:r>
        <w:r w:rsidR="00F93FEE">
          <w:rPr>
            <w:noProof/>
            <w:webHidden/>
          </w:rPr>
          <w:tab/>
        </w:r>
        <w:r w:rsidR="00F93FEE">
          <w:rPr>
            <w:noProof/>
            <w:webHidden/>
          </w:rPr>
          <w:fldChar w:fldCharType="begin"/>
        </w:r>
        <w:r w:rsidR="00F93FEE">
          <w:rPr>
            <w:noProof/>
            <w:webHidden/>
          </w:rPr>
          <w:instrText xml:space="preserve"> PAGEREF _Toc73704738 \h </w:instrText>
        </w:r>
        <w:r w:rsidR="00F93FEE">
          <w:rPr>
            <w:noProof/>
            <w:webHidden/>
          </w:rPr>
        </w:r>
        <w:r w:rsidR="00F93FEE">
          <w:rPr>
            <w:noProof/>
            <w:webHidden/>
          </w:rPr>
          <w:fldChar w:fldCharType="separate"/>
        </w:r>
        <w:r w:rsidR="00F93FEE">
          <w:rPr>
            <w:noProof/>
            <w:webHidden/>
          </w:rPr>
          <w:t>42</w:t>
        </w:r>
        <w:r w:rsidR="00F93FEE">
          <w:rPr>
            <w:noProof/>
            <w:webHidden/>
          </w:rPr>
          <w:fldChar w:fldCharType="end"/>
        </w:r>
      </w:hyperlink>
    </w:p>
    <w:p w14:paraId="147EDB98" w14:textId="7E8CACE4" w:rsidR="00F93FEE" w:rsidRDefault="00E95C82">
      <w:pPr>
        <w:pStyle w:val="TM2"/>
        <w:tabs>
          <w:tab w:val="left" w:pos="800"/>
          <w:tab w:val="right" w:leader="dot" w:pos="9060"/>
        </w:tabs>
        <w:rPr>
          <w:rFonts w:eastAsiaTheme="minorEastAsia" w:cstheme="minorBidi"/>
          <w:smallCaps w:val="0"/>
          <w:noProof/>
          <w:sz w:val="22"/>
          <w:szCs w:val="22"/>
        </w:rPr>
      </w:pPr>
      <w:hyperlink w:anchor="_Toc73704739" w:history="1">
        <w:r w:rsidR="00F93FEE" w:rsidRPr="001A0C0C">
          <w:rPr>
            <w:rStyle w:val="Lienhypertexte"/>
            <w:noProof/>
          </w:rPr>
          <w:t>6.2</w:t>
        </w:r>
        <w:r w:rsidR="00F93FEE">
          <w:rPr>
            <w:rFonts w:eastAsiaTheme="minorEastAsia" w:cstheme="minorBidi"/>
            <w:smallCaps w:val="0"/>
            <w:noProof/>
            <w:sz w:val="22"/>
            <w:szCs w:val="22"/>
          </w:rPr>
          <w:tab/>
        </w:r>
        <w:r w:rsidR="00F93FEE" w:rsidRPr="001A0C0C">
          <w:rPr>
            <w:rStyle w:val="Lienhypertexte"/>
            <w:noProof/>
          </w:rPr>
          <w:t>Manuel d’utilisation</w:t>
        </w:r>
        <w:r w:rsidR="00F93FEE">
          <w:rPr>
            <w:noProof/>
            <w:webHidden/>
          </w:rPr>
          <w:tab/>
        </w:r>
        <w:r w:rsidR="00F93FEE">
          <w:rPr>
            <w:noProof/>
            <w:webHidden/>
          </w:rPr>
          <w:fldChar w:fldCharType="begin"/>
        </w:r>
        <w:r w:rsidR="00F93FEE">
          <w:rPr>
            <w:noProof/>
            <w:webHidden/>
          </w:rPr>
          <w:instrText xml:space="preserve"> PAGEREF _Toc73704739 \h </w:instrText>
        </w:r>
        <w:r w:rsidR="00F93FEE">
          <w:rPr>
            <w:noProof/>
            <w:webHidden/>
          </w:rPr>
        </w:r>
        <w:r w:rsidR="00F93FEE">
          <w:rPr>
            <w:noProof/>
            <w:webHidden/>
          </w:rPr>
          <w:fldChar w:fldCharType="separate"/>
        </w:r>
        <w:r w:rsidR="00F93FEE">
          <w:rPr>
            <w:noProof/>
            <w:webHidden/>
          </w:rPr>
          <w:t>43</w:t>
        </w:r>
        <w:r w:rsidR="00F93FEE">
          <w:rPr>
            <w:noProof/>
            <w:webHidden/>
          </w:rPr>
          <w:fldChar w:fldCharType="end"/>
        </w:r>
      </w:hyperlink>
    </w:p>
    <w:p w14:paraId="61BB19F4" w14:textId="70D238C9" w:rsidR="00F93FEE" w:rsidRDefault="00E95C82">
      <w:pPr>
        <w:pStyle w:val="TM2"/>
        <w:tabs>
          <w:tab w:val="left" w:pos="800"/>
          <w:tab w:val="right" w:leader="dot" w:pos="9060"/>
        </w:tabs>
        <w:rPr>
          <w:rFonts w:eastAsiaTheme="minorEastAsia" w:cstheme="minorBidi"/>
          <w:smallCaps w:val="0"/>
          <w:noProof/>
          <w:sz w:val="22"/>
          <w:szCs w:val="22"/>
        </w:rPr>
      </w:pPr>
      <w:hyperlink w:anchor="_Toc73704740" w:history="1">
        <w:r w:rsidR="00F93FEE" w:rsidRPr="001A0C0C">
          <w:rPr>
            <w:rStyle w:val="Lienhypertexte"/>
            <w:noProof/>
          </w:rPr>
          <w:t>6.3</w:t>
        </w:r>
        <w:r w:rsidR="00F93FEE">
          <w:rPr>
            <w:rFonts w:eastAsiaTheme="minorEastAsia" w:cstheme="minorBidi"/>
            <w:smallCaps w:val="0"/>
            <w:noProof/>
            <w:sz w:val="22"/>
            <w:szCs w:val="22"/>
          </w:rPr>
          <w:tab/>
        </w:r>
        <w:r w:rsidR="00F93FEE" w:rsidRPr="001A0C0C">
          <w:rPr>
            <w:rStyle w:val="Lienhypertexte"/>
            <w:noProof/>
          </w:rPr>
          <w:t>Archives du projet</w:t>
        </w:r>
        <w:r w:rsidR="00F93FEE">
          <w:rPr>
            <w:noProof/>
            <w:webHidden/>
          </w:rPr>
          <w:tab/>
        </w:r>
        <w:r w:rsidR="00F93FEE">
          <w:rPr>
            <w:noProof/>
            <w:webHidden/>
          </w:rPr>
          <w:fldChar w:fldCharType="begin"/>
        </w:r>
        <w:r w:rsidR="00F93FEE">
          <w:rPr>
            <w:noProof/>
            <w:webHidden/>
          </w:rPr>
          <w:instrText xml:space="preserve"> PAGEREF _Toc73704740 \h </w:instrText>
        </w:r>
        <w:r w:rsidR="00F93FEE">
          <w:rPr>
            <w:noProof/>
            <w:webHidden/>
          </w:rPr>
        </w:r>
        <w:r w:rsidR="00F93FEE">
          <w:rPr>
            <w:noProof/>
            <w:webHidden/>
          </w:rPr>
          <w:fldChar w:fldCharType="separate"/>
        </w:r>
        <w:r w:rsidR="00F93FEE">
          <w:rPr>
            <w:noProof/>
            <w:webHidden/>
          </w:rPr>
          <w:t>43</w:t>
        </w:r>
        <w:r w:rsidR="00F93FEE">
          <w:rPr>
            <w:noProof/>
            <w:webHidden/>
          </w:rPr>
          <w:fldChar w:fldCharType="end"/>
        </w:r>
      </w:hyperlink>
    </w:p>
    <w:p w14:paraId="61DF8745" w14:textId="28BF30D8" w:rsidR="00F93FEE" w:rsidRDefault="00E95C82">
      <w:pPr>
        <w:pStyle w:val="TM2"/>
        <w:tabs>
          <w:tab w:val="left" w:pos="800"/>
          <w:tab w:val="right" w:leader="dot" w:pos="9060"/>
        </w:tabs>
        <w:rPr>
          <w:rFonts w:eastAsiaTheme="minorEastAsia" w:cstheme="minorBidi"/>
          <w:smallCaps w:val="0"/>
          <w:noProof/>
          <w:sz w:val="22"/>
          <w:szCs w:val="22"/>
        </w:rPr>
      </w:pPr>
      <w:hyperlink w:anchor="_Toc73704741" w:history="1">
        <w:r w:rsidR="00F93FEE" w:rsidRPr="001A0C0C">
          <w:rPr>
            <w:rStyle w:val="Lienhypertexte"/>
            <w:noProof/>
          </w:rPr>
          <w:t>6.4</w:t>
        </w:r>
        <w:r w:rsidR="00F93FEE">
          <w:rPr>
            <w:rFonts w:eastAsiaTheme="minorEastAsia" w:cstheme="minorBidi"/>
            <w:smallCaps w:val="0"/>
            <w:noProof/>
            <w:sz w:val="22"/>
            <w:szCs w:val="22"/>
          </w:rPr>
          <w:tab/>
        </w:r>
        <w:r w:rsidR="00F93FEE" w:rsidRPr="001A0C0C">
          <w:rPr>
            <w:rStyle w:val="Lienhypertexte"/>
            <w:noProof/>
          </w:rPr>
          <w:t>Résumé rapport</w:t>
        </w:r>
        <w:r w:rsidR="00F93FEE">
          <w:rPr>
            <w:noProof/>
            <w:webHidden/>
          </w:rPr>
          <w:tab/>
        </w:r>
        <w:r w:rsidR="00F93FEE">
          <w:rPr>
            <w:noProof/>
            <w:webHidden/>
          </w:rPr>
          <w:fldChar w:fldCharType="begin"/>
        </w:r>
        <w:r w:rsidR="00F93FEE">
          <w:rPr>
            <w:noProof/>
            <w:webHidden/>
          </w:rPr>
          <w:instrText xml:space="preserve"> PAGEREF _Toc73704741 \h </w:instrText>
        </w:r>
        <w:r w:rsidR="00F93FEE">
          <w:rPr>
            <w:noProof/>
            <w:webHidden/>
          </w:rPr>
        </w:r>
        <w:r w:rsidR="00F93FEE">
          <w:rPr>
            <w:noProof/>
            <w:webHidden/>
          </w:rPr>
          <w:fldChar w:fldCharType="separate"/>
        </w:r>
        <w:r w:rsidR="00F93FEE">
          <w:rPr>
            <w:noProof/>
            <w:webHidden/>
          </w:rPr>
          <w:t>44</w:t>
        </w:r>
        <w:r w:rsidR="00F93FEE">
          <w:rPr>
            <w:noProof/>
            <w:webHidden/>
          </w:rPr>
          <w:fldChar w:fldCharType="end"/>
        </w:r>
      </w:hyperlink>
    </w:p>
    <w:p w14:paraId="575555E8" w14:textId="66236A85" w:rsidR="00F93FEE" w:rsidRDefault="00E95C82">
      <w:pPr>
        <w:pStyle w:val="TM2"/>
        <w:tabs>
          <w:tab w:val="left" w:pos="800"/>
          <w:tab w:val="right" w:leader="dot" w:pos="9060"/>
        </w:tabs>
        <w:rPr>
          <w:rFonts w:eastAsiaTheme="minorEastAsia" w:cstheme="minorBidi"/>
          <w:smallCaps w:val="0"/>
          <w:noProof/>
          <w:sz w:val="22"/>
          <w:szCs w:val="22"/>
        </w:rPr>
      </w:pPr>
      <w:hyperlink w:anchor="_Toc73704742" w:history="1">
        <w:r w:rsidR="00F93FEE" w:rsidRPr="001A0C0C">
          <w:rPr>
            <w:rStyle w:val="Lienhypertexte"/>
            <w:noProof/>
          </w:rPr>
          <w:t>6.5</w:t>
        </w:r>
        <w:r w:rsidR="00F93FEE">
          <w:rPr>
            <w:rFonts w:eastAsiaTheme="minorEastAsia" w:cstheme="minorBidi"/>
            <w:smallCaps w:val="0"/>
            <w:noProof/>
            <w:sz w:val="22"/>
            <w:szCs w:val="22"/>
          </w:rPr>
          <w:tab/>
        </w:r>
        <w:r w:rsidR="00F93FEE" w:rsidRPr="001A0C0C">
          <w:rPr>
            <w:rStyle w:val="Lienhypertexte"/>
            <w:noProof/>
          </w:rPr>
          <w:t>Planification Initiale</w:t>
        </w:r>
        <w:r w:rsidR="00F93FEE">
          <w:rPr>
            <w:noProof/>
            <w:webHidden/>
          </w:rPr>
          <w:tab/>
        </w:r>
        <w:r w:rsidR="00F93FEE">
          <w:rPr>
            <w:noProof/>
            <w:webHidden/>
          </w:rPr>
          <w:fldChar w:fldCharType="begin"/>
        </w:r>
        <w:r w:rsidR="00F93FEE">
          <w:rPr>
            <w:noProof/>
            <w:webHidden/>
          </w:rPr>
          <w:instrText xml:space="preserve"> PAGEREF _Toc73704742 \h </w:instrText>
        </w:r>
        <w:r w:rsidR="00F93FEE">
          <w:rPr>
            <w:noProof/>
            <w:webHidden/>
          </w:rPr>
        </w:r>
        <w:r w:rsidR="00F93FEE">
          <w:rPr>
            <w:noProof/>
            <w:webHidden/>
          </w:rPr>
          <w:fldChar w:fldCharType="separate"/>
        </w:r>
        <w:r w:rsidR="00F93FEE">
          <w:rPr>
            <w:noProof/>
            <w:webHidden/>
          </w:rPr>
          <w:t>45</w:t>
        </w:r>
        <w:r w:rsidR="00F93FEE">
          <w:rPr>
            <w:noProof/>
            <w:webHidden/>
          </w:rPr>
          <w:fldChar w:fldCharType="end"/>
        </w:r>
      </w:hyperlink>
    </w:p>
    <w:p w14:paraId="7FCD7813" w14:textId="327578A6" w:rsidR="00F93FEE" w:rsidRDefault="00E95C82">
      <w:pPr>
        <w:pStyle w:val="TM2"/>
        <w:tabs>
          <w:tab w:val="left" w:pos="800"/>
          <w:tab w:val="right" w:leader="dot" w:pos="9060"/>
        </w:tabs>
        <w:rPr>
          <w:rFonts w:eastAsiaTheme="minorEastAsia" w:cstheme="minorBidi"/>
          <w:smallCaps w:val="0"/>
          <w:noProof/>
          <w:sz w:val="22"/>
          <w:szCs w:val="22"/>
        </w:rPr>
      </w:pPr>
      <w:hyperlink w:anchor="_Toc73704743" w:history="1">
        <w:r w:rsidR="00F93FEE" w:rsidRPr="001A0C0C">
          <w:rPr>
            <w:rStyle w:val="Lienhypertexte"/>
            <w:noProof/>
          </w:rPr>
          <w:t>6.6</w:t>
        </w:r>
        <w:r w:rsidR="00F93FEE">
          <w:rPr>
            <w:rFonts w:eastAsiaTheme="minorEastAsia" w:cstheme="minorBidi"/>
            <w:smallCaps w:val="0"/>
            <w:noProof/>
            <w:sz w:val="22"/>
            <w:szCs w:val="22"/>
          </w:rPr>
          <w:tab/>
        </w:r>
        <w:r w:rsidR="00F93FEE" w:rsidRPr="001A0C0C">
          <w:rPr>
            <w:rStyle w:val="Lienhypertexte"/>
            <w:noProof/>
          </w:rPr>
          <w:t>Journal de travail</w:t>
        </w:r>
        <w:r w:rsidR="00F93FEE">
          <w:rPr>
            <w:noProof/>
            <w:webHidden/>
          </w:rPr>
          <w:tab/>
        </w:r>
        <w:r w:rsidR="00F93FEE">
          <w:rPr>
            <w:noProof/>
            <w:webHidden/>
          </w:rPr>
          <w:fldChar w:fldCharType="begin"/>
        </w:r>
        <w:r w:rsidR="00F93FEE">
          <w:rPr>
            <w:noProof/>
            <w:webHidden/>
          </w:rPr>
          <w:instrText xml:space="preserve"> PAGEREF _Toc73704743 \h </w:instrText>
        </w:r>
        <w:r w:rsidR="00F93FEE">
          <w:rPr>
            <w:noProof/>
            <w:webHidden/>
          </w:rPr>
        </w:r>
        <w:r w:rsidR="00F93FEE">
          <w:rPr>
            <w:noProof/>
            <w:webHidden/>
          </w:rPr>
          <w:fldChar w:fldCharType="separate"/>
        </w:r>
        <w:r w:rsidR="00F93FEE">
          <w:rPr>
            <w:noProof/>
            <w:webHidden/>
          </w:rPr>
          <w:t>54</w:t>
        </w:r>
        <w:r w:rsidR="00F93FEE">
          <w:rPr>
            <w:noProof/>
            <w:webHidden/>
          </w:rPr>
          <w:fldChar w:fldCharType="end"/>
        </w:r>
      </w:hyperlink>
    </w:p>
    <w:p w14:paraId="08846618" w14:textId="1244675A" w:rsidR="00F93FEE" w:rsidRDefault="00E95C82">
      <w:pPr>
        <w:pStyle w:val="TM2"/>
        <w:tabs>
          <w:tab w:val="left" w:pos="800"/>
          <w:tab w:val="right" w:leader="dot" w:pos="9060"/>
        </w:tabs>
        <w:rPr>
          <w:rFonts w:eastAsiaTheme="minorEastAsia" w:cstheme="minorBidi"/>
          <w:smallCaps w:val="0"/>
          <w:noProof/>
          <w:sz w:val="22"/>
          <w:szCs w:val="22"/>
        </w:rPr>
      </w:pPr>
      <w:hyperlink w:anchor="_Toc73704744" w:history="1">
        <w:r w:rsidR="00F93FEE" w:rsidRPr="001A0C0C">
          <w:rPr>
            <w:rStyle w:val="Lienhypertexte"/>
            <w:noProof/>
          </w:rPr>
          <w:t>6.7</w:t>
        </w:r>
        <w:r w:rsidR="00F93FEE">
          <w:rPr>
            <w:rFonts w:eastAsiaTheme="minorEastAsia" w:cstheme="minorBidi"/>
            <w:smallCaps w:val="0"/>
            <w:noProof/>
            <w:sz w:val="22"/>
            <w:szCs w:val="22"/>
          </w:rPr>
          <w:tab/>
        </w:r>
        <w:r w:rsidR="00F93FEE" w:rsidRPr="001A0C0C">
          <w:rPr>
            <w:rStyle w:val="Lienhypertexte"/>
            <w:noProof/>
          </w:rPr>
          <w:t>Bilan graphique planification</w:t>
        </w:r>
        <w:r w:rsidR="00F93FEE">
          <w:rPr>
            <w:noProof/>
            <w:webHidden/>
          </w:rPr>
          <w:tab/>
        </w:r>
        <w:r w:rsidR="00F93FEE">
          <w:rPr>
            <w:noProof/>
            <w:webHidden/>
          </w:rPr>
          <w:fldChar w:fldCharType="begin"/>
        </w:r>
        <w:r w:rsidR="00F93FEE">
          <w:rPr>
            <w:noProof/>
            <w:webHidden/>
          </w:rPr>
          <w:instrText xml:space="preserve"> PAGEREF _Toc73704744 \h </w:instrText>
        </w:r>
        <w:r w:rsidR="00F93FEE">
          <w:rPr>
            <w:noProof/>
            <w:webHidden/>
          </w:rPr>
        </w:r>
        <w:r w:rsidR="00F93FEE">
          <w:rPr>
            <w:noProof/>
            <w:webHidden/>
          </w:rPr>
          <w:fldChar w:fldCharType="separate"/>
        </w:r>
        <w:r w:rsidR="00F93FEE">
          <w:rPr>
            <w:noProof/>
            <w:webHidden/>
          </w:rPr>
          <w:t>67</w:t>
        </w:r>
        <w:r w:rsidR="00F93FEE">
          <w:rPr>
            <w:noProof/>
            <w:webHidden/>
          </w:rPr>
          <w:fldChar w:fldCharType="end"/>
        </w:r>
      </w:hyperlink>
    </w:p>
    <w:p w14:paraId="79EA64B1" w14:textId="2A29E0E1" w:rsidR="00114302" w:rsidRDefault="00A65F0B" w:rsidP="00D44524">
      <w:pPr>
        <w:rPr>
          <w:rFonts w:cs="Arial"/>
          <w:i/>
          <w:iCs/>
          <w:caps/>
          <w:sz w:val="22"/>
          <w:szCs w:val="22"/>
        </w:rPr>
      </w:pPr>
      <w:r>
        <w:rPr>
          <w:rFonts w:cs="Arial"/>
          <w:i/>
          <w:iCs/>
          <w:caps/>
          <w:sz w:val="22"/>
          <w:szCs w:val="22"/>
        </w:rPr>
        <w:fldChar w:fldCharType="end"/>
      </w:r>
    </w:p>
    <w:p w14:paraId="43AB976A" w14:textId="6CFF918A" w:rsidR="00742484" w:rsidRPr="00D44524" w:rsidRDefault="00114302" w:rsidP="00D44524">
      <w:pPr>
        <w:rPr>
          <w:rFonts w:cs="Arial"/>
          <w:i/>
          <w:iCs/>
          <w:caps/>
          <w:sz w:val="22"/>
          <w:szCs w:val="22"/>
        </w:rPr>
      </w:pPr>
      <w:r>
        <w:rPr>
          <w:rFonts w:cs="Arial"/>
          <w:i/>
          <w:iCs/>
          <w:caps/>
          <w:sz w:val="22"/>
          <w:szCs w:val="22"/>
        </w:rPr>
        <w:br w:type="page"/>
      </w:r>
    </w:p>
    <w:p w14:paraId="5B948C57" w14:textId="3F6E70F6" w:rsidR="0017381F" w:rsidRDefault="0017381F" w:rsidP="0017381F">
      <w:pPr>
        <w:pStyle w:val="Titre1"/>
      </w:pPr>
      <w:bookmarkStart w:id="1" w:name="_Toc73704677"/>
      <w:r>
        <w:lastRenderedPageBreak/>
        <w:t>Glossaire</w:t>
      </w:r>
      <w:bookmarkEnd w:id="1"/>
    </w:p>
    <w:tbl>
      <w:tblPr>
        <w:tblStyle w:val="Grilledetableauclaire"/>
        <w:tblW w:w="0" w:type="auto"/>
        <w:tblLook w:val="04A0" w:firstRow="1" w:lastRow="0" w:firstColumn="1" w:lastColumn="0" w:noHBand="0" w:noVBand="1"/>
      </w:tblPr>
      <w:tblGrid>
        <w:gridCol w:w="4247"/>
        <w:gridCol w:w="4246"/>
      </w:tblGrid>
      <w:tr w:rsidR="00C54D5A" w14:paraId="15A56B10" w14:textId="77777777" w:rsidTr="00C54D5A">
        <w:tc>
          <w:tcPr>
            <w:tcW w:w="8493" w:type="dxa"/>
            <w:gridSpan w:val="2"/>
            <w:tcBorders>
              <w:left w:val="nil"/>
            </w:tcBorders>
          </w:tcPr>
          <w:p w14:paraId="6F9DD947" w14:textId="0529DFC9" w:rsidR="00C54D5A" w:rsidRPr="00C54D5A" w:rsidRDefault="00C54D5A" w:rsidP="00C54D5A">
            <w:pPr>
              <w:pStyle w:val="Corpsdetexte"/>
              <w:ind w:left="0"/>
              <w:jc w:val="left"/>
              <w:rPr>
                <w:b/>
                <w:sz w:val="32"/>
              </w:rPr>
            </w:pPr>
            <w:r w:rsidRPr="00C54D5A">
              <w:rPr>
                <w:b/>
                <w:sz w:val="32"/>
              </w:rPr>
              <w:t>F</w:t>
            </w:r>
          </w:p>
        </w:tc>
      </w:tr>
      <w:tr w:rsidR="00C54D5A" w14:paraId="2718AF54" w14:textId="77777777" w:rsidTr="008B0B88">
        <w:tc>
          <w:tcPr>
            <w:tcW w:w="4247" w:type="dxa"/>
            <w:tcBorders>
              <w:left w:val="nil"/>
            </w:tcBorders>
            <w:shd w:val="clear" w:color="auto" w:fill="D9D9D9" w:themeFill="background1" w:themeFillShade="D9"/>
          </w:tcPr>
          <w:p w14:paraId="19EA8574" w14:textId="0327B3D0" w:rsidR="00C54D5A" w:rsidRPr="00C54D5A" w:rsidRDefault="00C54D5A" w:rsidP="00C54D5A">
            <w:pPr>
              <w:pStyle w:val="Corpsdetexte"/>
              <w:ind w:left="0"/>
              <w:rPr>
                <w:sz w:val="22"/>
              </w:rPr>
            </w:pPr>
            <w:proofErr w:type="spellStart"/>
            <w:r w:rsidRPr="00C54D5A">
              <w:rPr>
                <w:sz w:val="22"/>
              </w:rPr>
              <w:t>framework</w:t>
            </w:r>
            <w:proofErr w:type="spellEnd"/>
          </w:p>
        </w:tc>
        <w:tc>
          <w:tcPr>
            <w:tcW w:w="4246" w:type="dxa"/>
            <w:shd w:val="clear" w:color="auto" w:fill="D9D9D9" w:themeFill="background1" w:themeFillShade="D9"/>
          </w:tcPr>
          <w:p w14:paraId="550E77D9" w14:textId="39042E29" w:rsidR="00C54D5A" w:rsidRDefault="00C6778F" w:rsidP="00C54D5A">
            <w:pPr>
              <w:pStyle w:val="Corpsdetexte"/>
              <w:ind w:left="0"/>
            </w:pPr>
            <w:r w:rsidRPr="00C6778F">
              <w:t xml:space="preserve">Un </w:t>
            </w:r>
            <w:proofErr w:type="spellStart"/>
            <w:r w:rsidRPr="00C6778F">
              <w:t>framework</w:t>
            </w:r>
            <w:proofErr w:type="spellEnd"/>
            <w:r w:rsidRPr="00C6778F">
              <w:t xml:space="preserve"> est un ensemble d’outils et de composants logiciels (</w:t>
            </w:r>
            <w:proofErr w:type="spellStart"/>
            <w:r w:rsidRPr="00C6778F">
              <w:t>Cocoapods</w:t>
            </w:r>
            <w:proofErr w:type="spellEnd"/>
            <w:r w:rsidRPr="00C6778F">
              <w:t>).</w:t>
            </w:r>
          </w:p>
        </w:tc>
      </w:tr>
      <w:tr w:rsidR="008B0B88" w14:paraId="1E3F4F52" w14:textId="77777777" w:rsidTr="007C0C09">
        <w:tc>
          <w:tcPr>
            <w:tcW w:w="8493" w:type="dxa"/>
            <w:gridSpan w:val="2"/>
            <w:tcBorders>
              <w:left w:val="nil"/>
            </w:tcBorders>
            <w:shd w:val="clear" w:color="auto" w:fill="FFFFFF" w:themeFill="background1"/>
          </w:tcPr>
          <w:p w14:paraId="73CD18DA" w14:textId="786DEED4" w:rsidR="008B0B88" w:rsidRDefault="008B0B88" w:rsidP="00C54D5A">
            <w:pPr>
              <w:pStyle w:val="Corpsdetexte"/>
              <w:ind w:left="0"/>
            </w:pPr>
            <w:r>
              <w:rPr>
                <w:b/>
                <w:sz w:val="32"/>
              </w:rPr>
              <w:t>J</w:t>
            </w:r>
          </w:p>
        </w:tc>
      </w:tr>
      <w:tr w:rsidR="008B0B88" w14:paraId="6B749119" w14:textId="77777777" w:rsidTr="008B0B88">
        <w:tc>
          <w:tcPr>
            <w:tcW w:w="4247" w:type="dxa"/>
            <w:tcBorders>
              <w:left w:val="nil"/>
            </w:tcBorders>
            <w:shd w:val="clear" w:color="auto" w:fill="D9D9D9" w:themeFill="background1" w:themeFillShade="D9"/>
          </w:tcPr>
          <w:p w14:paraId="00890287" w14:textId="0D9706F7" w:rsidR="008B0B88" w:rsidRPr="00C54D5A" w:rsidRDefault="008B0B88" w:rsidP="00C54D5A">
            <w:pPr>
              <w:pStyle w:val="Corpsdetexte"/>
              <w:ind w:left="0"/>
              <w:rPr>
                <w:sz w:val="22"/>
              </w:rPr>
            </w:pPr>
            <w:proofErr w:type="spellStart"/>
            <w:r>
              <w:rPr>
                <w:sz w:val="22"/>
              </w:rPr>
              <w:t>Json</w:t>
            </w:r>
            <w:proofErr w:type="spellEnd"/>
          </w:p>
        </w:tc>
        <w:tc>
          <w:tcPr>
            <w:tcW w:w="4246" w:type="dxa"/>
            <w:shd w:val="clear" w:color="auto" w:fill="D9D9D9" w:themeFill="background1" w:themeFillShade="D9"/>
          </w:tcPr>
          <w:p w14:paraId="2332B5C8" w14:textId="0528581A" w:rsidR="008B0B88" w:rsidRPr="008B0B88" w:rsidRDefault="00C6778F" w:rsidP="00C54D5A">
            <w:pPr>
              <w:pStyle w:val="Corpsdetexte"/>
              <w:ind w:left="0"/>
              <w:rPr>
                <w:rFonts w:asciiTheme="majorHAnsi" w:hAnsiTheme="majorHAnsi"/>
                <w:sz w:val="22"/>
                <w:szCs w:val="22"/>
              </w:rPr>
            </w:pPr>
            <w:r w:rsidRPr="00C6778F">
              <w:rPr>
                <w:sz w:val="22"/>
              </w:rPr>
              <w:t>Format de données textuelles dérivé de la notation du langage JavaScript.</w:t>
            </w:r>
          </w:p>
        </w:tc>
      </w:tr>
      <w:tr w:rsidR="00C54D5A" w14:paraId="790ED35C" w14:textId="77777777" w:rsidTr="00C54D5A">
        <w:tc>
          <w:tcPr>
            <w:tcW w:w="8493" w:type="dxa"/>
            <w:gridSpan w:val="2"/>
            <w:tcBorders>
              <w:left w:val="nil"/>
            </w:tcBorders>
          </w:tcPr>
          <w:p w14:paraId="18A47AFC" w14:textId="5BAF4535" w:rsidR="00C54D5A" w:rsidRPr="00C54D5A" w:rsidRDefault="00C54D5A" w:rsidP="00C54D5A">
            <w:pPr>
              <w:pStyle w:val="Corpsdetexte"/>
              <w:ind w:left="0"/>
              <w:rPr>
                <w:b/>
                <w:sz w:val="32"/>
              </w:rPr>
            </w:pPr>
            <w:r w:rsidRPr="00C54D5A">
              <w:rPr>
                <w:b/>
                <w:sz w:val="32"/>
              </w:rPr>
              <w:t>M</w:t>
            </w:r>
          </w:p>
        </w:tc>
      </w:tr>
      <w:tr w:rsidR="00C54D5A" w14:paraId="7F9914B2" w14:textId="77777777" w:rsidTr="008B0B88">
        <w:tc>
          <w:tcPr>
            <w:tcW w:w="4247" w:type="dxa"/>
            <w:tcBorders>
              <w:left w:val="nil"/>
            </w:tcBorders>
            <w:shd w:val="clear" w:color="auto" w:fill="D9D9D9" w:themeFill="background1" w:themeFillShade="D9"/>
          </w:tcPr>
          <w:p w14:paraId="48CF6B01" w14:textId="1443A583" w:rsidR="00C54D5A" w:rsidRPr="00C54D5A" w:rsidRDefault="008B0B88" w:rsidP="00C54D5A">
            <w:pPr>
              <w:pStyle w:val="Corpsdetexte"/>
              <w:ind w:left="0"/>
              <w:rPr>
                <w:sz w:val="32"/>
              </w:rPr>
            </w:pPr>
            <w:proofErr w:type="spellStart"/>
            <w:r w:rsidRPr="00C54D5A">
              <w:rPr>
                <w:sz w:val="22"/>
              </w:rPr>
              <w:t>M</w:t>
            </w:r>
            <w:r w:rsidR="00C54D5A" w:rsidRPr="00C54D5A">
              <w:rPr>
                <w:sz w:val="22"/>
              </w:rPr>
              <w:t>ock</w:t>
            </w:r>
            <w:proofErr w:type="spellEnd"/>
            <w:r>
              <w:rPr>
                <w:sz w:val="22"/>
              </w:rPr>
              <w:t>-</w:t>
            </w:r>
            <w:r w:rsidR="00C54D5A" w:rsidRPr="00C54D5A">
              <w:rPr>
                <w:sz w:val="22"/>
              </w:rPr>
              <w:t>up</w:t>
            </w:r>
          </w:p>
        </w:tc>
        <w:tc>
          <w:tcPr>
            <w:tcW w:w="4246" w:type="dxa"/>
            <w:shd w:val="clear" w:color="auto" w:fill="D9D9D9" w:themeFill="background1" w:themeFillShade="D9"/>
          </w:tcPr>
          <w:p w14:paraId="5848E57F" w14:textId="0567E8CB" w:rsidR="00C54D5A" w:rsidRDefault="00C6778F" w:rsidP="00C54D5A">
            <w:pPr>
              <w:pStyle w:val="Corpsdetexte"/>
              <w:ind w:left="0"/>
            </w:pPr>
            <w:r w:rsidRPr="00C6778F">
              <w:t>Fait référence à une maquette d’interface utilisateur.</w:t>
            </w:r>
          </w:p>
        </w:tc>
      </w:tr>
      <w:tr w:rsidR="00C54D5A" w14:paraId="12E9FF05" w14:textId="77777777" w:rsidTr="00C54D5A">
        <w:tc>
          <w:tcPr>
            <w:tcW w:w="8493" w:type="dxa"/>
            <w:gridSpan w:val="2"/>
            <w:tcBorders>
              <w:left w:val="nil"/>
            </w:tcBorders>
          </w:tcPr>
          <w:p w14:paraId="7AE088B8" w14:textId="299C438B" w:rsidR="00C54D5A" w:rsidRPr="00C54D5A" w:rsidRDefault="00C54D5A" w:rsidP="00C54D5A">
            <w:pPr>
              <w:pStyle w:val="Corpsdetexte"/>
              <w:ind w:left="0"/>
              <w:rPr>
                <w:b/>
                <w:sz w:val="32"/>
              </w:rPr>
            </w:pPr>
            <w:r w:rsidRPr="00C54D5A">
              <w:rPr>
                <w:b/>
                <w:sz w:val="32"/>
              </w:rPr>
              <w:t>N</w:t>
            </w:r>
          </w:p>
        </w:tc>
      </w:tr>
      <w:tr w:rsidR="00C54D5A" w14:paraId="4611F480" w14:textId="77777777" w:rsidTr="008B0B88">
        <w:tc>
          <w:tcPr>
            <w:tcW w:w="4247" w:type="dxa"/>
            <w:tcBorders>
              <w:left w:val="nil"/>
            </w:tcBorders>
            <w:shd w:val="clear" w:color="auto" w:fill="D9D9D9" w:themeFill="background1" w:themeFillShade="D9"/>
          </w:tcPr>
          <w:p w14:paraId="71872BAE" w14:textId="72C3DD06" w:rsidR="00C54D5A" w:rsidRPr="00C54D5A" w:rsidRDefault="008B0B88" w:rsidP="00C54D5A">
            <w:pPr>
              <w:pStyle w:val="Corpsdetexte"/>
              <w:ind w:left="0"/>
              <w:rPr>
                <w:sz w:val="32"/>
              </w:rPr>
            </w:pPr>
            <w:proofErr w:type="spellStart"/>
            <w:r>
              <w:rPr>
                <w:sz w:val="22"/>
              </w:rPr>
              <w:t>No</w:t>
            </w:r>
            <w:r w:rsidR="00C54D5A" w:rsidRPr="00C54D5A">
              <w:rPr>
                <w:sz w:val="22"/>
              </w:rPr>
              <w:t>SQL</w:t>
            </w:r>
            <w:proofErr w:type="spellEnd"/>
          </w:p>
        </w:tc>
        <w:tc>
          <w:tcPr>
            <w:tcW w:w="4246" w:type="dxa"/>
            <w:shd w:val="clear" w:color="auto" w:fill="D9D9D9" w:themeFill="background1" w:themeFillShade="D9"/>
          </w:tcPr>
          <w:p w14:paraId="69A3A586" w14:textId="671B53C6" w:rsidR="00C54D5A" w:rsidRDefault="00C6778F" w:rsidP="00C54D5A">
            <w:pPr>
              <w:pStyle w:val="Corpsdetexte"/>
              <w:ind w:left="0"/>
            </w:pPr>
            <w:proofErr w:type="spellStart"/>
            <w:r w:rsidRPr="00C6778F">
              <w:t>NoSQL</w:t>
            </w:r>
            <w:proofErr w:type="spellEnd"/>
            <w:r w:rsidRPr="00C6778F">
              <w:t xml:space="preserve"> désigne une famille de systèmes de gestion de bases de données (SGBD) qui s'écarte du paradigme classique des bases relationnelles.</w:t>
            </w:r>
          </w:p>
        </w:tc>
      </w:tr>
      <w:tr w:rsidR="00C54D5A" w14:paraId="224DF422" w14:textId="77777777" w:rsidTr="00C54D5A">
        <w:tc>
          <w:tcPr>
            <w:tcW w:w="8493" w:type="dxa"/>
            <w:gridSpan w:val="2"/>
            <w:tcBorders>
              <w:left w:val="nil"/>
            </w:tcBorders>
          </w:tcPr>
          <w:p w14:paraId="393E3397" w14:textId="0A3505A1" w:rsidR="00C54D5A" w:rsidRPr="00C54D5A" w:rsidRDefault="00C54D5A" w:rsidP="00C54D5A">
            <w:pPr>
              <w:pStyle w:val="Corpsdetexte"/>
              <w:ind w:left="0"/>
              <w:rPr>
                <w:b/>
                <w:sz w:val="32"/>
              </w:rPr>
            </w:pPr>
            <w:r w:rsidRPr="00C54D5A">
              <w:rPr>
                <w:b/>
                <w:sz w:val="32"/>
              </w:rPr>
              <w:t>P</w:t>
            </w:r>
          </w:p>
        </w:tc>
      </w:tr>
      <w:tr w:rsidR="00C54D5A" w14:paraId="3521100F" w14:textId="77777777" w:rsidTr="008B0B88">
        <w:tc>
          <w:tcPr>
            <w:tcW w:w="4247" w:type="dxa"/>
            <w:tcBorders>
              <w:left w:val="nil"/>
            </w:tcBorders>
            <w:shd w:val="clear" w:color="auto" w:fill="D9D9D9" w:themeFill="background1" w:themeFillShade="D9"/>
          </w:tcPr>
          <w:p w14:paraId="19EDC8A7" w14:textId="2935E9D6" w:rsidR="00C54D5A" w:rsidRPr="00C54D5A" w:rsidRDefault="00C54D5A" w:rsidP="00C54D5A">
            <w:pPr>
              <w:pStyle w:val="Corpsdetexte"/>
              <w:ind w:left="0"/>
              <w:rPr>
                <w:sz w:val="32"/>
              </w:rPr>
            </w:pPr>
            <w:proofErr w:type="spellStart"/>
            <w:r w:rsidRPr="00C54D5A">
              <w:rPr>
                <w:sz w:val="22"/>
              </w:rPr>
              <w:t>Pods</w:t>
            </w:r>
            <w:proofErr w:type="spellEnd"/>
          </w:p>
        </w:tc>
        <w:tc>
          <w:tcPr>
            <w:tcW w:w="4246" w:type="dxa"/>
            <w:shd w:val="clear" w:color="auto" w:fill="D9D9D9" w:themeFill="background1" w:themeFillShade="D9"/>
          </w:tcPr>
          <w:p w14:paraId="523778C5" w14:textId="48B4A12D" w:rsidR="00C54D5A" w:rsidRDefault="00C6778F" w:rsidP="008B0B88">
            <w:pPr>
              <w:pStyle w:val="Corpsdetexte"/>
              <w:tabs>
                <w:tab w:val="clear" w:pos="4395"/>
                <w:tab w:val="left" w:pos="1200"/>
              </w:tabs>
              <w:ind w:left="0"/>
            </w:pPr>
            <w:r w:rsidRPr="00C6778F">
              <w:t xml:space="preserve">Un </w:t>
            </w:r>
            <w:proofErr w:type="spellStart"/>
            <w:r w:rsidRPr="00C6778F">
              <w:t>pods</w:t>
            </w:r>
            <w:proofErr w:type="spellEnd"/>
            <w:r w:rsidRPr="00C6778F">
              <w:t xml:space="preserve"> est un outil spécifique du </w:t>
            </w:r>
            <w:proofErr w:type="spellStart"/>
            <w:r w:rsidRPr="00C6778F">
              <w:t>framework</w:t>
            </w:r>
            <w:proofErr w:type="spellEnd"/>
            <w:r w:rsidRPr="00C6778F">
              <w:t xml:space="preserve"> </w:t>
            </w:r>
            <w:proofErr w:type="spellStart"/>
            <w:r w:rsidRPr="00C6778F">
              <w:t>cocoapods</w:t>
            </w:r>
            <w:proofErr w:type="spellEnd"/>
            <w:r w:rsidRPr="00C6778F">
              <w:t>.</w:t>
            </w:r>
          </w:p>
        </w:tc>
      </w:tr>
      <w:tr w:rsidR="00C54D5A" w14:paraId="6C233E28" w14:textId="77777777" w:rsidTr="00C54D5A">
        <w:tc>
          <w:tcPr>
            <w:tcW w:w="8493" w:type="dxa"/>
            <w:gridSpan w:val="2"/>
            <w:tcBorders>
              <w:left w:val="nil"/>
            </w:tcBorders>
          </w:tcPr>
          <w:p w14:paraId="5A0E280C" w14:textId="469357C8" w:rsidR="00C54D5A" w:rsidRPr="00C54D5A" w:rsidRDefault="00C54D5A" w:rsidP="00C54D5A">
            <w:pPr>
              <w:pStyle w:val="Corpsdetexte"/>
              <w:ind w:left="0"/>
              <w:rPr>
                <w:b/>
                <w:sz w:val="32"/>
              </w:rPr>
            </w:pPr>
            <w:r w:rsidRPr="00C54D5A">
              <w:rPr>
                <w:b/>
                <w:sz w:val="32"/>
              </w:rPr>
              <w:t>S</w:t>
            </w:r>
          </w:p>
        </w:tc>
      </w:tr>
      <w:tr w:rsidR="00C54D5A" w14:paraId="74275E44" w14:textId="77777777" w:rsidTr="008B0B88">
        <w:tc>
          <w:tcPr>
            <w:tcW w:w="4247" w:type="dxa"/>
            <w:tcBorders>
              <w:left w:val="nil"/>
            </w:tcBorders>
            <w:shd w:val="clear" w:color="auto" w:fill="D9D9D9" w:themeFill="background1" w:themeFillShade="D9"/>
          </w:tcPr>
          <w:p w14:paraId="158BE9E2" w14:textId="33FCC97E" w:rsidR="00C54D5A" w:rsidRPr="00C54D5A" w:rsidRDefault="008B0B88" w:rsidP="00C54D5A">
            <w:pPr>
              <w:pStyle w:val="Corpsdetexte"/>
              <w:ind w:left="0"/>
              <w:rPr>
                <w:sz w:val="22"/>
              </w:rPr>
            </w:pPr>
            <w:proofErr w:type="spellStart"/>
            <w:r>
              <w:rPr>
                <w:sz w:val="22"/>
              </w:rPr>
              <w:t>Storyboard</w:t>
            </w:r>
            <w:proofErr w:type="spellEnd"/>
          </w:p>
        </w:tc>
        <w:tc>
          <w:tcPr>
            <w:tcW w:w="4246" w:type="dxa"/>
            <w:shd w:val="clear" w:color="auto" w:fill="D9D9D9" w:themeFill="background1" w:themeFillShade="D9"/>
          </w:tcPr>
          <w:p w14:paraId="339848A3" w14:textId="10493055" w:rsidR="00C54D5A" w:rsidRDefault="00C6778F" w:rsidP="00C54D5A">
            <w:pPr>
              <w:pStyle w:val="Corpsdetexte"/>
              <w:ind w:left="0"/>
            </w:pPr>
            <w:r w:rsidRPr="00C6778F">
              <w:t>L’ensemble des vues de l’application, permettant d’ajouter ou modifier des objets sur les pages.</w:t>
            </w:r>
          </w:p>
        </w:tc>
      </w:tr>
      <w:tr w:rsidR="00C54D5A" w14:paraId="076189D7" w14:textId="77777777" w:rsidTr="008B0B88">
        <w:tc>
          <w:tcPr>
            <w:tcW w:w="4247" w:type="dxa"/>
            <w:tcBorders>
              <w:left w:val="nil"/>
            </w:tcBorders>
            <w:shd w:val="clear" w:color="auto" w:fill="D9D9D9" w:themeFill="background1" w:themeFillShade="D9"/>
          </w:tcPr>
          <w:p w14:paraId="0E355CDF" w14:textId="17EABAE3" w:rsidR="00C54D5A" w:rsidRPr="00C54D5A" w:rsidRDefault="008B0B88" w:rsidP="00C54D5A">
            <w:pPr>
              <w:pStyle w:val="Corpsdetexte"/>
              <w:tabs>
                <w:tab w:val="clear" w:pos="4395"/>
                <w:tab w:val="left" w:pos="1065"/>
              </w:tabs>
              <w:ind w:left="0"/>
              <w:rPr>
                <w:sz w:val="22"/>
              </w:rPr>
            </w:pPr>
            <w:r>
              <w:rPr>
                <w:sz w:val="22"/>
              </w:rPr>
              <w:t>Swift</w:t>
            </w:r>
          </w:p>
        </w:tc>
        <w:tc>
          <w:tcPr>
            <w:tcW w:w="4246" w:type="dxa"/>
            <w:shd w:val="clear" w:color="auto" w:fill="D9D9D9" w:themeFill="background1" w:themeFillShade="D9"/>
          </w:tcPr>
          <w:p w14:paraId="3038A011" w14:textId="119F879A" w:rsidR="00C54D5A" w:rsidRDefault="008B0B88" w:rsidP="00C6778F">
            <w:pPr>
              <w:pStyle w:val="Corpsdetexte"/>
              <w:ind w:left="0"/>
            </w:pPr>
            <w:r>
              <w:t>Langage de programmation pour le développement d’application iOS</w:t>
            </w:r>
          </w:p>
        </w:tc>
      </w:tr>
      <w:tr w:rsidR="00C54D5A" w14:paraId="296AA3A3" w14:textId="77777777" w:rsidTr="008B0B88">
        <w:tc>
          <w:tcPr>
            <w:tcW w:w="4247" w:type="dxa"/>
            <w:tcBorders>
              <w:left w:val="nil"/>
            </w:tcBorders>
            <w:shd w:val="clear" w:color="auto" w:fill="D9D9D9" w:themeFill="background1" w:themeFillShade="D9"/>
          </w:tcPr>
          <w:p w14:paraId="693A2D34" w14:textId="05326F17" w:rsidR="00C54D5A" w:rsidRPr="00C54D5A" w:rsidRDefault="008B0B88" w:rsidP="00C54D5A">
            <w:pPr>
              <w:pStyle w:val="Corpsdetexte"/>
              <w:tabs>
                <w:tab w:val="clear" w:pos="4395"/>
                <w:tab w:val="left" w:pos="1185"/>
              </w:tabs>
              <w:ind w:left="0"/>
              <w:rPr>
                <w:sz w:val="22"/>
              </w:rPr>
            </w:pPr>
            <w:proofErr w:type="spellStart"/>
            <w:r>
              <w:rPr>
                <w:sz w:val="22"/>
              </w:rPr>
              <w:t>SwiftUI</w:t>
            </w:r>
            <w:proofErr w:type="spellEnd"/>
          </w:p>
        </w:tc>
        <w:tc>
          <w:tcPr>
            <w:tcW w:w="4246" w:type="dxa"/>
            <w:shd w:val="clear" w:color="auto" w:fill="D9D9D9" w:themeFill="background1" w:themeFillShade="D9"/>
          </w:tcPr>
          <w:p w14:paraId="77E50E83" w14:textId="5D50F093" w:rsidR="00C54D5A" w:rsidRDefault="008B0B88" w:rsidP="008B0B88">
            <w:pPr>
              <w:pStyle w:val="Corpsdetexte"/>
              <w:ind w:left="0"/>
            </w:pPr>
            <w:r>
              <w:t xml:space="preserve">Framework de </w:t>
            </w:r>
            <w:proofErr w:type="spellStart"/>
            <w:r>
              <w:t>swift</w:t>
            </w:r>
            <w:proofErr w:type="spellEnd"/>
            <w:r>
              <w:t xml:space="preserve"> permettant de </w:t>
            </w:r>
            <w:proofErr w:type="spellStart"/>
            <w:r>
              <w:t>constuire</w:t>
            </w:r>
            <w:proofErr w:type="spellEnd"/>
            <w:r>
              <w:t xml:space="preserve"> des interfaces.</w:t>
            </w:r>
          </w:p>
        </w:tc>
      </w:tr>
      <w:tr w:rsidR="00C54D5A" w14:paraId="719533A1" w14:textId="77777777" w:rsidTr="00C54D5A">
        <w:tc>
          <w:tcPr>
            <w:tcW w:w="8493" w:type="dxa"/>
            <w:gridSpan w:val="2"/>
            <w:tcBorders>
              <w:left w:val="nil"/>
            </w:tcBorders>
          </w:tcPr>
          <w:p w14:paraId="5A61B623" w14:textId="151752AF" w:rsidR="00C54D5A" w:rsidRPr="00C54D5A" w:rsidRDefault="00C54D5A" w:rsidP="00C54D5A">
            <w:pPr>
              <w:pStyle w:val="Corpsdetexte"/>
              <w:ind w:left="0"/>
              <w:rPr>
                <w:b/>
                <w:sz w:val="32"/>
              </w:rPr>
            </w:pPr>
            <w:r w:rsidRPr="00C54D5A">
              <w:rPr>
                <w:b/>
                <w:sz w:val="32"/>
              </w:rPr>
              <w:t>V</w:t>
            </w:r>
          </w:p>
        </w:tc>
      </w:tr>
      <w:tr w:rsidR="00C54D5A" w14:paraId="38C3D53B" w14:textId="77777777" w:rsidTr="008B0B88">
        <w:tc>
          <w:tcPr>
            <w:tcW w:w="4247" w:type="dxa"/>
            <w:tcBorders>
              <w:left w:val="nil"/>
            </w:tcBorders>
            <w:shd w:val="clear" w:color="auto" w:fill="D9D9D9" w:themeFill="background1" w:themeFillShade="D9"/>
          </w:tcPr>
          <w:p w14:paraId="6DA76604" w14:textId="24F58E54" w:rsidR="00C54D5A" w:rsidRPr="00C54D5A" w:rsidRDefault="00C6778F" w:rsidP="00C54D5A">
            <w:pPr>
              <w:pStyle w:val="Corpsdetexte"/>
              <w:tabs>
                <w:tab w:val="clear" w:pos="4395"/>
                <w:tab w:val="left" w:pos="1275"/>
              </w:tabs>
              <w:ind w:left="0"/>
              <w:rPr>
                <w:sz w:val="32"/>
              </w:rPr>
            </w:pPr>
            <w:proofErr w:type="spellStart"/>
            <w:r>
              <w:rPr>
                <w:sz w:val="22"/>
              </w:rPr>
              <w:t>V</w:t>
            </w:r>
            <w:r w:rsidR="00C54D5A" w:rsidRPr="00C54D5A">
              <w:rPr>
                <w:sz w:val="22"/>
              </w:rPr>
              <w:t>archar</w:t>
            </w:r>
            <w:proofErr w:type="spellEnd"/>
          </w:p>
        </w:tc>
        <w:tc>
          <w:tcPr>
            <w:tcW w:w="4246" w:type="dxa"/>
            <w:shd w:val="clear" w:color="auto" w:fill="D9D9D9" w:themeFill="background1" w:themeFillShade="D9"/>
          </w:tcPr>
          <w:p w14:paraId="4A018E7B" w14:textId="402C934D" w:rsidR="00C54D5A" w:rsidRDefault="008B0B88" w:rsidP="00C54D5A">
            <w:pPr>
              <w:pStyle w:val="Corpsdetexte"/>
              <w:ind w:left="0"/>
            </w:pPr>
            <w:r>
              <w:t>Type de données de longueur variable avec un maximum n.</w:t>
            </w:r>
          </w:p>
        </w:tc>
      </w:tr>
    </w:tbl>
    <w:p w14:paraId="0AF0542E" w14:textId="77777777" w:rsidR="00C54D5A" w:rsidRPr="00C54D5A" w:rsidRDefault="00C54D5A" w:rsidP="00C54D5A">
      <w:pPr>
        <w:pStyle w:val="Corpsdetexte"/>
      </w:pPr>
    </w:p>
    <w:p w14:paraId="65B37541" w14:textId="77777777" w:rsidR="0017381F" w:rsidRDefault="0017381F"/>
    <w:p w14:paraId="6441ADC3" w14:textId="0E11CA8F" w:rsidR="0017381F" w:rsidRDefault="0017381F">
      <w:pPr>
        <w:rPr>
          <w:rFonts w:asciiTheme="majorHAnsi" w:hAnsiTheme="majorHAnsi" w:cs="Arial"/>
          <w:b/>
          <w:bCs/>
          <w:caps/>
          <w:kern w:val="32"/>
          <w:sz w:val="32"/>
          <w:szCs w:val="32"/>
        </w:rPr>
      </w:pPr>
      <w:r>
        <w:br w:type="page"/>
      </w:r>
    </w:p>
    <w:p w14:paraId="3025C42D" w14:textId="01779953" w:rsidR="00D160DD" w:rsidRDefault="00B85E85" w:rsidP="008E53F9">
      <w:pPr>
        <w:pStyle w:val="Titre1"/>
      </w:pPr>
      <w:bookmarkStart w:id="2" w:name="_Toc73704678"/>
      <w:r>
        <w:lastRenderedPageBreak/>
        <w:t>Analyse préliminaire</w:t>
      </w:r>
      <w:bookmarkEnd w:id="2"/>
    </w:p>
    <w:p w14:paraId="33E3BF26" w14:textId="77777777" w:rsidR="008E53F9" w:rsidRPr="008E53F9" w:rsidRDefault="008E53F9" w:rsidP="008E53F9">
      <w:pPr>
        <w:pStyle w:val="Corpsdetexte"/>
      </w:pPr>
    </w:p>
    <w:p w14:paraId="3D6D6495" w14:textId="1DF62751" w:rsidR="00D52531" w:rsidRDefault="00B85E85" w:rsidP="0099439D">
      <w:pPr>
        <w:pStyle w:val="Titre2"/>
      </w:pPr>
      <w:bookmarkStart w:id="3" w:name="_Toc73704679"/>
      <w:bookmarkStart w:id="4" w:name="_Toc532179969"/>
      <w:bookmarkStart w:id="5" w:name="_Toc165969639"/>
      <w:r>
        <w:t>Introduction</w:t>
      </w:r>
      <w:bookmarkEnd w:id="3"/>
    </w:p>
    <w:p w14:paraId="4CA3510E" w14:textId="77777777" w:rsidR="0084353C" w:rsidRDefault="0084353C" w:rsidP="0084353C">
      <w:pPr>
        <w:pStyle w:val="Corpsdetexte"/>
        <w:ind w:left="1134"/>
      </w:pPr>
      <w:r>
        <w:t>Ce projet consiste à réaliser une application mobile IOS dans le langage de programmation SWIFT. Cette application permettra à des utilisateurs de créer une liste de courses et d’optimiser celle-ci à l’aide de modèles de magasin. Le principe est de simplifier les déplacements dans un magasin traditionnel.</w:t>
      </w:r>
    </w:p>
    <w:p w14:paraId="30695FED" w14:textId="77777777" w:rsidR="0084353C" w:rsidRDefault="0084353C" w:rsidP="0084353C">
      <w:pPr>
        <w:pStyle w:val="Corpsdetexte"/>
        <w:ind w:left="1134"/>
      </w:pPr>
    </w:p>
    <w:p w14:paraId="5591D8C5" w14:textId="77777777" w:rsidR="0084353C" w:rsidRDefault="0084353C" w:rsidP="0084353C">
      <w:pPr>
        <w:pStyle w:val="Corpsdetexte"/>
        <w:ind w:left="1134"/>
      </w:pPr>
      <w:r>
        <w:t xml:space="preserve">Ce sujet a été choisi avec le chef de projet (M. </w:t>
      </w:r>
      <w:proofErr w:type="spellStart"/>
      <w:r>
        <w:t>gilbert</w:t>
      </w:r>
      <w:proofErr w:type="spellEnd"/>
      <w:r>
        <w:t xml:space="preserve"> </w:t>
      </w:r>
      <w:proofErr w:type="spellStart"/>
      <w:r>
        <w:t>Gruaz</w:t>
      </w:r>
      <w:proofErr w:type="spellEnd"/>
      <w:r>
        <w:t>) lors de notre première entrevue. Un ordinateur est fourni par l’ETML avec les logiciels standards permettant à l’élève de travailler dans des bonnes conditions. L’élève a aussi comme prérequis suivi la formation d’informaticien en entreprise à l’ETML et a suivi les cours du module 335, développement d’application mobile.</w:t>
      </w:r>
    </w:p>
    <w:p w14:paraId="5735D6F4" w14:textId="77777777" w:rsidR="0084353C" w:rsidRDefault="0084353C" w:rsidP="0084353C">
      <w:pPr>
        <w:pStyle w:val="Corpsdetexte"/>
        <w:ind w:left="1134"/>
      </w:pPr>
    </w:p>
    <w:p w14:paraId="4784433B" w14:textId="77777777" w:rsidR="0084353C" w:rsidRDefault="0084353C" w:rsidP="0084353C">
      <w:pPr>
        <w:pStyle w:val="Corpsdetexte"/>
        <w:ind w:left="1134"/>
      </w:pPr>
    </w:p>
    <w:p w14:paraId="53FE326F" w14:textId="09F8BF30" w:rsidR="00B85E85" w:rsidRDefault="0084353C" w:rsidP="0084353C">
      <w:pPr>
        <w:pStyle w:val="Corpsdetexte"/>
        <w:ind w:left="1134"/>
      </w:pPr>
      <w:r>
        <w:t xml:space="preserve">Au préalable, une analyse des magasins Migros, Coop et Aldi a été effectuée. En effet, 3 magasins de chaque marque citée ci-dessus ont été visités par l’élève afin d’évaluer la cohérence des emplacements des rayons afin d’établir un modèle réaliste de ces derniers. Les résultats vont être expliqués plus en détails dans ce rapport et vont être implantés dans l’application en tant que </w:t>
      </w:r>
      <w:proofErr w:type="gramStart"/>
      <w:r>
        <w:t>modèle..</w:t>
      </w:r>
      <w:proofErr w:type="gramEnd"/>
    </w:p>
    <w:p w14:paraId="26CB5C85" w14:textId="77777777" w:rsidR="0084353C" w:rsidRDefault="0084353C" w:rsidP="0084353C">
      <w:pPr>
        <w:pStyle w:val="Corpsdetexte"/>
      </w:pPr>
    </w:p>
    <w:p w14:paraId="5A8A30AB" w14:textId="42D2C783" w:rsidR="00B85E85" w:rsidRDefault="00B85E85" w:rsidP="00B85E85">
      <w:pPr>
        <w:pStyle w:val="Titre3"/>
      </w:pPr>
      <w:bookmarkStart w:id="6" w:name="_Toc73704680"/>
      <w:r>
        <w:t>Titre</w:t>
      </w:r>
      <w:bookmarkEnd w:id="6"/>
    </w:p>
    <w:p w14:paraId="52713E5D" w14:textId="53FE255B" w:rsidR="00D52531" w:rsidRDefault="00D52531" w:rsidP="00D52531">
      <w:pPr>
        <w:pStyle w:val="Retraitcorpsdetexte3"/>
      </w:pPr>
      <w:proofErr w:type="spellStart"/>
      <w:r>
        <w:t>ToBuy</w:t>
      </w:r>
      <w:proofErr w:type="spellEnd"/>
      <w:r>
        <w:t>, Application IOS</w:t>
      </w:r>
    </w:p>
    <w:p w14:paraId="2FEC2594" w14:textId="77777777" w:rsidR="00746B45" w:rsidRPr="00D52531" w:rsidRDefault="00746B45" w:rsidP="00D52531">
      <w:pPr>
        <w:pStyle w:val="Retraitcorpsdetexte3"/>
      </w:pPr>
    </w:p>
    <w:p w14:paraId="118CCF0D" w14:textId="0AC011D0" w:rsidR="00746B45" w:rsidRPr="00746B45" w:rsidRDefault="00B85E85" w:rsidP="00746B45">
      <w:pPr>
        <w:pStyle w:val="Titre3"/>
      </w:pPr>
      <w:bookmarkStart w:id="7" w:name="_Toc73704681"/>
      <w:r>
        <w:t>Description</w:t>
      </w:r>
      <w:bookmarkEnd w:id="7"/>
    </w:p>
    <w:p w14:paraId="520977CB" w14:textId="364140A4" w:rsidR="00746B45" w:rsidRDefault="0084353C" w:rsidP="00D52531">
      <w:pPr>
        <w:pStyle w:val="Retraitcorpsdetexte3"/>
      </w:pPr>
      <w:r w:rsidRPr="0084353C">
        <w:t>Il s'agit de réaliser une application capable de fonctionner sur un iPhone, qui doit permettre aux utilisateurs de préparer une liste de commissions en ajoutant des produits à acheter comme dans un brainstorming, mais qui seront présentés selon l'organisation d'un modèle de magasin. La même liste apparaîtra différemment si les achats se font à la Coop, à la Migros, Aldi, etc. Le principe doit permettre d'optimiser le temps passé dans le magasin, en regroupant les produits par rapport à l'achalandage décidé par le magasin.</w:t>
      </w:r>
    </w:p>
    <w:p w14:paraId="005991D9" w14:textId="77777777" w:rsidR="0084353C" w:rsidRPr="00D52531" w:rsidRDefault="0084353C" w:rsidP="00D52531">
      <w:pPr>
        <w:pStyle w:val="Retraitcorpsdetexte3"/>
      </w:pPr>
    </w:p>
    <w:p w14:paraId="3F1FE538" w14:textId="3EB664CE" w:rsidR="0015167D" w:rsidRDefault="00B85E85" w:rsidP="00B85E85">
      <w:pPr>
        <w:pStyle w:val="Titre3"/>
      </w:pPr>
      <w:bookmarkStart w:id="8" w:name="_Toc73704682"/>
      <w:r>
        <w:t>Contexte</w:t>
      </w:r>
      <w:bookmarkEnd w:id="8"/>
    </w:p>
    <w:p w14:paraId="03DE9A11" w14:textId="77777777" w:rsidR="0084353C" w:rsidRPr="0084353C" w:rsidRDefault="0084353C" w:rsidP="0084353C">
      <w:pPr>
        <w:ind w:left="1814"/>
        <w:rPr>
          <w:szCs w:val="16"/>
        </w:rPr>
      </w:pPr>
      <w:r w:rsidRPr="0084353C">
        <w:rPr>
          <w:szCs w:val="16"/>
        </w:rPr>
        <w:t>Comme TPI de fin de 4ème année, l’élève doit réaliser un travail personnel sur la base d’un cahier des charges reçu le 1er jour. Le cahier des charges est approuvé par les deux experts. Il est en outre présenté, commenté et discuté avec le candidat. Par sa signature, le candidat accepte le travail propos.</w:t>
      </w:r>
    </w:p>
    <w:p w14:paraId="0DC92883" w14:textId="77777777" w:rsidR="0084353C" w:rsidRPr="0084353C" w:rsidRDefault="0084353C" w:rsidP="0084353C">
      <w:pPr>
        <w:ind w:left="1814"/>
        <w:rPr>
          <w:szCs w:val="16"/>
        </w:rPr>
      </w:pPr>
    </w:p>
    <w:p w14:paraId="566E7918" w14:textId="7923F51D" w:rsidR="006D202C" w:rsidRDefault="0084353C" w:rsidP="0084353C">
      <w:pPr>
        <w:ind w:left="1814"/>
        <w:rPr>
          <w:rFonts w:asciiTheme="majorHAnsi" w:hAnsiTheme="majorHAnsi" w:cs="Arial"/>
          <w:b/>
          <w:bCs/>
          <w:iCs/>
          <w:sz w:val="28"/>
          <w:szCs w:val="28"/>
        </w:rPr>
      </w:pPr>
      <w:r w:rsidRPr="0084353C">
        <w:rPr>
          <w:szCs w:val="16"/>
        </w:rPr>
        <w:t>Le thème du sujet ainsi que le chef de projet a été choisi par l’élève lors du pré-TPI (10 février 2021).</w:t>
      </w:r>
      <w:r w:rsidR="006D202C">
        <w:br w:type="page"/>
      </w:r>
    </w:p>
    <w:p w14:paraId="45A95D6D" w14:textId="59429775" w:rsidR="00753A51" w:rsidRDefault="00B85E85" w:rsidP="0099439D">
      <w:pPr>
        <w:pStyle w:val="Titre2"/>
      </w:pPr>
      <w:bookmarkStart w:id="9" w:name="_Toc73704683"/>
      <w:r>
        <w:lastRenderedPageBreak/>
        <w:t>Objectifs</w:t>
      </w:r>
      <w:bookmarkEnd w:id="9"/>
    </w:p>
    <w:p w14:paraId="6AB94BCD" w14:textId="77777777" w:rsidR="00471C17" w:rsidRPr="00471C17" w:rsidRDefault="00471C17" w:rsidP="00471C17">
      <w:pPr>
        <w:pStyle w:val="Retraitcorpsdetexte"/>
      </w:pPr>
    </w:p>
    <w:p w14:paraId="12DE8E3C" w14:textId="340510A1" w:rsidR="00204A17" w:rsidRDefault="0084353C" w:rsidP="00B85E85">
      <w:pPr>
        <w:pStyle w:val="Retraitcorpsdetexte"/>
      </w:pPr>
      <w:r>
        <w:t>L’élè</w:t>
      </w:r>
      <w:r w:rsidR="00204A17">
        <w:t xml:space="preserve">ve est responsable de livrer, à son chef de projet et aux deux experts, les éléments de suivi de projet suivants : </w:t>
      </w:r>
    </w:p>
    <w:p w14:paraId="2162C935" w14:textId="45C48A5C" w:rsidR="00471C17" w:rsidRDefault="00471C17" w:rsidP="00471C17">
      <w:pPr>
        <w:pStyle w:val="Retraitcorpsdetexte"/>
        <w:ind w:left="0"/>
      </w:pPr>
    </w:p>
    <w:p w14:paraId="43049822" w14:textId="461C0EFF" w:rsidR="00204A17" w:rsidRDefault="00204A17" w:rsidP="00970073">
      <w:pPr>
        <w:pStyle w:val="Retraitcorpsdetexte"/>
        <w:numPr>
          <w:ilvl w:val="0"/>
          <w:numId w:val="17"/>
        </w:numPr>
        <w:jc w:val="left"/>
      </w:pPr>
      <w:r>
        <w:t>Une planification initiale (jour 1) et une planification aussi détaillée que possible (jour 3)</w:t>
      </w:r>
    </w:p>
    <w:p w14:paraId="3D78140B" w14:textId="77777777" w:rsidR="00471C17" w:rsidRDefault="00471C17" w:rsidP="00471C17">
      <w:pPr>
        <w:pStyle w:val="Retraitcorpsdetexte"/>
        <w:ind w:left="1776"/>
        <w:jc w:val="left"/>
      </w:pPr>
    </w:p>
    <w:p w14:paraId="0B14E9F3" w14:textId="6DCF8547" w:rsidR="00204A17" w:rsidRDefault="00204A17" w:rsidP="00970073">
      <w:pPr>
        <w:pStyle w:val="Retraitcorpsdetexte"/>
        <w:numPr>
          <w:ilvl w:val="0"/>
          <w:numId w:val="17"/>
        </w:numPr>
        <w:jc w:val="left"/>
      </w:pPr>
      <w:r>
        <w:t>Un tableau avec des modèles de magasins (au moins trois)</w:t>
      </w:r>
    </w:p>
    <w:p w14:paraId="4D38F55F" w14:textId="55D16307" w:rsidR="00471C17" w:rsidRDefault="00471C17" w:rsidP="00471C17">
      <w:pPr>
        <w:pStyle w:val="Retraitcorpsdetexte"/>
        <w:ind w:left="0"/>
        <w:jc w:val="left"/>
      </w:pPr>
    </w:p>
    <w:p w14:paraId="6228C6F7" w14:textId="3BACF308" w:rsidR="00204A17" w:rsidRDefault="00204A17" w:rsidP="00970073">
      <w:pPr>
        <w:pStyle w:val="Retraitcorpsdetexte"/>
        <w:numPr>
          <w:ilvl w:val="0"/>
          <w:numId w:val="17"/>
        </w:numPr>
        <w:jc w:val="left"/>
      </w:pPr>
      <w:r>
        <w:t xml:space="preserve">Un rapport de projet </w:t>
      </w:r>
    </w:p>
    <w:p w14:paraId="74F44176" w14:textId="257A4EB3" w:rsidR="00471C17" w:rsidRDefault="00471C17" w:rsidP="00471C17">
      <w:pPr>
        <w:pStyle w:val="Retraitcorpsdetexte"/>
        <w:ind w:left="0"/>
        <w:jc w:val="left"/>
      </w:pPr>
    </w:p>
    <w:p w14:paraId="0955C8C4" w14:textId="498EC08D" w:rsidR="00204A17" w:rsidRDefault="00204A17" w:rsidP="00970073">
      <w:pPr>
        <w:pStyle w:val="Retraitcorpsdetexte"/>
        <w:numPr>
          <w:ilvl w:val="0"/>
          <w:numId w:val="17"/>
        </w:numPr>
        <w:jc w:val="left"/>
      </w:pPr>
      <w:r>
        <w:t xml:space="preserve">Un journal de travail </w:t>
      </w:r>
    </w:p>
    <w:p w14:paraId="047DADE1" w14:textId="653593A9" w:rsidR="00471C17" w:rsidRDefault="00471C17" w:rsidP="00471C17">
      <w:pPr>
        <w:pStyle w:val="Retraitcorpsdetexte"/>
        <w:ind w:left="0"/>
        <w:jc w:val="left"/>
      </w:pPr>
    </w:p>
    <w:p w14:paraId="1E0C3A5E" w14:textId="71A53707" w:rsidR="001D7094" w:rsidRDefault="00204A17" w:rsidP="00D00A92">
      <w:pPr>
        <w:pStyle w:val="Retraitcorpsdetexte"/>
        <w:numPr>
          <w:ilvl w:val="0"/>
          <w:numId w:val="17"/>
        </w:numPr>
        <w:jc w:val="left"/>
      </w:pPr>
      <w:r>
        <w:t xml:space="preserve">Les instructions pour la mise en œuvre de l'application, ou à une simulation de celle-ci. </w:t>
      </w:r>
    </w:p>
    <w:p w14:paraId="3B25A605" w14:textId="61672AC4" w:rsidR="00204A17" w:rsidRDefault="00204A17" w:rsidP="00204A17">
      <w:pPr>
        <w:pStyle w:val="Retraitcorpsdetexte"/>
        <w:jc w:val="left"/>
      </w:pPr>
    </w:p>
    <w:p w14:paraId="4DE07BCA" w14:textId="77777777" w:rsidR="00471C17" w:rsidRDefault="00471C17" w:rsidP="00204A17">
      <w:pPr>
        <w:pStyle w:val="Retraitcorpsdetexte"/>
        <w:jc w:val="left"/>
      </w:pPr>
    </w:p>
    <w:p w14:paraId="01BE407B" w14:textId="3E634C4E" w:rsidR="00B85E85" w:rsidRDefault="00204A17" w:rsidP="00B85E85">
      <w:pPr>
        <w:pStyle w:val="Retraitcorpsdetexte"/>
      </w:pPr>
      <w:r>
        <w:t xml:space="preserve">En plus de cela, une </w:t>
      </w:r>
      <w:r w:rsidR="0084353C" w:rsidRPr="0084353C">
        <w:t xml:space="preserve">application </w:t>
      </w:r>
      <w:r>
        <w:t>mobile IOS fonctionnel comportant les 7 points spécifiques suivant qui seront évalués (Point A14 à A20) :</w:t>
      </w:r>
    </w:p>
    <w:p w14:paraId="66F5F165" w14:textId="77777777" w:rsidR="00204A17" w:rsidRDefault="00204A17" w:rsidP="00B85E85">
      <w:pPr>
        <w:pStyle w:val="Retraitcorpsdetexte"/>
      </w:pPr>
    </w:p>
    <w:p w14:paraId="4FFFD850" w14:textId="631BD9DD" w:rsidR="00204A17" w:rsidRPr="00204A17" w:rsidRDefault="00204A17" w:rsidP="00970073">
      <w:pPr>
        <w:pStyle w:val="Retraitcorpsdetexte"/>
        <w:numPr>
          <w:ilvl w:val="0"/>
          <w:numId w:val="18"/>
        </w:numPr>
        <w:rPr>
          <w:i/>
        </w:rPr>
      </w:pPr>
      <w:r>
        <w:t xml:space="preserve">Mise en œuvre d'une fonctionnalité qui permet à l'utilisateur de définir un profil de magasin (fédération de produits selon la topologie du magasin). </w:t>
      </w:r>
    </w:p>
    <w:p w14:paraId="5E392243" w14:textId="77777777" w:rsidR="00204A17" w:rsidRPr="00204A17" w:rsidRDefault="00204A17" w:rsidP="00204A17">
      <w:pPr>
        <w:pStyle w:val="Retraitcorpsdetexte"/>
        <w:ind w:left="1854"/>
        <w:rPr>
          <w:i/>
        </w:rPr>
      </w:pPr>
    </w:p>
    <w:p w14:paraId="0FC26679" w14:textId="5F7D83B6" w:rsidR="00204A17" w:rsidRPr="00204A17" w:rsidRDefault="00204A17" w:rsidP="00970073">
      <w:pPr>
        <w:pStyle w:val="Retraitcorpsdetexte"/>
        <w:numPr>
          <w:ilvl w:val="0"/>
          <w:numId w:val="18"/>
        </w:numPr>
        <w:rPr>
          <w:i/>
        </w:rPr>
      </w:pPr>
      <w:r>
        <w:t>Mise en œuvre d'une fonctionnalité qui permet à l'utilisateur de choisir un modèle de magasin dans lequel il va faire des achats.</w:t>
      </w:r>
    </w:p>
    <w:p w14:paraId="5EC99771" w14:textId="6C86B5DA" w:rsidR="00204A17" w:rsidRPr="00204A17" w:rsidRDefault="00204A17" w:rsidP="00204A17">
      <w:pPr>
        <w:pStyle w:val="Retraitcorpsdetexte"/>
        <w:ind w:left="0"/>
        <w:rPr>
          <w:i/>
        </w:rPr>
      </w:pPr>
    </w:p>
    <w:p w14:paraId="70618FDB" w14:textId="40C403B0" w:rsidR="00204A17" w:rsidRPr="00204A17" w:rsidRDefault="00204A17" w:rsidP="00970073">
      <w:pPr>
        <w:pStyle w:val="Retraitcorpsdetexte"/>
        <w:numPr>
          <w:ilvl w:val="0"/>
          <w:numId w:val="18"/>
        </w:numPr>
        <w:rPr>
          <w:i/>
        </w:rPr>
      </w:pPr>
      <w:r>
        <w:t>Mise en œuvre d'une fonctionnalité qui permet à l'utilisateur d'inscrire une liste de commissions.</w:t>
      </w:r>
    </w:p>
    <w:p w14:paraId="0129AE78" w14:textId="4F911F36" w:rsidR="00204A17" w:rsidRPr="00204A17" w:rsidRDefault="00204A17" w:rsidP="00204A17">
      <w:pPr>
        <w:pStyle w:val="Retraitcorpsdetexte"/>
        <w:ind w:left="0"/>
        <w:rPr>
          <w:i/>
        </w:rPr>
      </w:pPr>
    </w:p>
    <w:p w14:paraId="57A1A4F5" w14:textId="6816B3D4" w:rsidR="00204A17" w:rsidRPr="00204A17" w:rsidRDefault="00204A17" w:rsidP="00970073">
      <w:pPr>
        <w:pStyle w:val="Retraitcorpsdetexte"/>
        <w:numPr>
          <w:ilvl w:val="0"/>
          <w:numId w:val="18"/>
        </w:numPr>
        <w:rPr>
          <w:i/>
        </w:rPr>
      </w:pPr>
      <w:r>
        <w:t>Mise en œuvre d'une fonctionnalité qui affiche l'ordre dans lequel les achats vont se faire selon le modèle de magasin choisi.</w:t>
      </w:r>
    </w:p>
    <w:p w14:paraId="49FDCD44" w14:textId="3798A1EE" w:rsidR="00204A17" w:rsidRPr="00204A17" w:rsidRDefault="00204A17" w:rsidP="00204A17">
      <w:pPr>
        <w:pStyle w:val="Retraitcorpsdetexte"/>
        <w:ind w:left="0"/>
        <w:rPr>
          <w:i/>
        </w:rPr>
      </w:pPr>
    </w:p>
    <w:p w14:paraId="6362E7CF" w14:textId="32D9B9F8" w:rsidR="00204A17" w:rsidRPr="00204A17" w:rsidRDefault="00204A17" w:rsidP="00970073">
      <w:pPr>
        <w:pStyle w:val="Retraitcorpsdetexte"/>
        <w:numPr>
          <w:ilvl w:val="0"/>
          <w:numId w:val="18"/>
        </w:numPr>
        <w:rPr>
          <w:i/>
        </w:rPr>
      </w:pPr>
      <w:r>
        <w:t>Mise en œuvre d'une fonctionnalité qui permet à l'utilisateur de décider comment traiter les produits de la liste de commissions qui ne figurent pas dans le modèle du magasin choisi.</w:t>
      </w:r>
    </w:p>
    <w:p w14:paraId="65C01F9B" w14:textId="2FC947F6" w:rsidR="00204A17" w:rsidRPr="00204A17" w:rsidRDefault="00204A17" w:rsidP="00204A17">
      <w:pPr>
        <w:pStyle w:val="Retraitcorpsdetexte"/>
        <w:ind w:left="0"/>
        <w:rPr>
          <w:i/>
        </w:rPr>
      </w:pPr>
    </w:p>
    <w:p w14:paraId="76DD75E9" w14:textId="65BAA405" w:rsidR="00204A17" w:rsidRPr="00204A17" w:rsidRDefault="00204A17" w:rsidP="00970073">
      <w:pPr>
        <w:pStyle w:val="Retraitcorpsdetexte"/>
        <w:numPr>
          <w:ilvl w:val="0"/>
          <w:numId w:val="18"/>
        </w:numPr>
        <w:rPr>
          <w:i/>
        </w:rPr>
      </w:pPr>
      <w:r>
        <w:t>Les commentaires dans le code sont clairement rédigés avant de coder, de façon à permettre une réécriture dans un autre langage comme pour Android par exemple.</w:t>
      </w:r>
    </w:p>
    <w:p w14:paraId="443353B8" w14:textId="565DE73E" w:rsidR="00204A17" w:rsidRPr="00204A17" w:rsidRDefault="00204A17" w:rsidP="00204A17">
      <w:pPr>
        <w:pStyle w:val="Retraitcorpsdetexte"/>
        <w:ind w:left="0"/>
        <w:rPr>
          <w:i/>
        </w:rPr>
      </w:pPr>
    </w:p>
    <w:p w14:paraId="0A073C82" w14:textId="4713707F" w:rsidR="00204A17" w:rsidRPr="00B85E85" w:rsidRDefault="00204A17" w:rsidP="00970073">
      <w:pPr>
        <w:pStyle w:val="Retraitcorpsdetexte"/>
        <w:numPr>
          <w:ilvl w:val="0"/>
          <w:numId w:val="18"/>
        </w:numPr>
        <w:rPr>
          <w:i/>
        </w:rPr>
      </w:pPr>
      <w:r>
        <w:t>L'utilisation, même simplifiée, correspond à quelque chose de réaliste dans un contexte réel</w:t>
      </w:r>
    </w:p>
    <w:p w14:paraId="72524DD9" w14:textId="654EEDFB" w:rsidR="009060E8" w:rsidRPr="009060E8" w:rsidRDefault="00471C17" w:rsidP="00B85E85">
      <w:pPr>
        <w:rPr>
          <w:color w:val="FF0000"/>
        </w:rPr>
      </w:pPr>
      <w:r>
        <w:rPr>
          <w:color w:val="FF0000"/>
        </w:rPr>
        <w:br w:type="page"/>
      </w:r>
    </w:p>
    <w:p w14:paraId="432476B1" w14:textId="7679CB7A" w:rsidR="00FB24A9" w:rsidRDefault="007F30AE" w:rsidP="0099439D">
      <w:pPr>
        <w:pStyle w:val="Titre2"/>
      </w:pPr>
      <w:bookmarkStart w:id="10" w:name="_Toc73704684"/>
      <w:r w:rsidRPr="007F30AE">
        <w:lastRenderedPageBreak/>
        <w:t>Planification</w:t>
      </w:r>
      <w:bookmarkEnd w:id="4"/>
      <w:bookmarkEnd w:id="5"/>
      <w:r w:rsidR="008E53F9">
        <w:t xml:space="preserve"> Initiale</w:t>
      </w:r>
      <w:bookmarkEnd w:id="10"/>
    </w:p>
    <w:p w14:paraId="73A8BDED" w14:textId="77777777" w:rsidR="00A15293" w:rsidRDefault="00A15293" w:rsidP="00A15293">
      <w:pPr>
        <w:pStyle w:val="Retraitcorpsdetexte"/>
      </w:pPr>
      <w:r>
        <w:t>Une des parties importantes de ce projet est la planification initiale et détaillée. En effet, elles me permettront d’organiser mon travail pendant les 90 heures.</w:t>
      </w:r>
    </w:p>
    <w:p w14:paraId="2B8B2D00" w14:textId="77777777" w:rsidR="00A15293" w:rsidRDefault="00A15293" w:rsidP="00A15293">
      <w:pPr>
        <w:pStyle w:val="Retraitcorpsdetexte"/>
      </w:pPr>
    </w:p>
    <w:p w14:paraId="154A353D" w14:textId="77777777" w:rsidR="00A15293" w:rsidRDefault="00A15293" w:rsidP="00A15293">
      <w:pPr>
        <w:pStyle w:val="Retraitcorpsdetexte"/>
      </w:pPr>
      <w:r>
        <w:t>Il convenu avec le chef de projet d’une panification initiale découpée en 4 parties visibles sur le graphique en secteur :</w:t>
      </w:r>
    </w:p>
    <w:p w14:paraId="5AE92FA3" w14:textId="77777777" w:rsidR="00A15293" w:rsidRDefault="00A15293" w:rsidP="00A15293">
      <w:pPr>
        <w:pStyle w:val="Retraitcorpsdetexte"/>
      </w:pPr>
    </w:p>
    <w:p w14:paraId="3ED56F2F" w14:textId="77777777" w:rsidR="00A15293" w:rsidRDefault="00A15293" w:rsidP="00A15293">
      <w:pPr>
        <w:pStyle w:val="Retraitcorpsdetexte"/>
        <w:ind w:left="2124"/>
      </w:pPr>
      <w:r>
        <w:t>• La réalisation regroupe les tâches de mise en œuvre des fonctionnalités demandées.</w:t>
      </w:r>
    </w:p>
    <w:p w14:paraId="1D17384A" w14:textId="77777777" w:rsidR="00A15293" w:rsidRDefault="00A15293" w:rsidP="00A15293">
      <w:pPr>
        <w:pStyle w:val="Retraitcorpsdetexte"/>
        <w:ind w:left="2124"/>
      </w:pPr>
    </w:p>
    <w:p w14:paraId="1ED73D09" w14:textId="77777777" w:rsidR="00A15293" w:rsidRDefault="00A15293" w:rsidP="00A15293">
      <w:pPr>
        <w:pStyle w:val="Retraitcorpsdetexte"/>
        <w:ind w:left="2124"/>
      </w:pPr>
      <w:r>
        <w:t>• La documentation regroupe les tâches liées au rapport et au journal de travail.</w:t>
      </w:r>
    </w:p>
    <w:p w14:paraId="424D470E" w14:textId="77777777" w:rsidR="00A15293" w:rsidRDefault="00A15293" w:rsidP="00A15293">
      <w:pPr>
        <w:pStyle w:val="Retraitcorpsdetexte"/>
        <w:ind w:left="2124"/>
      </w:pPr>
    </w:p>
    <w:p w14:paraId="29ABB430" w14:textId="77777777" w:rsidR="00A15293" w:rsidRDefault="00A15293" w:rsidP="00A15293">
      <w:pPr>
        <w:pStyle w:val="Retraitcorpsdetexte"/>
        <w:ind w:left="2124"/>
      </w:pPr>
      <w:r>
        <w:t>• L’analyse regroupe les tâches liées à la lecture du CDC ainsi qu’à la documentation et recherche.</w:t>
      </w:r>
    </w:p>
    <w:p w14:paraId="3B2C4F95" w14:textId="77777777" w:rsidR="00A15293" w:rsidRDefault="00A15293" w:rsidP="00A15293">
      <w:pPr>
        <w:pStyle w:val="Retraitcorpsdetexte"/>
        <w:ind w:left="2124"/>
      </w:pPr>
    </w:p>
    <w:p w14:paraId="0C05E308" w14:textId="2DF5DF2C" w:rsidR="00157955" w:rsidRDefault="00A15293" w:rsidP="00A15293">
      <w:pPr>
        <w:pStyle w:val="Retraitcorpsdetexte"/>
        <w:ind w:left="2124"/>
      </w:pPr>
      <w:r>
        <w:t xml:space="preserve">• Les tests regroupent les tâches de conception, réalisation et documentation des tests </w:t>
      </w:r>
      <w:proofErr w:type="spellStart"/>
      <w:r>
        <w:t>éffectués</w:t>
      </w:r>
      <w:proofErr w:type="spellEnd"/>
      <w:r>
        <w:t>.</w:t>
      </w:r>
    </w:p>
    <w:p w14:paraId="5D985A22" w14:textId="55ECBF19" w:rsidR="00471C17" w:rsidRDefault="00471C17" w:rsidP="00157955">
      <w:pPr>
        <w:pStyle w:val="Retraitcorpsdetexte"/>
      </w:pPr>
    </w:p>
    <w:p w14:paraId="29F77DAF" w14:textId="6570EFCC" w:rsidR="00471C17" w:rsidRDefault="00074DE1">
      <w:pPr>
        <w:rPr>
          <w:noProof/>
        </w:rPr>
      </w:pPr>
      <w:r>
        <w:rPr>
          <w:noProof/>
        </w:rPr>
        <w:drawing>
          <wp:anchor distT="0" distB="0" distL="114300" distR="114300" simplePos="0" relativeHeight="251706368" behindDoc="1" locked="0" layoutInCell="1" allowOverlap="1" wp14:anchorId="03FABB3D" wp14:editId="1C9EFD03">
            <wp:simplePos x="0" y="0"/>
            <wp:positionH relativeFrom="margin">
              <wp:align>right</wp:align>
            </wp:positionH>
            <wp:positionV relativeFrom="paragraph">
              <wp:posOffset>52070</wp:posOffset>
            </wp:positionV>
            <wp:extent cx="5029200" cy="4410075"/>
            <wp:effectExtent l="0" t="0" r="0" b="9525"/>
            <wp:wrapTight wrapText="bothSides">
              <wp:wrapPolygon edited="0">
                <wp:start x="0" y="0"/>
                <wp:lineTo x="0" y="21553"/>
                <wp:lineTo x="21518" y="21553"/>
                <wp:lineTo x="21518" y="0"/>
                <wp:lineTo x="0" y="0"/>
              </wp:wrapPolygon>
            </wp:wrapTight>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0072D699" w14:textId="41A1561A" w:rsidR="00471C17" w:rsidRDefault="00471C17">
      <w:pPr>
        <w:rPr>
          <w:noProof/>
        </w:rPr>
      </w:pPr>
    </w:p>
    <w:p w14:paraId="1044943C" w14:textId="46B9AD65" w:rsidR="00471C17" w:rsidRDefault="00471C17">
      <w:pPr>
        <w:rPr>
          <w:noProof/>
        </w:rPr>
      </w:pPr>
    </w:p>
    <w:p w14:paraId="194EE697" w14:textId="121858E6" w:rsidR="00471C17" w:rsidRDefault="00471C17">
      <w:r>
        <w:br w:type="page"/>
      </w:r>
    </w:p>
    <w:p w14:paraId="30CA1CD8" w14:textId="77777777" w:rsidR="00471C17" w:rsidRDefault="00471C17" w:rsidP="00157955">
      <w:pPr>
        <w:pStyle w:val="Retraitcorpsdetexte"/>
      </w:pPr>
    </w:p>
    <w:p w14:paraId="72AFD1C2" w14:textId="02EF4FCE" w:rsidR="00B85E85" w:rsidRDefault="00B85E85" w:rsidP="00B85E85">
      <w:pPr>
        <w:pStyle w:val="Titre1"/>
      </w:pPr>
      <w:bookmarkStart w:id="11" w:name="_Toc73704685"/>
      <w:r>
        <w:t>Analyse / conception</w:t>
      </w:r>
      <w:bookmarkEnd w:id="11"/>
    </w:p>
    <w:p w14:paraId="31D53E6B" w14:textId="77777777" w:rsidR="006D202C" w:rsidRPr="006D202C" w:rsidRDefault="006D202C" w:rsidP="006D202C">
      <w:pPr>
        <w:pStyle w:val="Corpsdetexte"/>
      </w:pPr>
    </w:p>
    <w:p w14:paraId="1DAAB5D1" w14:textId="0DB475E5" w:rsidR="00544DC1" w:rsidRDefault="00B85E85" w:rsidP="0099439D">
      <w:pPr>
        <w:pStyle w:val="Titre2"/>
      </w:pPr>
      <w:bookmarkStart w:id="12" w:name="_Toc73704686"/>
      <w:r>
        <w:t>Concep</w:t>
      </w:r>
      <w:r w:rsidR="00B62F20">
        <w:t>t</w:t>
      </w:r>
      <w:bookmarkEnd w:id="12"/>
    </w:p>
    <w:p w14:paraId="2931762E" w14:textId="3A883482" w:rsidR="00240B7F" w:rsidRPr="00240B7F" w:rsidRDefault="00544DC1" w:rsidP="00240B7F">
      <w:pPr>
        <w:pStyle w:val="Titre3"/>
      </w:pPr>
      <w:bookmarkStart w:id="13" w:name="_Toc73704687"/>
      <w:r>
        <w:t>Méthodologie de projet</w:t>
      </w:r>
      <w:bookmarkEnd w:id="13"/>
    </w:p>
    <w:p w14:paraId="4FD3B0DC" w14:textId="1AF85B14" w:rsidR="00544DC1" w:rsidRDefault="00544DC1" w:rsidP="00544DC1">
      <w:pPr>
        <w:pStyle w:val="Retraitcorpsdetexte3"/>
        <w:rPr>
          <w:rStyle w:val="Accentuation"/>
          <w:rFonts w:asciiTheme="majorHAnsi" w:hAnsiTheme="majorHAnsi"/>
          <w:i w:val="0"/>
        </w:rPr>
      </w:pPr>
      <w:r>
        <w:t xml:space="preserve">Pour effectuer mon projet, j’ai choisi d’utiliser une méthode de travail du type « en </w:t>
      </w:r>
      <w:r w:rsidRPr="00DF22B7">
        <w:rPr>
          <w:b/>
        </w:rPr>
        <w:t>cascade</w:t>
      </w:r>
      <w:r>
        <w:t> ». Le principe de base de cette méthode est simple, découper le projet en plusieurs tâches à réaliser et à tout prix terminer une de ses dernières pour passer à la suivant</w:t>
      </w:r>
      <w:r w:rsidR="00A15293">
        <w:t xml:space="preserve">e. </w:t>
      </w:r>
      <w:r w:rsidRPr="00544DC1">
        <w:rPr>
          <w:rStyle w:val="Accentuation"/>
          <w:rFonts w:asciiTheme="majorHAnsi" w:hAnsiTheme="majorHAnsi"/>
          <w:i w:val="0"/>
        </w:rPr>
        <w:t xml:space="preserve">Ce qui fait sa différence avec d’autres méthodologies, c’est qu’il n’est plus possible de revenir sur une </w:t>
      </w:r>
      <w:r>
        <w:rPr>
          <w:rStyle w:val="Accentuation"/>
          <w:rFonts w:asciiTheme="majorHAnsi" w:hAnsiTheme="majorHAnsi"/>
          <w:i w:val="0"/>
        </w:rPr>
        <w:t>tâche effectuée</w:t>
      </w:r>
      <w:r w:rsidRPr="00544DC1">
        <w:rPr>
          <w:rStyle w:val="Accentuation"/>
          <w:rFonts w:asciiTheme="majorHAnsi" w:hAnsiTheme="majorHAnsi"/>
          <w:i w:val="0"/>
        </w:rPr>
        <w:t xml:space="preserve"> lorsque celle-ci est terminée et bien é</w:t>
      </w:r>
      <w:r>
        <w:rPr>
          <w:rStyle w:val="Accentuation"/>
          <w:rFonts w:asciiTheme="majorHAnsi" w:hAnsiTheme="majorHAnsi"/>
          <w:i w:val="0"/>
        </w:rPr>
        <w:t>videmment, validée par le</w:t>
      </w:r>
      <w:r w:rsidR="00240B7F">
        <w:rPr>
          <w:rStyle w:val="Accentuation"/>
          <w:rFonts w:asciiTheme="majorHAnsi" w:hAnsiTheme="majorHAnsi"/>
          <w:i w:val="0"/>
        </w:rPr>
        <w:t xml:space="preserve"> client (ici le chef de projet)</w:t>
      </w:r>
      <w:r>
        <w:rPr>
          <w:rStyle w:val="Accentuation"/>
          <w:rFonts w:asciiTheme="majorHAnsi" w:hAnsiTheme="majorHAnsi"/>
          <w:i w:val="0"/>
        </w:rPr>
        <w:t>.</w:t>
      </w:r>
    </w:p>
    <w:p w14:paraId="26BEC2AF" w14:textId="6B8F7FCC" w:rsidR="00730829" w:rsidRDefault="00730829" w:rsidP="00544DC1">
      <w:pPr>
        <w:pStyle w:val="Retraitcorpsdetexte3"/>
        <w:rPr>
          <w:rStyle w:val="Accentuation"/>
          <w:rFonts w:asciiTheme="majorHAnsi" w:hAnsiTheme="majorHAnsi"/>
          <w:i w:val="0"/>
        </w:rPr>
      </w:pPr>
    </w:p>
    <w:p w14:paraId="7B269DC8" w14:textId="28F66758" w:rsidR="00730829" w:rsidRDefault="00730829" w:rsidP="00544DC1">
      <w:pPr>
        <w:pStyle w:val="Retraitcorpsdetexte3"/>
        <w:rPr>
          <w:rStyle w:val="Accentuation"/>
          <w:rFonts w:asciiTheme="majorHAnsi" w:hAnsiTheme="majorHAnsi"/>
          <w:i w:val="0"/>
        </w:rPr>
      </w:pPr>
      <w:r>
        <w:rPr>
          <w:rStyle w:val="Accentuation"/>
          <w:rFonts w:asciiTheme="majorHAnsi" w:hAnsiTheme="majorHAnsi"/>
          <w:i w:val="0"/>
        </w:rPr>
        <w:t>Pourquoi j’ai choisi cette méthode de travail ?</w:t>
      </w:r>
    </w:p>
    <w:p w14:paraId="70AE6D58" w14:textId="77777777" w:rsidR="00240B7F" w:rsidRDefault="00730829" w:rsidP="00544DC1">
      <w:pPr>
        <w:pStyle w:val="Retraitcorpsdetexte3"/>
        <w:rPr>
          <w:rStyle w:val="Accentuation"/>
          <w:rFonts w:asciiTheme="majorHAnsi" w:hAnsiTheme="majorHAnsi"/>
          <w:i w:val="0"/>
        </w:rPr>
      </w:pPr>
      <w:r>
        <w:rPr>
          <w:rStyle w:val="Accentuation"/>
          <w:rFonts w:asciiTheme="majorHAnsi" w:hAnsiTheme="majorHAnsi"/>
          <w:i w:val="0"/>
        </w:rPr>
        <w:t xml:space="preserve">C’est parce qu’elle est appropriée à ce type de mandat. En effet, sur mon projet, je ne peux pas avancer si une des fonctionnalités ou tâches n’est pas correctement terminée et documentée. </w:t>
      </w:r>
    </w:p>
    <w:p w14:paraId="2EAF4145" w14:textId="40AC612C" w:rsidR="00730829" w:rsidRDefault="00730829" w:rsidP="00544DC1">
      <w:pPr>
        <w:pStyle w:val="Retraitcorpsdetexte3"/>
        <w:rPr>
          <w:rStyle w:val="Accentuation"/>
          <w:rFonts w:asciiTheme="majorHAnsi" w:hAnsiTheme="majorHAnsi"/>
          <w:i w:val="0"/>
        </w:rPr>
      </w:pPr>
      <w:r>
        <w:rPr>
          <w:rStyle w:val="Accentuation"/>
          <w:rFonts w:asciiTheme="majorHAnsi" w:hAnsiTheme="majorHAnsi"/>
          <w:i w:val="0"/>
        </w:rPr>
        <w:t>Mais aussi</w:t>
      </w:r>
      <w:r w:rsidR="00A15293">
        <w:rPr>
          <w:rStyle w:val="Accentuation"/>
          <w:rFonts w:asciiTheme="majorHAnsi" w:hAnsiTheme="majorHAnsi"/>
          <w:i w:val="0"/>
        </w:rPr>
        <w:t>,</w:t>
      </w:r>
      <w:r>
        <w:rPr>
          <w:rStyle w:val="Accentuation"/>
          <w:rFonts w:asciiTheme="majorHAnsi" w:hAnsiTheme="majorHAnsi"/>
          <w:i w:val="0"/>
        </w:rPr>
        <w:t xml:space="preserve"> car la méthode dit « en </w:t>
      </w:r>
      <w:r w:rsidRPr="00DF22B7">
        <w:rPr>
          <w:rStyle w:val="Accentuation"/>
          <w:rFonts w:asciiTheme="majorHAnsi" w:hAnsiTheme="majorHAnsi"/>
          <w:b/>
          <w:i w:val="0"/>
        </w:rPr>
        <w:t>cascade</w:t>
      </w:r>
      <w:r w:rsidR="00A15293">
        <w:rPr>
          <w:rStyle w:val="Accentuation"/>
          <w:rFonts w:asciiTheme="majorHAnsi" w:hAnsiTheme="majorHAnsi"/>
          <w:i w:val="0"/>
        </w:rPr>
        <w:t> » à un cycl</w:t>
      </w:r>
      <w:r>
        <w:rPr>
          <w:rStyle w:val="Accentuation"/>
          <w:rFonts w:asciiTheme="majorHAnsi" w:hAnsiTheme="majorHAnsi"/>
          <w:i w:val="0"/>
        </w:rPr>
        <w:t>e de développement (en général) qui correspond parfaitement à mon style de travail :</w:t>
      </w:r>
    </w:p>
    <w:p w14:paraId="06F29D8C" w14:textId="77777777" w:rsidR="00240B7F" w:rsidRDefault="00240B7F" w:rsidP="00544DC1">
      <w:pPr>
        <w:pStyle w:val="Retraitcorpsdetexte3"/>
        <w:rPr>
          <w:rStyle w:val="Accentuation"/>
          <w:rFonts w:asciiTheme="majorHAnsi" w:hAnsiTheme="majorHAnsi"/>
          <w:i w:val="0"/>
        </w:rPr>
      </w:pPr>
    </w:p>
    <w:p w14:paraId="0501C4C2" w14:textId="38DFCBA2" w:rsidR="00730829" w:rsidRDefault="00240B7F" w:rsidP="00730829">
      <w:pPr>
        <w:pStyle w:val="Retraitcorpsdetexte3"/>
        <w:numPr>
          <w:ilvl w:val="0"/>
          <w:numId w:val="21"/>
        </w:numPr>
      </w:pPr>
      <w:r w:rsidRPr="00DF22B7">
        <w:rPr>
          <w:b/>
        </w:rPr>
        <w:t>Exigences</w:t>
      </w:r>
      <w:r>
        <w:t xml:space="preserve"> (Entrevue avec l’expert ainsi que le CDP)</w:t>
      </w:r>
    </w:p>
    <w:p w14:paraId="7C93E408" w14:textId="77777777" w:rsidR="00240B7F" w:rsidRDefault="00240B7F" w:rsidP="00240B7F">
      <w:pPr>
        <w:pStyle w:val="Retraitcorpsdetexte3"/>
        <w:ind w:left="2534"/>
      </w:pPr>
    </w:p>
    <w:p w14:paraId="29B0AA65" w14:textId="3891A12E" w:rsidR="00240B7F" w:rsidRDefault="00240B7F" w:rsidP="00730829">
      <w:pPr>
        <w:pStyle w:val="Retraitcorpsdetexte3"/>
        <w:numPr>
          <w:ilvl w:val="0"/>
          <w:numId w:val="21"/>
        </w:numPr>
      </w:pPr>
      <w:r w:rsidRPr="00DF22B7">
        <w:rPr>
          <w:b/>
        </w:rPr>
        <w:t>Analyse</w:t>
      </w:r>
      <w:r>
        <w:t xml:space="preserve"> (</w:t>
      </w:r>
      <w:r w:rsidR="006E12BF">
        <w:t>Analyse du cahier des charges</w:t>
      </w:r>
      <w:r>
        <w:t>)</w:t>
      </w:r>
    </w:p>
    <w:p w14:paraId="7D869075" w14:textId="77777777" w:rsidR="00240B7F" w:rsidRDefault="00240B7F" w:rsidP="00240B7F">
      <w:pPr>
        <w:pStyle w:val="Retraitcorpsdetexte3"/>
        <w:ind w:left="2534"/>
      </w:pPr>
    </w:p>
    <w:p w14:paraId="157EEBB2" w14:textId="2930468F" w:rsidR="00240B7F" w:rsidRDefault="00240B7F" w:rsidP="00730829">
      <w:pPr>
        <w:pStyle w:val="Retraitcorpsdetexte3"/>
        <w:numPr>
          <w:ilvl w:val="0"/>
          <w:numId w:val="21"/>
        </w:numPr>
      </w:pPr>
      <w:r w:rsidRPr="00DF22B7">
        <w:rPr>
          <w:b/>
        </w:rPr>
        <w:t>Conception</w:t>
      </w:r>
      <w:r>
        <w:t xml:space="preserve"> (Document de planification</w:t>
      </w:r>
      <w:r w:rsidR="006E12BF">
        <w:t xml:space="preserve"> initiale/détaillée</w:t>
      </w:r>
      <w:r>
        <w:t>)</w:t>
      </w:r>
    </w:p>
    <w:p w14:paraId="069B9699" w14:textId="77777777" w:rsidR="00240B7F" w:rsidRDefault="00240B7F" w:rsidP="00240B7F">
      <w:pPr>
        <w:pStyle w:val="Retraitcorpsdetexte3"/>
        <w:ind w:left="2534"/>
      </w:pPr>
    </w:p>
    <w:p w14:paraId="5A23ECCC" w14:textId="3DE568C4" w:rsidR="00240B7F" w:rsidRDefault="00240B7F" w:rsidP="00730829">
      <w:pPr>
        <w:pStyle w:val="Retraitcorpsdetexte3"/>
        <w:numPr>
          <w:ilvl w:val="0"/>
          <w:numId w:val="21"/>
        </w:numPr>
      </w:pPr>
      <w:r w:rsidRPr="00DF22B7">
        <w:rPr>
          <w:b/>
        </w:rPr>
        <w:t xml:space="preserve">Mise en </w:t>
      </w:r>
      <w:proofErr w:type="spellStart"/>
      <w:r w:rsidRPr="00DF22B7">
        <w:rPr>
          <w:b/>
        </w:rPr>
        <w:t>oeuvre</w:t>
      </w:r>
      <w:proofErr w:type="spellEnd"/>
      <w:r>
        <w:t xml:space="preserve"> (Réalisation des tâches)</w:t>
      </w:r>
    </w:p>
    <w:p w14:paraId="24F0EDF0" w14:textId="77777777" w:rsidR="00240B7F" w:rsidRDefault="00240B7F" w:rsidP="00240B7F">
      <w:pPr>
        <w:pStyle w:val="Retraitcorpsdetexte3"/>
        <w:ind w:left="2534"/>
      </w:pPr>
    </w:p>
    <w:p w14:paraId="6180FEBF" w14:textId="1020CEB0" w:rsidR="00240B7F" w:rsidRDefault="00240B7F" w:rsidP="00730829">
      <w:pPr>
        <w:pStyle w:val="Retraitcorpsdetexte3"/>
        <w:numPr>
          <w:ilvl w:val="0"/>
          <w:numId w:val="21"/>
        </w:numPr>
      </w:pPr>
      <w:r w:rsidRPr="00DF22B7">
        <w:rPr>
          <w:b/>
        </w:rPr>
        <w:t>Validation</w:t>
      </w:r>
      <w:r>
        <w:t xml:space="preserve"> (La conception, la réalisation et la documentation des tests)</w:t>
      </w:r>
    </w:p>
    <w:p w14:paraId="55A5E06C" w14:textId="77777777" w:rsidR="00240B7F" w:rsidRDefault="00240B7F" w:rsidP="00240B7F">
      <w:pPr>
        <w:pStyle w:val="Retraitcorpsdetexte3"/>
        <w:ind w:left="2534"/>
      </w:pPr>
    </w:p>
    <w:p w14:paraId="7C7784EC" w14:textId="747F1F53" w:rsidR="00240B7F" w:rsidRDefault="00240B7F" w:rsidP="00240B7F">
      <w:pPr>
        <w:pStyle w:val="Retraitcorpsdetexte3"/>
        <w:numPr>
          <w:ilvl w:val="0"/>
          <w:numId w:val="21"/>
        </w:numPr>
      </w:pPr>
      <w:r w:rsidRPr="00DF22B7">
        <w:rPr>
          <w:b/>
        </w:rPr>
        <w:t>Mise en service</w:t>
      </w:r>
      <w:r>
        <w:t xml:space="preserve"> </w:t>
      </w:r>
      <w:r w:rsidR="00A15293">
        <w:t>(Rendu du projet avec la présen</w:t>
      </w:r>
      <w:r>
        <w:t>t</w:t>
      </w:r>
      <w:r w:rsidR="00A15293">
        <w:t>at</w:t>
      </w:r>
      <w:r>
        <w:t>ion orale)</w:t>
      </w:r>
    </w:p>
    <w:p w14:paraId="490945D4" w14:textId="4E0F4626" w:rsidR="00240B7F" w:rsidRDefault="00240B7F" w:rsidP="00240B7F">
      <w:pPr>
        <w:pStyle w:val="Paragraphedeliste"/>
      </w:pPr>
    </w:p>
    <w:p w14:paraId="32515BE7" w14:textId="28070CD8" w:rsidR="006D202C" w:rsidRPr="006E12BF" w:rsidRDefault="00121203" w:rsidP="000815F9">
      <w:pPr>
        <w:pStyle w:val="Retraitcorpsdetexte3"/>
        <w:ind w:left="2534"/>
      </w:pPr>
      <w:r>
        <w:rPr>
          <w:noProof/>
        </w:rPr>
        <mc:AlternateContent>
          <mc:Choice Requires="wps">
            <w:drawing>
              <wp:anchor distT="45720" distB="45720" distL="114300" distR="114300" simplePos="0" relativeHeight="251746304" behindDoc="0" locked="0" layoutInCell="1" allowOverlap="1" wp14:anchorId="4A5D0B83" wp14:editId="057B8D46">
                <wp:simplePos x="0" y="0"/>
                <wp:positionH relativeFrom="column">
                  <wp:posOffset>3561715</wp:posOffset>
                </wp:positionH>
                <wp:positionV relativeFrom="paragraph">
                  <wp:posOffset>1666402</wp:posOffset>
                </wp:positionV>
                <wp:extent cx="922655" cy="1404620"/>
                <wp:effectExtent l="0" t="0" r="0" b="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1404620"/>
                        </a:xfrm>
                        <a:prstGeom prst="rect">
                          <a:avLst/>
                        </a:prstGeom>
                        <a:noFill/>
                        <a:ln w="9525">
                          <a:noFill/>
                          <a:miter lim="800000"/>
                          <a:headEnd/>
                          <a:tailEnd/>
                        </a:ln>
                      </wps:spPr>
                      <wps:txbx>
                        <w:txbxContent>
                          <w:p w14:paraId="256B443C" w14:textId="2D2634FB" w:rsidR="00E95C82" w:rsidRPr="00240B7F" w:rsidRDefault="00E95C82" w:rsidP="00240B7F">
                            <w:pPr>
                              <w:rPr>
                                <w:b/>
                                <w:color w:val="FFFFFF" w:themeColor="background1"/>
                                <w:sz w:val="22"/>
                              </w:rPr>
                            </w:pPr>
                            <w:r>
                              <w:rPr>
                                <w:b/>
                                <w:color w:val="FFFFFF" w:themeColor="background1"/>
                                <w:sz w:val="22"/>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5D0B83" id="_x0000_t202" coordsize="21600,21600" o:spt="202" path="m,l,21600r21600,l21600,xe">
                <v:stroke joinstyle="miter"/>
                <v:path gradientshapeok="t" o:connecttype="rect"/>
              </v:shapetype>
              <v:shape id="Zone de texte 2" o:spid="_x0000_s1026" type="#_x0000_t202" style="position:absolute;left:0;text-align:left;margin-left:280.45pt;margin-top:131.2pt;width:72.6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" filled="f" stroked="f">
                <v:textbox style="mso-fit-shape-to-text:t">
                  <w:txbxContent>
                    <w:p w14:paraId="256B443C" w14:textId="2D2634FB" w:rsidR="00E95C82" w:rsidRPr="00240B7F" w:rsidRDefault="00E95C82" w:rsidP="00240B7F">
                      <w:pPr>
                        <w:rPr>
                          <w:b/>
                          <w:color w:val="FFFFFF" w:themeColor="background1"/>
                          <w:sz w:val="22"/>
                        </w:rPr>
                      </w:pPr>
                      <w:r>
                        <w:rPr>
                          <w:b/>
                          <w:color w:val="FFFFFF" w:themeColor="background1"/>
                          <w:sz w:val="22"/>
                        </w:rPr>
                        <w:t>Validation</w:t>
                      </w:r>
                    </w:p>
                  </w:txbxContent>
                </v:textbox>
                <w10:wrap type="square"/>
              </v:shape>
            </w:pict>
          </mc:Fallback>
        </mc:AlternateContent>
      </w:r>
      <w:r>
        <w:rPr>
          <w:noProof/>
        </w:rPr>
        <mc:AlternateContent>
          <mc:Choice Requires="wps">
            <w:drawing>
              <wp:anchor distT="45720" distB="45720" distL="114300" distR="114300" simplePos="0" relativeHeight="251738112" behindDoc="0" locked="0" layoutInCell="1" allowOverlap="1" wp14:anchorId="0A08BF3F" wp14:editId="6AE6C0E1">
                <wp:simplePos x="0" y="0"/>
                <wp:positionH relativeFrom="column">
                  <wp:posOffset>2531745</wp:posOffset>
                </wp:positionH>
                <wp:positionV relativeFrom="paragraph">
                  <wp:posOffset>1306357</wp:posOffset>
                </wp:positionV>
                <wp:extent cx="126746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1404620"/>
                        </a:xfrm>
                        <a:prstGeom prst="rect">
                          <a:avLst/>
                        </a:prstGeom>
                        <a:noFill/>
                        <a:ln w="9525">
                          <a:noFill/>
                          <a:miter lim="800000"/>
                          <a:headEnd/>
                          <a:tailEnd/>
                        </a:ln>
                      </wps:spPr>
                      <wps:txbx>
                        <w:txbxContent>
                          <w:p w14:paraId="5317137A" w14:textId="29167CB3" w:rsidR="00E95C82" w:rsidRPr="00240B7F" w:rsidRDefault="00E95C82">
                            <w:pPr>
                              <w:rPr>
                                <w:b/>
                                <w:color w:val="FFFFFF" w:themeColor="background1"/>
                                <w:sz w:val="22"/>
                              </w:rPr>
                            </w:pPr>
                            <w:r>
                              <w:rPr>
                                <w:b/>
                                <w:color w:val="FFFFFF" w:themeColor="background1"/>
                                <w:sz w:val="22"/>
                              </w:rPr>
                              <w:t xml:space="preserve">Mise en </w:t>
                            </w:r>
                            <w:proofErr w:type="spellStart"/>
                            <w:r>
                              <w:rPr>
                                <w:b/>
                                <w:color w:val="FFFFFF" w:themeColor="background1"/>
                                <w:sz w:val="22"/>
                              </w:rPr>
                              <w:t>oeuvre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8BF3F" id="_x0000_s1027" type="#_x0000_t202" style="position:absolute;left:0;text-align:left;margin-left:199.35pt;margin-top:102.85pt;width:99.8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" filled="f" stroked="f">
                <v:textbox style="mso-fit-shape-to-text:t">
                  <w:txbxContent>
                    <w:p w14:paraId="5317137A" w14:textId="29167CB3" w:rsidR="00E95C82" w:rsidRPr="00240B7F" w:rsidRDefault="00E95C82">
                      <w:pPr>
                        <w:rPr>
                          <w:b/>
                          <w:color w:val="FFFFFF" w:themeColor="background1"/>
                          <w:sz w:val="22"/>
                        </w:rPr>
                      </w:pPr>
                      <w:r>
                        <w:rPr>
                          <w:b/>
                          <w:color w:val="FFFFFF" w:themeColor="background1"/>
                          <w:sz w:val="22"/>
                        </w:rPr>
                        <w:t xml:space="preserve">Mise en </w:t>
                      </w:r>
                      <w:proofErr w:type="spellStart"/>
                      <w:r>
                        <w:rPr>
                          <w:b/>
                          <w:color w:val="FFFFFF" w:themeColor="background1"/>
                          <w:sz w:val="22"/>
                        </w:rPr>
                        <w:t>oeuvre</w:t>
                      </w:r>
                      <w:proofErr w:type="spellEnd"/>
                    </w:p>
                  </w:txbxContent>
                </v:textbox>
                <w10:wrap type="square"/>
              </v:shape>
            </w:pict>
          </mc:Fallback>
        </mc:AlternateContent>
      </w:r>
      <w:r>
        <w:rPr>
          <w:noProof/>
        </w:rPr>
        <mc:AlternateContent>
          <mc:Choice Requires="wps">
            <w:drawing>
              <wp:anchor distT="45720" distB="45720" distL="114300" distR="114300" simplePos="0" relativeHeight="251744256" behindDoc="0" locked="0" layoutInCell="1" allowOverlap="1" wp14:anchorId="05CD49F5" wp14:editId="1A7A8EAA">
                <wp:simplePos x="0" y="0"/>
                <wp:positionH relativeFrom="column">
                  <wp:posOffset>1842770</wp:posOffset>
                </wp:positionH>
                <wp:positionV relativeFrom="paragraph">
                  <wp:posOffset>951703</wp:posOffset>
                </wp:positionV>
                <wp:extent cx="1103630" cy="1404620"/>
                <wp:effectExtent l="0" t="0" r="0" b="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1404620"/>
                        </a:xfrm>
                        <a:prstGeom prst="rect">
                          <a:avLst/>
                        </a:prstGeom>
                        <a:noFill/>
                        <a:ln w="9525">
                          <a:noFill/>
                          <a:miter lim="800000"/>
                          <a:headEnd/>
                          <a:tailEnd/>
                        </a:ln>
                      </wps:spPr>
                      <wps:txbx>
                        <w:txbxContent>
                          <w:p w14:paraId="6B03004E" w14:textId="664503C2" w:rsidR="00E95C82" w:rsidRPr="00240B7F" w:rsidRDefault="00E95C82" w:rsidP="00240B7F">
                            <w:pPr>
                              <w:rPr>
                                <w:b/>
                                <w:color w:val="FFFFFF" w:themeColor="background1"/>
                                <w:sz w:val="22"/>
                              </w:rPr>
                            </w:pPr>
                            <w:r>
                              <w:rPr>
                                <w:b/>
                                <w:color w:val="FFFFFF" w:themeColor="background1"/>
                                <w:sz w:val="22"/>
                              </w:rPr>
                              <w:t>Conception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D49F5" id="_x0000_s1028" type="#_x0000_t202" style="position:absolute;left:0;text-align:left;margin-left:145.1pt;margin-top:74.95pt;width:86.9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" filled="f" stroked="f">
                <v:textbox style="mso-fit-shape-to-text:t">
                  <w:txbxContent>
                    <w:p w14:paraId="6B03004E" w14:textId="664503C2" w:rsidR="00E95C82" w:rsidRPr="00240B7F" w:rsidRDefault="00E95C82" w:rsidP="00240B7F">
                      <w:pPr>
                        <w:rPr>
                          <w:b/>
                          <w:color w:val="FFFFFF" w:themeColor="background1"/>
                          <w:sz w:val="22"/>
                        </w:rPr>
                      </w:pPr>
                      <w:r>
                        <w:rPr>
                          <w:b/>
                          <w:color w:val="FFFFFF" w:themeColor="background1"/>
                          <w:sz w:val="22"/>
                        </w:rPr>
                        <w:t>Conception</w:t>
                      </w:r>
                    </w:p>
                  </w:txbxContent>
                </v:textbox>
                <w10:wrap type="square"/>
              </v:shape>
            </w:pict>
          </mc:Fallback>
        </mc:AlternateContent>
      </w:r>
      <w:r>
        <w:rPr>
          <w:noProof/>
        </w:rPr>
        <mc:AlternateContent>
          <mc:Choice Requires="wps">
            <w:drawing>
              <wp:anchor distT="45720" distB="45720" distL="114300" distR="114300" simplePos="0" relativeHeight="251742208" behindDoc="0" locked="0" layoutInCell="1" allowOverlap="1" wp14:anchorId="0BC13D30" wp14:editId="760223B6">
                <wp:simplePos x="0" y="0"/>
                <wp:positionH relativeFrom="column">
                  <wp:posOffset>1151890</wp:posOffset>
                </wp:positionH>
                <wp:positionV relativeFrom="paragraph">
                  <wp:posOffset>576742</wp:posOffset>
                </wp:positionV>
                <wp:extent cx="922655" cy="1404620"/>
                <wp:effectExtent l="0" t="0" r="0" b="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1404620"/>
                        </a:xfrm>
                        <a:prstGeom prst="rect">
                          <a:avLst/>
                        </a:prstGeom>
                        <a:noFill/>
                        <a:ln w="9525">
                          <a:noFill/>
                          <a:miter lim="800000"/>
                          <a:headEnd/>
                          <a:tailEnd/>
                        </a:ln>
                      </wps:spPr>
                      <wps:txbx>
                        <w:txbxContent>
                          <w:p w14:paraId="696E1CB8" w14:textId="6CF836C8" w:rsidR="00E95C82" w:rsidRPr="00240B7F" w:rsidRDefault="00E95C82" w:rsidP="00240B7F">
                            <w:pPr>
                              <w:rPr>
                                <w:b/>
                                <w:color w:val="FFFFFF" w:themeColor="background1"/>
                                <w:sz w:val="22"/>
                              </w:rPr>
                            </w:pPr>
                            <w:r>
                              <w:rPr>
                                <w:b/>
                                <w:color w:val="FFFFFF" w:themeColor="background1"/>
                                <w:sz w:val="22"/>
                              </w:rPr>
                              <w:t>Analyse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13D30" id="_x0000_s1029" type="#_x0000_t202" style="position:absolute;left:0;text-align:left;margin-left:90.7pt;margin-top:45.4pt;width:72.6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" filled="f" stroked="f">
                <v:textbox style="mso-fit-shape-to-text:t">
                  <w:txbxContent>
                    <w:p w14:paraId="696E1CB8" w14:textId="6CF836C8" w:rsidR="00E95C82" w:rsidRPr="00240B7F" w:rsidRDefault="00E95C82" w:rsidP="00240B7F">
                      <w:pPr>
                        <w:rPr>
                          <w:b/>
                          <w:color w:val="FFFFFF" w:themeColor="background1"/>
                          <w:sz w:val="22"/>
                        </w:rPr>
                      </w:pPr>
                      <w:r>
                        <w:rPr>
                          <w:b/>
                          <w:color w:val="FFFFFF" w:themeColor="background1"/>
                          <w:sz w:val="22"/>
                        </w:rPr>
                        <w:t>Analyse</w:t>
                      </w:r>
                    </w:p>
                  </w:txbxContent>
                </v:textbox>
                <w10:wrap type="square"/>
              </v:shape>
            </w:pict>
          </mc:Fallback>
        </mc:AlternateContent>
      </w:r>
      <w:r>
        <w:rPr>
          <w:noProof/>
        </w:rPr>
        <mc:AlternateContent>
          <mc:Choice Requires="wps">
            <w:drawing>
              <wp:anchor distT="45720" distB="45720" distL="114300" distR="114300" simplePos="0" relativeHeight="251740160" behindDoc="0" locked="0" layoutInCell="1" allowOverlap="1" wp14:anchorId="6CC163B8" wp14:editId="759CA571">
                <wp:simplePos x="0" y="0"/>
                <wp:positionH relativeFrom="column">
                  <wp:posOffset>223520</wp:posOffset>
                </wp:positionH>
                <wp:positionV relativeFrom="paragraph">
                  <wp:posOffset>210347</wp:posOffset>
                </wp:positionV>
                <wp:extent cx="922655" cy="1404620"/>
                <wp:effectExtent l="0" t="0" r="0" b="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1404620"/>
                        </a:xfrm>
                        <a:prstGeom prst="rect">
                          <a:avLst/>
                        </a:prstGeom>
                        <a:noFill/>
                        <a:ln w="9525">
                          <a:noFill/>
                          <a:miter lim="800000"/>
                          <a:headEnd/>
                          <a:tailEnd/>
                        </a:ln>
                      </wps:spPr>
                      <wps:txbx>
                        <w:txbxContent>
                          <w:p w14:paraId="00258975" w14:textId="23C1BAA4" w:rsidR="00E95C82" w:rsidRPr="00240B7F" w:rsidRDefault="00E95C82" w:rsidP="00240B7F">
                            <w:pPr>
                              <w:rPr>
                                <w:b/>
                                <w:color w:val="FFFFFF" w:themeColor="background1"/>
                                <w:sz w:val="22"/>
                              </w:rPr>
                            </w:pPr>
                            <w:r>
                              <w:rPr>
                                <w:b/>
                                <w:color w:val="FFFFFF" w:themeColor="background1"/>
                                <w:sz w:val="22"/>
                              </w:rPr>
                              <w:t>Exigences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C163B8" id="_x0000_s1030" type="#_x0000_t202" style="position:absolute;left:0;text-align:left;margin-left:17.6pt;margin-top:16.55pt;width:72.6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" filled="f" stroked="f">
                <v:textbox style="mso-fit-shape-to-text:t">
                  <w:txbxContent>
                    <w:p w14:paraId="00258975" w14:textId="23C1BAA4" w:rsidR="00E95C82" w:rsidRPr="00240B7F" w:rsidRDefault="00E95C82" w:rsidP="00240B7F">
                      <w:pPr>
                        <w:rPr>
                          <w:b/>
                          <w:color w:val="FFFFFF" w:themeColor="background1"/>
                          <w:sz w:val="22"/>
                        </w:rPr>
                      </w:pPr>
                      <w:r>
                        <w:rPr>
                          <w:b/>
                          <w:color w:val="FFFFFF" w:themeColor="background1"/>
                          <w:sz w:val="22"/>
                        </w:rPr>
                        <w:t>Exigences</w:t>
                      </w:r>
                    </w:p>
                  </w:txbxContent>
                </v:textbox>
                <w10:wrap type="square"/>
              </v:shape>
            </w:pict>
          </mc:Fallback>
        </mc:AlternateContent>
      </w:r>
      <w:r>
        <w:rPr>
          <w:noProof/>
        </w:rPr>
        <mc:AlternateContent>
          <mc:Choice Requires="wps">
            <w:drawing>
              <wp:anchor distT="0" distB="0" distL="114300" distR="114300" simplePos="0" relativeHeight="251727872" behindDoc="0" locked="0" layoutInCell="1" allowOverlap="1" wp14:anchorId="68D2A97B" wp14:editId="4C3BABE5">
                <wp:simplePos x="0" y="0"/>
                <wp:positionH relativeFrom="margin">
                  <wp:posOffset>0</wp:posOffset>
                </wp:positionH>
                <wp:positionV relativeFrom="paragraph">
                  <wp:posOffset>197012</wp:posOffset>
                </wp:positionV>
                <wp:extent cx="1345565" cy="301625"/>
                <wp:effectExtent l="0" t="0" r="6985" b="3175"/>
                <wp:wrapNone/>
                <wp:docPr id="4" name="Rectangle 4"/>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77308" id="Rectangle 4" o:spid="_x0000_s1026" style="position:absolute;margin-left:0;margin-top:15.5pt;width:105.95pt;height:23.75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" fillcolor="#e78c41" stroked="f" strokeweight="1.25pt">
                <w10:wrap anchorx="margin"/>
              </v:rect>
            </w:pict>
          </mc:Fallback>
        </mc:AlternateContent>
      </w:r>
      <w:r>
        <w:rPr>
          <w:noProof/>
        </w:rPr>
        <mc:AlternateContent>
          <mc:Choice Requires="wps">
            <w:drawing>
              <wp:anchor distT="0" distB="0" distL="114300" distR="114300" simplePos="0" relativeHeight="251729920" behindDoc="0" locked="0" layoutInCell="1" allowOverlap="1" wp14:anchorId="62168570" wp14:editId="1B4BD8E0">
                <wp:simplePos x="0" y="0"/>
                <wp:positionH relativeFrom="margin">
                  <wp:posOffset>826770</wp:posOffset>
                </wp:positionH>
                <wp:positionV relativeFrom="paragraph">
                  <wp:posOffset>575472</wp:posOffset>
                </wp:positionV>
                <wp:extent cx="1345565" cy="301625"/>
                <wp:effectExtent l="0" t="0" r="6985" b="3175"/>
                <wp:wrapNone/>
                <wp:docPr id="8" name="Rectangle 8"/>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4DAEF" id="Rectangle 8" o:spid="_x0000_s1026" style="position:absolute;margin-left:65.1pt;margin-top:45.3pt;width:105.95pt;height:23.7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" fillcolor="#e78c41" stroked="f" strokeweight="1.25pt">
                <w10:wrap anchorx="margin"/>
              </v:rect>
            </w:pict>
          </mc:Fallback>
        </mc:AlternateContent>
      </w:r>
      <w:r w:rsidRPr="00240B7F">
        <w:rPr>
          <w:noProof/>
        </w:rPr>
        <mc:AlternateContent>
          <mc:Choice Requires="wps">
            <w:drawing>
              <wp:anchor distT="0" distB="0" distL="114300" distR="114300" simplePos="0" relativeHeight="251731968" behindDoc="0" locked="0" layoutInCell="1" allowOverlap="1" wp14:anchorId="4A93DDC0" wp14:editId="49D8A11B">
                <wp:simplePos x="0" y="0"/>
                <wp:positionH relativeFrom="margin">
                  <wp:posOffset>1641475</wp:posOffset>
                </wp:positionH>
                <wp:positionV relativeFrom="paragraph">
                  <wp:posOffset>943772</wp:posOffset>
                </wp:positionV>
                <wp:extent cx="1345565" cy="301625"/>
                <wp:effectExtent l="0" t="0" r="6985" b="3175"/>
                <wp:wrapNone/>
                <wp:docPr id="17" name="Rectangle 17"/>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B8C38" id="Rectangle 17" o:spid="_x0000_s1026" style="position:absolute;margin-left:129.25pt;margin-top:74.3pt;width:105.95pt;height:23.75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" fillcolor="#e78c41" stroked="f" strokeweight="1.25pt">
                <w10:wrap anchorx="margin"/>
              </v:rect>
            </w:pict>
          </mc:Fallback>
        </mc:AlternateContent>
      </w:r>
      <w:r w:rsidRPr="00240B7F">
        <w:rPr>
          <w:noProof/>
        </w:rPr>
        <mc:AlternateContent>
          <mc:Choice Requires="wps">
            <w:drawing>
              <wp:anchor distT="0" distB="0" distL="114300" distR="114300" simplePos="0" relativeHeight="251732992" behindDoc="0" locked="0" layoutInCell="1" allowOverlap="1" wp14:anchorId="4051CF38" wp14:editId="46343760">
                <wp:simplePos x="0" y="0"/>
                <wp:positionH relativeFrom="margin">
                  <wp:posOffset>2467610</wp:posOffset>
                </wp:positionH>
                <wp:positionV relativeFrom="paragraph">
                  <wp:posOffset>1297778</wp:posOffset>
                </wp:positionV>
                <wp:extent cx="1345565" cy="301625"/>
                <wp:effectExtent l="0" t="0" r="6985" b="3175"/>
                <wp:wrapNone/>
                <wp:docPr id="18" name="Rectangle 18"/>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EAF6D" id="Rectangle 18" o:spid="_x0000_s1026" style="position:absolute;margin-left:194.3pt;margin-top:102.2pt;width:105.95pt;height:23.7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" fillcolor="#e78c41" stroked="f" strokeweight="1.25pt">
                <w10:wrap anchorx="margin"/>
              </v:rect>
            </w:pict>
          </mc:Fallback>
        </mc:AlternateContent>
      </w:r>
      <w:r w:rsidRPr="00240B7F">
        <w:rPr>
          <w:noProof/>
        </w:rPr>
        <mc:AlternateContent>
          <mc:Choice Requires="wps">
            <w:drawing>
              <wp:anchor distT="0" distB="0" distL="114300" distR="114300" simplePos="0" relativeHeight="251735040" behindDoc="0" locked="0" layoutInCell="1" allowOverlap="1" wp14:anchorId="52D63DDA" wp14:editId="7811CC39">
                <wp:simplePos x="0" y="0"/>
                <wp:positionH relativeFrom="margin">
                  <wp:posOffset>3296285</wp:posOffset>
                </wp:positionH>
                <wp:positionV relativeFrom="paragraph">
                  <wp:posOffset>1656877</wp:posOffset>
                </wp:positionV>
                <wp:extent cx="1345565" cy="301625"/>
                <wp:effectExtent l="0" t="0" r="6985" b="3175"/>
                <wp:wrapNone/>
                <wp:docPr id="19" name="Rectangle 19"/>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6B431" id="Rectangle 19" o:spid="_x0000_s1026" style="position:absolute;margin-left:259.55pt;margin-top:130.45pt;width:105.95pt;height:23.75pt;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" fillcolor="#e78c41" stroked="f" strokeweight="1.25pt">
                <w10:wrap anchorx="margin"/>
              </v:rect>
            </w:pict>
          </mc:Fallback>
        </mc:AlternateContent>
      </w:r>
      <w:r w:rsidRPr="00240B7F">
        <w:rPr>
          <w:noProof/>
        </w:rPr>
        <mc:AlternateContent>
          <mc:Choice Requires="wps">
            <w:drawing>
              <wp:anchor distT="0" distB="0" distL="114300" distR="114300" simplePos="0" relativeHeight="251736064" behindDoc="0" locked="0" layoutInCell="1" allowOverlap="1" wp14:anchorId="73862D18" wp14:editId="0B0A866A">
                <wp:simplePos x="0" y="0"/>
                <wp:positionH relativeFrom="margin">
                  <wp:posOffset>4105910</wp:posOffset>
                </wp:positionH>
                <wp:positionV relativeFrom="paragraph">
                  <wp:posOffset>2020097</wp:posOffset>
                </wp:positionV>
                <wp:extent cx="1345565" cy="301625"/>
                <wp:effectExtent l="0" t="0" r="6985" b="3175"/>
                <wp:wrapNone/>
                <wp:docPr id="20" name="Rectangle 20"/>
                <wp:cNvGraphicFramePr/>
                <a:graphic xmlns:a="http://schemas.openxmlformats.org/drawingml/2006/main">
                  <a:graphicData uri="http://schemas.microsoft.com/office/word/2010/wordprocessingShape">
                    <wps:wsp>
                      <wps:cNvSpPr/>
                      <wps:spPr>
                        <a:xfrm>
                          <a:off x="0" y="0"/>
                          <a:ext cx="1345565" cy="301625"/>
                        </a:xfrm>
                        <a:prstGeom prst="rect">
                          <a:avLst/>
                        </a:prstGeom>
                        <a:solidFill>
                          <a:srgbClr val="E78C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5B798" id="Rectangle 20" o:spid="_x0000_s1026" style="position:absolute;margin-left:323.3pt;margin-top:159.05pt;width:105.95pt;height:23.75pt;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" fillcolor="#e78c41" stroked="f" strokeweight="1.25pt">
                <w10:wrap anchorx="margin"/>
              </v:rect>
            </w:pict>
          </mc:Fallback>
        </mc:AlternateContent>
      </w:r>
      <w:r>
        <w:rPr>
          <w:noProof/>
        </w:rPr>
        <mc:AlternateContent>
          <mc:Choice Requires="wps">
            <w:drawing>
              <wp:anchor distT="45720" distB="45720" distL="114300" distR="114300" simplePos="0" relativeHeight="251748352" behindDoc="0" locked="0" layoutInCell="1" allowOverlap="1" wp14:anchorId="48542597" wp14:editId="356A36E1">
                <wp:simplePos x="0" y="0"/>
                <wp:positionH relativeFrom="column">
                  <wp:posOffset>4188460</wp:posOffset>
                </wp:positionH>
                <wp:positionV relativeFrom="paragraph">
                  <wp:posOffset>2003587</wp:posOffset>
                </wp:positionV>
                <wp:extent cx="1423035" cy="1404620"/>
                <wp:effectExtent l="0" t="0" r="0" b="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404620"/>
                        </a:xfrm>
                        <a:prstGeom prst="rect">
                          <a:avLst/>
                        </a:prstGeom>
                        <a:noFill/>
                        <a:ln w="9525">
                          <a:noFill/>
                          <a:miter lim="800000"/>
                          <a:headEnd/>
                          <a:tailEnd/>
                        </a:ln>
                      </wps:spPr>
                      <wps:txbx>
                        <w:txbxContent>
                          <w:p w14:paraId="7E613B55" w14:textId="7460C4AC" w:rsidR="00E95C82" w:rsidRPr="00240B7F" w:rsidRDefault="00E95C82" w:rsidP="00240B7F">
                            <w:pPr>
                              <w:rPr>
                                <w:b/>
                                <w:color w:val="FFFFFF" w:themeColor="background1"/>
                                <w:sz w:val="22"/>
                              </w:rPr>
                            </w:pPr>
                            <w:r>
                              <w:rPr>
                                <w:b/>
                                <w:color w:val="FFFFFF" w:themeColor="background1"/>
                                <w:sz w:val="22"/>
                              </w:rPr>
                              <w:t>Mise en 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42597" id="_x0000_s1031" type="#_x0000_t202" style="position:absolute;left:0;text-align:left;margin-left:329.8pt;margin-top:157.75pt;width:112.0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" filled="f" stroked="f">
                <v:textbox style="mso-fit-shape-to-text:t">
                  <w:txbxContent>
                    <w:p w14:paraId="7E613B55" w14:textId="7460C4AC" w:rsidR="00E95C82" w:rsidRPr="00240B7F" w:rsidRDefault="00E95C82" w:rsidP="00240B7F">
                      <w:pPr>
                        <w:rPr>
                          <w:b/>
                          <w:color w:val="FFFFFF" w:themeColor="background1"/>
                          <w:sz w:val="22"/>
                        </w:rPr>
                      </w:pPr>
                      <w:r>
                        <w:rPr>
                          <w:b/>
                          <w:color w:val="FFFFFF" w:themeColor="background1"/>
                          <w:sz w:val="22"/>
                        </w:rPr>
                        <w:t>Mise en service</w:t>
                      </w:r>
                    </w:p>
                  </w:txbxContent>
                </v:textbox>
                <w10:wrap type="square"/>
              </v:shape>
            </w:pict>
          </mc:Fallback>
        </mc:AlternateContent>
      </w:r>
      <w:r w:rsidR="00B8323C">
        <w:rPr>
          <w:noProof/>
        </w:rPr>
        <mc:AlternateContent>
          <mc:Choice Requires="wps">
            <w:drawing>
              <wp:anchor distT="0" distB="0" distL="114300" distR="114300" simplePos="0" relativeHeight="251757568" behindDoc="0" locked="0" layoutInCell="1" allowOverlap="1" wp14:anchorId="1BBB1A61" wp14:editId="54FA1A91">
                <wp:simplePos x="0" y="0"/>
                <wp:positionH relativeFrom="column">
                  <wp:posOffset>4699264</wp:posOffset>
                </wp:positionH>
                <wp:positionV relativeFrom="paragraph">
                  <wp:posOffset>1835150</wp:posOffset>
                </wp:positionV>
                <wp:extent cx="414020" cy="172085"/>
                <wp:effectExtent l="0" t="0" r="81280" b="56515"/>
                <wp:wrapNone/>
                <wp:docPr id="33" name="Connecteur en angle 33"/>
                <wp:cNvGraphicFramePr/>
                <a:graphic xmlns:a="http://schemas.openxmlformats.org/drawingml/2006/main">
                  <a:graphicData uri="http://schemas.microsoft.com/office/word/2010/wordprocessingShape">
                    <wps:wsp>
                      <wps:cNvCnPr/>
                      <wps:spPr>
                        <a:xfrm>
                          <a:off x="0" y="0"/>
                          <a:ext cx="414020" cy="172085"/>
                        </a:xfrm>
                        <a:prstGeom prst="bentConnector3">
                          <a:avLst>
                            <a:gd name="adj1" fmla="val 9997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ED0A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33" o:spid="_x0000_s1026" type="#_x0000_t34" style="position:absolute;margin-left:370pt;margin-top:144.5pt;width:32.6pt;height:13.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" adj="21594" strokecolor="#c27535">
                <v:stroke endarrow="block"/>
              </v:shape>
            </w:pict>
          </mc:Fallback>
        </mc:AlternateContent>
      </w:r>
      <w:r w:rsidR="00B8323C">
        <w:rPr>
          <w:noProof/>
        </w:rPr>
        <mc:AlternateContent>
          <mc:Choice Requires="wps">
            <w:drawing>
              <wp:anchor distT="0" distB="0" distL="114300" distR="114300" simplePos="0" relativeHeight="251755520" behindDoc="0" locked="0" layoutInCell="1" allowOverlap="1" wp14:anchorId="692B5C72" wp14:editId="19DA047F">
                <wp:simplePos x="0" y="0"/>
                <wp:positionH relativeFrom="column">
                  <wp:posOffset>3871859</wp:posOffset>
                </wp:positionH>
                <wp:positionV relativeFrom="paragraph">
                  <wp:posOffset>1473200</wp:posOffset>
                </wp:positionV>
                <wp:extent cx="414020" cy="172085"/>
                <wp:effectExtent l="0" t="0" r="81280" b="56515"/>
                <wp:wrapNone/>
                <wp:docPr id="32" name="Connecteur en angle 32"/>
                <wp:cNvGraphicFramePr/>
                <a:graphic xmlns:a="http://schemas.openxmlformats.org/drawingml/2006/main">
                  <a:graphicData uri="http://schemas.microsoft.com/office/word/2010/wordprocessingShape">
                    <wps:wsp>
                      <wps:cNvCnPr/>
                      <wps:spPr>
                        <a:xfrm>
                          <a:off x="0" y="0"/>
                          <a:ext cx="414020" cy="172085"/>
                        </a:xfrm>
                        <a:prstGeom prst="bentConnector3">
                          <a:avLst>
                            <a:gd name="adj1" fmla="val 9997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BD176" id="Connecteur en angle 32" o:spid="_x0000_s1026" type="#_x0000_t34" style="position:absolute;margin-left:304.85pt;margin-top:116pt;width:32.6pt;height:13.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" adj="21594" strokecolor="#c27535">
                <v:stroke endarrow="block"/>
              </v:shape>
            </w:pict>
          </mc:Fallback>
        </mc:AlternateContent>
      </w:r>
      <w:r w:rsidR="00B8323C">
        <w:rPr>
          <w:noProof/>
        </w:rPr>
        <mc:AlternateContent>
          <mc:Choice Requires="wps">
            <w:drawing>
              <wp:anchor distT="0" distB="0" distL="114300" distR="114300" simplePos="0" relativeHeight="251753472" behindDoc="0" locked="0" layoutInCell="1" allowOverlap="1" wp14:anchorId="02AF67BA" wp14:editId="5BEB2B1E">
                <wp:simplePos x="0" y="0"/>
                <wp:positionH relativeFrom="column">
                  <wp:posOffset>3044454</wp:posOffset>
                </wp:positionH>
                <wp:positionV relativeFrom="paragraph">
                  <wp:posOffset>1116965</wp:posOffset>
                </wp:positionV>
                <wp:extent cx="414020" cy="172085"/>
                <wp:effectExtent l="0" t="0" r="81280" b="56515"/>
                <wp:wrapNone/>
                <wp:docPr id="31" name="Connecteur en angle 31"/>
                <wp:cNvGraphicFramePr/>
                <a:graphic xmlns:a="http://schemas.openxmlformats.org/drawingml/2006/main">
                  <a:graphicData uri="http://schemas.microsoft.com/office/word/2010/wordprocessingShape">
                    <wps:wsp>
                      <wps:cNvCnPr/>
                      <wps:spPr>
                        <a:xfrm>
                          <a:off x="0" y="0"/>
                          <a:ext cx="414020" cy="172085"/>
                        </a:xfrm>
                        <a:prstGeom prst="bentConnector3">
                          <a:avLst>
                            <a:gd name="adj1" fmla="val 9997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D70B9" id="Connecteur en angle 31" o:spid="_x0000_s1026" type="#_x0000_t34" style="position:absolute;margin-left:239.7pt;margin-top:87.95pt;width:32.6pt;height:13.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" adj="21594" strokecolor="#c27535">
                <v:stroke endarrow="block"/>
              </v:shape>
            </w:pict>
          </mc:Fallback>
        </mc:AlternateContent>
      </w:r>
      <w:r w:rsidR="00B8323C">
        <w:rPr>
          <w:noProof/>
        </w:rPr>
        <mc:AlternateContent>
          <mc:Choice Requires="wps">
            <w:drawing>
              <wp:anchor distT="0" distB="0" distL="114300" distR="114300" simplePos="0" relativeHeight="251751424" behindDoc="0" locked="0" layoutInCell="1" allowOverlap="1" wp14:anchorId="529E61D3" wp14:editId="67E1F377">
                <wp:simplePos x="0" y="0"/>
                <wp:positionH relativeFrom="column">
                  <wp:posOffset>2201940</wp:posOffset>
                </wp:positionH>
                <wp:positionV relativeFrom="paragraph">
                  <wp:posOffset>755410</wp:posOffset>
                </wp:positionV>
                <wp:extent cx="414068" cy="172529"/>
                <wp:effectExtent l="0" t="0" r="81280" b="56515"/>
                <wp:wrapNone/>
                <wp:docPr id="30" name="Connecteur en angle 30"/>
                <wp:cNvGraphicFramePr/>
                <a:graphic xmlns:a="http://schemas.openxmlformats.org/drawingml/2006/main">
                  <a:graphicData uri="http://schemas.microsoft.com/office/word/2010/wordprocessingShape">
                    <wps:wsp>
                      <wps:cNvCnPr/>
                      <wps:spPr>
                        <a:xfrm>
                          <a:off x="0" y="0"/>
                          <a:ext cx="414068" cy="172529"/>
                        </a:xfrm>
                        <a:prstGeom prst="bentConnector3">
                          <a:avLst>
                            <a:gd name="adj1" fmla="val 9997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6F5A5" id="Connecteur en angle 30" o:spid="_x0000_s1026" type="#_x0000_t34" style="position:absolute;margin-left:173.4pt;margin-top:59.5pt;width:32.6pt;height:13.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" adj="21594" strokecolor="#c27535">
                <v:stroke endarrow="block"/>
              </v:shape>
            </w:pict>
          </mc:Fallback>
        </mc:AlternateContent>
      </w:r>
      <w:r w:rsidR="00B8323C">
        <w:rPr>
          <w:noProof/>
        </w:rPr>
        <mc:AlternateContent>
          <mc:Choice Requires="wps">
            <w:drawing>
              <wp:anchor distT="0" distB="0" distL="114300" distR="114300" simplePos="0" relativeHeight="251749376" behindDoc="0" locked="0" layoutInCell="1" allowOverlap="1" wp14:anchorId="54275780" wp14:editId="318472F7">
                <wp:simplePos x="0" y="0"/>
                <wp:positionH relativeFrom="column">
                  <wp:posOffset>1376944</wp:posOffset>
                </wp:positionH>
                <wp:positionV relativeFrom="paragraph">
                  <wp:posOffset>387817</wp:posOffset>
                </wp:positionV>
                <wp:extent cx="414068" cy="172529"/>
                <wp:effectExtent l="0" t="0" r="81280" b="56515"/>
                <wp:wrapNone/>
                <wp:docPr id="29" name="Connecteur en angle 29"/>
                <wp:cNvGraphicFramePr/>
                <a:graphic xmlns:a="http://schemas.openxmlformats.org/drawingml/2006/main">
                  <a:graphicData uri="http://schemas.microsoft.com/office/word/2010/wordprocessingShape">
                    <wps:wsp>
                      <wps:cNvCnPr/>
                      <wps:spPr>
                        <a:xfrm>
                          <a:off x="0" y="0"/>
                          <a:ext cx="414068" cy="172529"/>
                        </a:xfrm>
                        <a:prstGeom prst="bentConnector3">
                          <a:avLst>
                            <a:gd name="adj1" fmla="val 9997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9C5978"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9" o:spid="_x0000_s1026" type="#_x0000_t34" style="position:absolute;margin-left:108.4pt;margin-top:30.55pt;width:32.6pt;height:13.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" adj="21594" strokecolor="#c27535">
                <v:stroke endarrow="block"/>
              </v:shape>
            </w:pict>
          </mc:Fallback>
        </mc:AlternateContent>
      </w:r>
      <w:r w:rsidR="00240B7F">
        <w:br w:type="page"/>
      </w:r>
    </w:p>
    <w:p w14:paraId="5F65C1C9" w14:textId="7C3FEC21" w:rsidR="00B62F20" w:rsidRDefault="00B62F20" w:rsidP="00B62F20">
      <w:pPr>
        <w:pStyle w:val="Titre3"/>
      </w:pPr>
      <w:bookmarkStart w:id="14" w:name="_Toc73704688"/>
      <w:r>
        <w:lastRenderedPageBreak/>
        <w:t>Interface graphique</w:t>
      </w:r>
      <w:r w:rsidR="008A2A01">
        <w:t xml:space="preserve"> / Plan de liaison</w:t>
      </w:r>
      <w:bookmarkEnd w:id="14"/>
    </w:p>
    <w:p w14:paraId="2ADFBED6" w14:textId="14285DDD" w:rsidR="00302C1C" w:rsidRDefault="00B62F20" w:rsidP="00302C1C">
      <w:pPr>
        <w:pStyle w:val="Retraitcorpsdetexte3"/>
      </w:pPr>
      <w:r>
        <w:t xml:space="preserve">À l’aide de l’application web </w:t>
      </w:r>
      <w:r w:rsidR="00E52B2E">
        <w:t>de création de maquette</w:t>
      </w:r>
      <w:r>
        <w:t xml:space="preserve"> </w:t>
      </w:r>
      <w:hyperlink r:id="rId10" w:history="1">
        <w:proofErr w:type="spellStart"/>
        <w:r w:rsidRPr="00B62F20">
          <w:rPr>
            <w:rStyle w:val="Lienhypertexte"/>
          </w:rPr>
          <w:t>moqups</w:t>
        </w:r>
        <w:proofErr w:type="spellEnd"/>
      </w:hyperlink>
      <w:r w:rsidR="00853D86">
        <w:t xml:space="preserve">, j’ai </w:t>
      </w:r>
      <w:proofErr w:type="spellStart"/>
      <w:r w:rsidR="00853D86">
        <w:t>crée</w:t>
      </w:r>
      <w:proofErr w:type="spellEnd"/>
      <w:r w:rsidR="00853D86">
        <w:t xml:space="preserve"> </w:t>
      </w:r>
      <w:r w:rsidR="00E52B2E">
        <w:t>des</w:t>
      </w:r>
      <w:r w:rsidR="00853D86">
        <w:t xml:space="preserve"> </w:t>
      </w:r>
      <w:r>
        <w:t>interface</w:t>
      </w:r>
      <w:r w:rsidR="00853D86">
        <w:t>s</w:t>
      </w:r>
      <w:r>
        <w:t xml:space="preserve"> graphique</w:t>
      </w:r>
      <w:r w:rsidR="00853D86">
        <w:t>s</w:t>
      </w:r>
      <w:r w:rsidR="00A15293">
        <w:t xml:space="preserve"> de chaque</w:t>
      </w:r>
      <w:r>
        <w:t xml:space="preserve"> pages pr</w:t>
      </w:r>
      <w:r w:rsidR="00A15293">
        <w:t>é</w:t>
      </w:r>
      <w:r>
        <w:t>sentes</w:t>
      </w:r>
      <w:r w:rsidR="008A2A01">
        <w:t xml:space="preserve"> dans l’application ainsi qu’un plan de liaison de celles-ci. </w:t>
      </w:r>
      <w:r w:rsidR="00E52B2E">
        <w:t>Sur ces maquettes, sont présent</w:t>
      </w:r>
      <w:r w:rsidR="00853D86">
        <w:t>s</w:t>
      </w:r>
      <w:r w:rsidR="00E52B2E">
        <w:t xml:space="preserve"> les boutons, les titres, les informations textuelles, les champs de textes, les </w:t>
      </w:r>
      <w:proofErr w:type="spellStart"/>
      <w:r w:rsidR="00E52B2E">
        <w:t>comboboxs</w:t>
      </w:r>
      <w:proofErr w:type="spellEnd"/>
      <w:r w:rsidR="00E52B2E">
        <w:t xml:space="preserve"> et les </w:t>
      </w:r>
      <w:proofErr w:type="spellStart"/>
      <w:r w:rsidR="00E52B2E">
        <w:t>checkboxs</w:t>
      </w:r>
      <w:proofErr w:type="spellEnd"/>
      <w:r w:rsidR="00E52B2E">
        <w:t>.</w:t>
      </w:r>
      <w:r w:rsidR="00302C1C">
        <w:t xml:space="preserve"> Ci-dessous, une version graphique </w:t>
      </w:r>
      <w:r w:rsidR="00853D86">
        <w:t>ai</w:t>
      </w:r>
      <w:r w:rsidR="00A15293">
        <w:t>nsi qu’un descriptif de chacune</w:t>
      </w:r>
      <w:r w:rsidR="00853D86">
        <w:t xml:space="preserve"> des</w:t>
      </w:r>
      <w:r w:rsidR="00302C1C">
        <w:t xml:space="preserve"> pages :</w:t>
      </w:r>
    </w:p>
    <w:p w14:paraId="4A6100C3" w14:textId="6F753020" w:rsidR="00302C1C" w:rsidRDefault="00302C1C" w:rsidP="00B62F20">
      <w:pPr>
        <w:pStyle w:val="Retraitcorpsdetexte3"/>
      </w:pPr>
    </w:p>
    <w:p w14:paraId="59240620" w14:textId="6875EEBC" w:rsidR="00302C1C" w:rsidRDefault="004F2CA5" w:rsidP="00302C1C">
      <w:pPr>
        <w:pStyle w:val="Retraitcorpsdetexte3"/>
        <w:numPr>
          <w:ilvl w:val="0"/>
          <w:numId w:val="20"/>
        </w:numPr>
      </w:pPr>
      <w:r w:rsidRPr="00DF22B7">
        <w:rPr>
          <w:b/>
        </w:rPr>
        <w:t>Page titre</w:t>
      </w:r>
      <w:r>
        <w:t xml:space="preserve"> : p</w:t>
      </w:r>
      <w:r w:rsidR="00302C1C" w:rsidRPr="00302C1C">
        <w:t>ermet "d'accueillir" l'utilisateur en affichant le logo et le nom d'appli</w:t>
      </w:r>
      <w:r w:rsidR="00302C1C">
        <w:t>cation.</w:t>
      </w:r>
    </w:p>
    <w:p w14:paraId="665AB925" w14:textId="2B921B79" w:rsidR="006E12BF" w:rsidRDefault="00E95C82">
      <w:r>
        <w:rPr>
          <w:noProof/>
        </w:rPr>
        <w:pict w14:anchorId="66C9F6B4">
          <v:shape id="_x0000_s1027" type="#_x0000_t75" style="position:absolute;margin-left:148.3pt;margin-top:9.7pt;width:156.1pt;height:306.6pt;z-index:251713536;mso-position-horizontal-relative:text;mso-position-vertical-relative:text;mso-width-relative:page;mso-height-relative:page">
            <v:imagedata r:id="rId11" o:title="MM-TPI-LucaBohlen-Page1Titre"/>
            <w10:wrap type="topAndBottom"/>
          </v:shape>
        </w:pict>
      </w:r>
    </w:p>
    <w:p w14:paraId="4EAAFBF2" w14:textId="7D852782" w:rsidR="00302C1C" w:rsidRDefault="00E95C82" w:rsidP="00302C1C">
      <w:pPr>
        <w:pStyle w:val="Retraitcorpsdetexte3"/>
        <w:numPr>
          <w:ilvl w:val="0"/>
          <w:numId w:val="20"/>
        </w:numPr>
      </w:pPr>
      <w:r>
        <w:rPr>
          <w:b/>
          <w:noProof/>
        </w:rPr>
        <w:lastRenderedPageBreak/>
        <w:pict w14:anchorId="137F30D8">
          <v:shape id="_x0000_s1028" type="#_x0000_t75" style="position:absolute;left:0;text-align:left;margin-left:158.6pt;margin-top:52.25pt;width:136.5pt;height:265.05pt;z-index:251715584;mso-position-horizontal-relative:text;mso-position-vertical-relative:text;mso-width-relative:page;mso-height-relative:page">
            <v:imagedata r:id="rId12" o:title="MM-TPI-LucaBohlen-Page2ListeCourse"/>
            <w10:wrap type="topAndBottom"/>
          </v:shape>
        </w:pict>
      </w:r>
      <w:r w:rsidR="00302C1C" w:rsidRPr="00DF22B7">
        <w:rPr>
          <w:b/>
        </w:rPr>
        <w:t>Page de la liste des courses</w:t>
      </w:r>
      <w:r w:rsidR="00302C1C">
        <w:t> :</w:t>
      </w:r>
      <w:r w:rsidR="00302C1C" w:rsidRPr="00302C1C">
        <w:t xml:space="preserve"> permet avec un bouton d'afficher la page "Ajout de produit" et avec un</w:t>
      </w:r>
      <w:r w:rsidR="00302C1C">
        <w:t xml:space="preserve"> autre</w:t>
      </w:r>
      <w:r w:rsidR="00302C1C" w:rsidRPr="00302C1C">
        <w:t xml:space="preserve"> bouton de passer directement à la page "Liste des magasins"</w:t>
      </w:r>
      <w:r w:rsidR="00302C1C">
        <w:t>.</w:t>
      </w:r>
    </w:p>
    <w:p w14:paraId="07633EDA" w14:textId="37B46CEC" w:rsidR="00302C1C" w:rsidRDefault="00302C1C" w:rsidP="00302C1C">
      <w:pPr>
        <w:pStyle w:val="Retraitcorpsdetexte3"/>
        <w:ind w:left="2534"/>
      </w:pPr>
    </w:p>
    <w:p w14:paraId="6F46BCE2" w14:textId="77777777" w:rsidR="00302C1C" w:rsidRDefault="00302C1C" w:rsidP="00302C1C">
      <w:pPr>
        <w:pStyle w:val="Retraitcorpsdetexte3"/>
        <w:ind w:left="2534"/>
      </w:pPr>
    </w:p>
    <w:p w14:paraId="6B9D9D64" w14:textId="3F84C4D6" w:rsidR="00853D86" w:rsidRDefault="00E95C82" w:rsidP="00302C1C">
      <w:pPr>
        <w:pStyle w:val="Retraitcorpsdetexte3"/>
        <w:numPr>
          <w:ilvl w:val="0"/>
          <w:numId w:val="20"/>
        </w:numPr>
      </w:pPr>
      <w:r>
        <w:rPr>
          <w:b/>
          <w:noProof/>
        </w:rPr>
        <w:pict w14:anchorId="03750697">
          <v:shape id="_x0000_s1029" type="#_x0000_t75" style="position:absolute;left:0;text-align:left;margin-left:154.85pt;margin-top:58.7pt;width:143.95pt;height:285pt;z-index:251717632;mso-position-horizontal-relative:text;mso-position-vertical-relative:text;mso-width-relative:page;mso-height-relative:page">
            <v:imagedata r:id="rId13" o:title="MM-TPI-LucaBohlen-Page3ListeProduits"/>
            <w10:wrap type="topAndBottom"/>
          </v:shape>
        </w:pict>
      </w:r>
      <w:r w:rsidR="00302C1C" w:rsidRPr="00DF22B7">
        <w:rPr>
          <w:b/>
        </w:rPr>
        <w:t>Page d'ajout de produits</w:t>
      </w:r>
      <w:r w:rsidR="00DF22B7">
        <w:rPr>
          <w:b/>
        </w:rPr>
        <w:t> :</w:t>
      </w:r>
      <w:r w:rsidR="00302C1C" w:rsidRPr="00302C1C">
        <w:t xml:space="preserve">  permet d'ajouter ou de retirer des produits dans notre liste. Ils sont triés par catégorie, il n'y a pas de barre de recherche de prévu</w:t>
      </w:r>
      <w:r w:rsidR="00A15293">
        <w:t>s</w:t>
      </w:r>
      <w:r w:rsidR="00302C1C" w:rsidRPr="00302C1C">
        <w:t xml:space="preserve"> ainsi que la possibilité </w:t>
      </w:r>
      <w:r w:rsidR="00302C1C">
        <w:t>d'ajout de produit personnalisé (amélioration possible).</w:t>
      </w:r>
    </w:p>
    <w:p w14:paraId="5D911E52" w14:textId="1B69FD2A" w:rsidR="00DE406D" w:rsidRDefault="00853D86" w:rsidP="00DE406D">
      <w:pPr>
        <w:pStyle w:val="Retraitcorpsdetexte3"/>
        <w:numPr>
          <w:ilvl w:val="0"/>
          <w:numId w:val="20"/>
        </w:numPr>
      </w:pPr>
      <w:r w:rsidRPr="00DF22B7">
        <w:rPr>
          <w:b/>
        </w:rPr>
        <w:lastRenderedPageBreak/>
        <w:t>Page de choix du magasin</w:t>
      </w:r>
      <w:r>
        <w:t> :</w:t>
      </w:r>
      <w:r w:rsidRPr="00853D86">
        <w:t xml:space="preserve"> permet de visualiser l'ensemble des magasins. Il y </w:t>
      </w:r>
      <w:r w:rsidR="00A15293">
        <w:t xml:space="preserve">a </w:t>
      </w:r>
      <w:r w:rsidRPr="00853D86">
        <w:t>un bouton d'ajout de modèle de magasin. Si l'utilisateur clique sur un magasin, il est redirigé sur la page "Ordre des courses"</w:t>
      </w:r>
      <w:r>
        <w:t>.</w:t>
      </w:r>
    </w:p>
    <w:p w14:paraId="04A913AF" w14:textId="1961E38D" w:rsidR="00DE406D" w:rsidRDefault="00E95C82" w:rsidP="00DE406D">
      <w:pPr>
        <w:pStyle w:val="Retraitcorpsdetexte3"/>
        <w:ind w:left="2534"/>
      </w:pPr>
      <w:r>
        <w:rPr>
          <w:noProof/>
        </w:rPr>
        <w:pict w14:anchorId="25CD0DB8">
          <v:shape id="_x0000_s1031" type="#_x0000_t75" style="position:absolute;left:0;text-align:left;margin-left:156.35pt;margin-top:1.2pt;width:140.95pt;height:267.75pt;z-index:251719680;mso-position-horizontal-relative:text;mso-position-vertical-relative:text;mso-width-relative:page;mso-height-relative:page">
            <v:imagedata r:id="rId14" o:title="MM-TPI-LucaBohlen-Page4ListeMagasin"/>
            <w10:wrap type="topAndBottom"/>
          </v:shape>
        </w:pict>
      </w:r>
    </w:p>
    <w:p w14:paraId="16B22216" w14:textId="58940270" w:rsidR="00DE406D" w:rsidRDefault="00E95C82" w:rsidP="00DE406D">
      <w:pPr>
        <w:pStyle w:val="Retraitcorpsdetexte3"/>
        <w:numPr>
          <w:ilvl w:val="0"/>
          <w:numId w:val="20"/>
        </w:numPr>
      </w:pPr>
      <w:r>
        <w:rPr>
          <w:b/>
          <w:noProof/>
        </w:rPr>
        <w:pict w14:anchorId="08AA9862">
          <v:shape id="_x0000_s1032" type="#_x0000_t75" style="position:absolute;left:0;text-align:left;margin-left:149.6pt;margin-top:65.75pt;width:152.85pt;height:293.6pt;z-index:251721728;mso-position-horizontal-relative:text;mso-position-vertical-relative:text;mso-width-relative:page;mso-height-relative:page">
            <v:imagedata r:id="rId15" o:title="MM-TPI-LucaBohlen-Page5CréationMagasin"/>
            <w10:wrap type="topAndBottom"/>
          </v:shape>
        </w:pict>
      </w:r>
      <w:r w:rsidR="00DE406D" w:rsidRPr="00DF22B7">
        <w:rPr>
          <w:b/>
        </w:rPr>
        <w:t>Page création magasin</w:t>
      </w:r>
      <w:r w:rsidR="00DE406D" w:rsidRPr="00DE406D">
        <w:t xml:space="preserve"> : permet la création d'un nouveau modèle de magasin. Il faut indiquer le nom du magasin ainsi que le lieu. Ensuite via des </w:t>
      </w:r>
      <w:proofErr w:type="spellStart"/>
      <w:r w:rsidR="00DE406D" w:rsidRPr="00DE406D">
        <w:t>comboboxs</w:t>
      </w:r>
      <w:proofErr w:type="spellEnd"/>
      <w:r w:rsidR="00DE406D" w:rsidRPr="00DE406D">
        <w:t xml:space="preserve">, </w:t>
      </w:r>
      <w:r w:rsidR="00DE406D">
        <w:t xml:space="preserve">on doit </w:t>
      </w:r>
      <w:r w:rsidR="00DE406D" w:rsidRPr="00DE406D">
        <w:t>désigner l'ordre des catégories de produit. Un bouton en bas de page permet d'envoyer le modèle.</w:t>
      </w:r>
    </w:p>
    <w:p w14:paraId="7E099740" w14:textId="5C259D99" w:rsidR="00DE406D" w:rsidRDefault="00DE406D" w:rsidP="00DE406D">
      <w:pPr>
        <w:pStyle w:val="Paragraphedeliste"/>
      </w:pPr>
    </w:p>
    <w:p w14:paraId="481E46D7" w14:textId="1C9242AF" w:rsidR="00DE406D" w:rsidRDefault="00E95C82" w:rsidP="00DE406D">
      <w:pPr>
        <w:pStyle w:val="Retraitcorpsdetexte3"/>
        <w:numPr>
          <w:ilvl w:val="0"/>
          <w:numId w:val="20"/>
        </w:numPr>
      </w:pPr>
      <w:r>
        <w:rPr>
          <w:b/>
          <w:noProof/>
        </w:rPr>
        <w:lastRenderedPageBreak/>
        <w:pict w14:anchorId="656D87D0">
          <v:shape id="_x0000_s1033" type="#_x0000_t75" style="position:absolute;left:0;text-align:left;margin-left:153.35pt;margin-top:78.55pt;width:142.25pt;height:274.4pt;z-index:251723776;mso-position-horizontal-relative:text;mso-position-vertical-relative:text;mso-width-relative:page;mso-height-relative:page">
            <v:imagedata r:id="rId16" o:title="MM-TPI-LucaBohlen-Page6TraitementProduit"/>
            <w10:wrap type="topAndBottom"/>
          </v:shape>
        </w:pict>
      </w:r>
      <w:r w:rsidR="00DE406D" w:rsidRPr="00DF22B7">
        <w:rPr>
          <w:b/>
        </w:rPr>
        <w:t>Page de traitement produits</w:t>
      </w:r>
      <w:r w:rsidR="00DE406D" w:rsidRPr="00DE406D">
        <w:t xml:space="preserve"> : permet à l'utilisateur de décider comment traiter les produits de la liste de courses qui ne figurent pas dans le modèle du magasin choisi. Via des </w:t>
      </w:r>
      <w:proofErr w:type="spellStart"/>
      <w:r w:rsidR="00DE406D" w:rsidRPr="00DE406D">
        <w:t>comboboxs</w:t>
      </w:r>
      <w:proofErr w:type="spellEnd"/>
      <w:r w:rsidR="00DE406D" w:rsidRPr="00DE406D">
        <w:t xml:space="preserve"> et un bouton de validation. Un bouton en bas de page permet d'envoyer les produits dans le modèle.</w:t>
      </w:r>
    </w:p>
    <w:p w14:paraId="6C9F910E" w14:textId="4FE02822" w:rsidR="00DE406D" w:rsidRDefault="00DE406D" w:rsidP="00DE406D">
      <w:pPr>
        <w:pStyle w:val="Paragraphedeliste"/>
      </w:pPr>
    </w:p>
    <w:p w14:paraId="501C107F" w14:textId="2B27F87E" w:rsidR="00DE406D" w:rsidRDefault="00DE406D" w:rsidP="00DE406D">
      <w:pPr>
        <w:pStyle w:val="Retraitcorpsdetexte3"/>
        <w:numPr>
          <w:ilvl w:val="0"/>
          <w:numId w:val="20"/>
        </w:numPr>
      </w:pPr>
      <w:r w:rsidRPr="00DF22B7">
        <w:rPr>
          <w:b/>
        </w:rPr>
        <w:t>Page d'ordre des courses</w:t>
      </w:r>
      <w:r w:rsidRPr="00DE406D">
        <w:t xml:space="preserve"> : permet à l'utilisateur de visualiser l'ordre de ses courses. Un bouton en bas de page permet de retourner à la page</w:t>
      </w:r>
      <w:r w:rsidR="00A15293">
        <w:t xml:space="preserve"> </w:t>
      </w:r>
      <w:r w:rsidRPr="00DE406D">
        <w:t>"liste de courses"</w:t>
      </w:r>
      <w:r>
        <w:t>.</w:t>
      </w:r>
    </w:p>
    <w:p w14:paraId="6CCF329F" w14:textId="4BD12EA4" w:rsidR="00DE406D" w:rsidRDefault="00E95C82" w:rsidP="00DE406D">
      <w:pPr>
        <w:pStyle w:val="Paragraphedeliste"/>
      </w:pPr>
      <w:r>
        <w:rPr>
          <w:noProof/>
        </w:rPr>
        <w:pict w14:anchorId="346B979E">
          <v:shape id="_x0000_s1034" type="#_x0000_t75" style="position:absolute;left:0;text-align:left;margin-left:155.6pt;margin-top:4.15pt;width:142.5pt;height:270pt;z-index:251725824;mso-position-horizontal-relative:text;mso-position-vertical-relative:text;mso-width-relative:page;mso-height-relative:page">
            <v:imagedata r:id="rId17" o:title="MM-TPI-LucaBohlen-Page7OrdreCourses"/>
            <w10:wrap type="topAndBottom"/>
          </v:shape>
        </w:pict>
      </w:r>
    </w:p>
    <w:p w14:paraId="0AFF8E44" w14:textId="381A332B" w:rsidR="00DE406D" w:rsidRDefault="00DE406D" w:rsidP="00DE406D">
      <w:pPr>
        <w:pStyle w:val="Retraitcorpsdetexte3"/>
        <w:ind w:left="2534"/>
      </w:pPr>
    </w:p>
    <w:p w14:paraId="3A6A2E92" w14:textId="77777777" w:rsidR="008A2A01" w:rsidRDefault="008A2A01" w:rsidP="00DE406D">
      <w:pPr>
        <w:pStyle w:val="Paragraphedeliste"/>
        <w:sectPr w:rsidR="008A2A01" w:rsidSect="00D413A7">
          <w:headerReference w:type="default" r:id="rId18"/>
          <w:footerReference w:type="default" r:id="rId19"/>
          <w:headerReference w:type="first" r:id="rId20"/>
          <w:footerReference w:type="first" r:id="rId21"/>
          <w:pgSz w:w="11906" w:h="16838" w:code="9"/>
          <w:pgMar w:top="1418" w:right="1418" w:bottom="1418" w:left="1418" w:header="709" w:footer="709" w:gutter="0"/>
          <w:cols w:space="708"/>
          <w:titlePg/>
          <w:docGrid w:linePitch="360"/>
        </w:sectPr>
      </w:pPr>
    </w:p>
    <w:p w14:paraId="380DBD53" w14:textId="05B05C25" w:rsidR="00DE406D" w:rsidRDefault="008A2A01" w:rsidP="00DE406D">
      <w:pPr>
        <w:pStyle w:val="Paragraphedeliste"/>
      </w:pPr>
      <w:r>
        <w:rPr>
          <w:noProof/>
        </w:rPr>
        <w:lastRenderedPageBreak/>
        <w:drawing>
          <wp:anchor distT="0" distB="0" distL="114300" distR="114300" simplePos="0" relativeHeight="251726848" behindDoc="1" locked="0" layoutInCell="1" allowOverlap="1" wp14:anchorId="3E0BF658" wp14:editId="77B330A8">
            <wp:simplePos x="0" y="0"/>
            <wp:positionH relativeFrom="margin">
              <wp:align>center</wp:align>
            </wp:positionH>
            <wp:positionV relativeFrom="paragraph">
              <wp:posOffset>0</wp:posOffset>
            </wp:positionV>
            <wp:extent cx="7515225" cy="5548630"/>
            <wp:effectExtent l="0" t="0" r="9525" b="0"/>
            <wp:wrapTight wrapText="bothSides">
              <wp:wrapPolygon edited="0">
                <wp:start x="0" y="0"/>
                <wp:lineTo x="0" y="21506"/>
                <wp:lineTo x="21573" y="21506"/>
                <wp:lineTo x="21573" y="0"/>
                <wp:lineTo x="0" y="0"/>
              </wp:wrapPolygon>
            </wp:wrapTight>
            <wp:docPr id="5" name="Image 5" descr="C:\Users\lucbohlen\AppData\Local\Microsoft\Windows\INetCache\Content.Word\MM-TPI-LucaBohlen-PlanLi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cbohlen\AppData\Local\Microsoft\Windows\INetCache\Content.Word\MM-TPI-LucaBohlen-PlanLiais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15225"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49147" w14:textId="1BCAF5FC" w:rsidR="008A2A01" w:rsidRPr="008A2A01" w:rsidRDefault="008A2A01" w:rsidP="00081229">
      <w:pPr>
        <w:pStyle w:val="Retraitcorpsdetexte3"/>
        <w:ind w:left="0"/>
        <w:rPr>
          <w:b/>
        </w:rPr>
        <w:sectPr w:rsidR="008A2A01" w:rsidRPr="008A2A01" w:rsidSect="008A2A01">
          <w:pgSz w:w="16838" w:h="11906" w:orient="landscape" w:code="9"/>
          <w:pgMar w:top="1418" w:right="1418" w:bottom="1418" w:left="1418" w:header="709" w:footer="709" w:gutter="0"/>
          <w:cols w:space="708"/>
          <w:titlePg/>
          <w:docGrid w:linePitch="360"/>
        </w:sectPr>
      </w:pPr>
    </w:p>
    <w:p w14:paraId="431892A6" w14:textId="220A91FA" w:rsidR="00B62F20" w:rsidRDefault="00B62F20" w:rsidP="00B62F20">
      <w:pPr>
        <w:pStyle w:val="Titre3"/>
      </w:pPr>
      <w:bookmarkStart w:id="15" w:name="_Toc73704689"/>
      <w:r>
        <w:lastRenderedPageBreak/>
        <w:t>Base de données</w:t>
      </w:r>
      <w:r w:rsidR="00BF20AE">
        <w:t xml:space="preserve"> </w:t>
      </w:r>
      <w:proofErr w:type="spellStart"/>
      <w:r w:rsidR="00BF20AE">
        <w:t>Firebase</w:t>
      </w:r>
      <w:bookmarkEnd w:id="15"/>
      <w:proofErr w:type="spellEnd"/>
    </w:p>
    <w:p w14:paraId="60702E47" w14:textId="208052B7" w:rsidR="00FA0E78" w:rsidRDefault="00A15293" w:rsidP="00A15293">
      <w:pPr>
        <w:pStyle w:val="Retraitcorpsdetexte3"/>
      </w:pPr>
      <w:r w:rsidRPr="00A15293">
        <w:t xml:space="preserve">J’ai utilisé dans ce projet un ensemble de services d’hébergement, proposé par Google, « </w:t>
      </w:r>
      <w:proofErr w:type="spellStart"/>
      <w:r w:rsidRPr="00A15293">
        <w:rPr>
          <w:b/>
        </w:rPr>
        <w:t>Firebase</w:t>
      </w:r>
      <w:proofErr w:type="spellEnd"/>
      <w:r w:rsidRPr="00A15293">
        <w:t xml:space="preserve"> ». Il permet pour n’importe quel type d’application mobile et web (ici iOS). Il rend possible d’héberger en </w:t>
      </w:r>
      <w:proofErr w:type="spellStart"/>
      <w:r w:rsidRPr="00A15293">
        <w:t>NoSQL</w:t>
      </w:r>
      <w:proofErr w:type="spellEnd"/>
      <w:r w:rsidRPr="00A15293">
        <w:t xml:space="preserve"> et en temps réel des bases de données, du contenu et un système authentification. C’était la première fois que j’utilisais cette base de données. Je l’ai choisi, car elle était la plus adaptée à mon projet, c’est-à-dire une base de données d’utilisation simple et des requêtes facilement assimilables. J’ai utilisé les services, </w:t>
      </w:r>
      <w:proofErr w:type="spellStart"/>
      <w:r w:rsidRPr="00A15293">
        <w:t>FirebaseAuth</w:t>
      </w:r>
      <w:proofErr w:type="spellEnd"/>
      <w:r w:rsidRPr="00A15293">
        <w:t xml:space="preserve"> et le </w:t>
      </w:r>
      <w:proofErr w:type="spellStart"/>
      <w:r w:rsidRPr="00A15293">
        <w:t>Firestore</w:t>
      </w:r>
      <w:proofErr w:type="spellEnd"/>
      <w:r w:rsidRPr="00A15293">
        <w:t>.</w:t>
      </w:r>
    </w:p>
    <w:p w14:paraId="75F20C1F" w14:textId="77777777" w:rsidR="00A15293" w:rsidRDefault="00A15293" w:rsidP="002D1579">
      <w:pPr>
        <w:pStyle w:val="Retraitcorpsdetexte3"/>
      </w:pPr>
    </w:p>
    <w:p w14:paraId="0C73D54C" w14:textId="474192AC" w:rsidR="00931847" w:rsidRDefault="00A15293" w:rsidP="002D1579">
      <w:pPr>
        <w:pStyle w:val="Retraitcorpsdetexte3"/>
      </w:pPr>
      <w:r w:rsidRPr="00A15293">
        <w:t xml:space="preserve">Le </w:t>
      </w:r>
      <w:proofErr w:type="spellStart"/>
      <w:r w:rsidRPr="00A15293">
        <w:t>Firestore</w:t>
      </w:r>
      <w:proofErr w:type="spellEnd"/>
      <w:r w:rsidRPr="00A15293">
        <w:t xml:space="preserve"> est une base donnée </w:t>
      </w:r>
      <w:proofErr w:type="spellStart"/>
      <w:r w:rsidRPr="00A15293">
        <w:t>NoSQL</w:t>
      </w:r>
      <w:proofErr w:type="spellEnd"/>
      <w:r w:rsidRPr="00A15293">
        <w:t xml:space="preserve">, </w:t>
      </w:r>
      <w:proofErr w:type="spellStart"/>
      <w:r w:rsidRPr="00A15293">
        <w:t>herbergée</w:t>
      </w:r>
      <w:proofErr w:type="spellEnd"/>
      <w:r w:rsidRPr="00A15293">
        <w:t xml:space="preserve"> directement sur le cloud de Google (</w:t>
      </w:r>
      <w:proofErr w:type="spellStart"/>
      <w:r w:rsidRPr="00A15293">
        <w:t>Firebase</w:t>
      </w:r>
      <w:proofErr w:type="spellEnd"/>
      <w:r w:rsidRPr="00A15293">
        <w:t xml:space="preserve">) et orientée « documents ». En effet, le </w:t>
      </w:r>
      <w:proofErr w:type="spellStart"/>
      <w:r w:rsidRPr="00A15293">
        <w:t>NoSQL</w:t>
      </w:r>
      <w:proofErr w:type="spellEnd"/>
      <w:r w:rsidRPr="00A15293">
        <w:t xml:space="preserve"> à plusieurs « orientations » dans ce projet, j’utilise la manière dites « documents ». Ce type de base de données est principalement structuré en trois documents :</w:t>
      </w:r>
    </w:p>
    <w:p w14:paraId="39A4B4F7" w14:textId="77777777" w:rsidR="00A15293" w:rsidRDefault="00A15293" w:rsidP="002D1579">
      <w:pPr>
        <w:pStyle w:val="Retraitcorpsdetexte3"/>
      </w:pPr>
    </w:p>
    <w:p w14:paraId="1732B7E7" w14:textId="0ACEA115" w:rsidR="00F20F79" w:rsidRDefault="00F20F79" w:rsidP="002D1579">
      <w:pPr>
        <w:pStyle w:val="Retraitcorpsdetexte3"/>
        <w:numPr>
          <w:ilvl w:val="0"/>
          <w:numId w:val="22"/>
        </w:numPr>
      </w:pPr>
      <w:r>
        <w:t>L</w:t>
      </w:r>
      <w:r w:rsidR="00756AAC">
        <w:t xml:space="preserve">a </w:t>
      </w:r>
      <w:proofErr w:type="spellStart"/>
      <w:r w:rsidR="00756AAC">
        <w:t>donné</w:t>
      </w:r>
      <w:proofErr w:type="spellEnd"/>
      <w:r>
        <w:t xml:space="preserve"> brute (</w:t>
      </w:r>
      <w:r w:rsidRPr="00931847">
        <w:rPr>
          <w:b/>
        </w:rPr>
        <w:t>DATA</w:t>
      </w:r>
      <w:r>
        <w:t xml:space="preserve">) : représente </w:t>
      </w:r>
      <w:r w:rsidR="00756AAC">
        <w:t>la donnée</w:t>
      </w:r>
      <w:r>
        <w:t xml:space="preserve"> brute que l’on veut sauvegarder</w:t>
      </w:r>
      <w:r w:rsidR="00A15293">
        <w:t>. Comme par ex</w:t>
      </w:r>
      <w:r w:rsidR="00931847">
        <w:t xml:space="preserve">emple un entier </w:t>
      </w:r>
      <w:proofErr w:type="spellStart"/>
      <w:r w:rsidR="00931847">
        <w:t>int</w:t>
      </w:r>
      <w:proofErr w:type="spellEnd"/>
      <w:r w:rsidR="00931847">
        <w:t>, une cha</w:t>
      </w:r>
      <w:r w:rsidR="00A15293">
        <w:t>î</w:t>
      </w:r>
      <w:r w:rsidR="00931847">
        <w:t>ne de cara</w:t>
      </w:r>
      <w:r w:rsidR="00A15293">
        <w:t>c</w:t>
      </w:r>
      <w:r w:rsidR="00931847">
        <w:t xml:space="preserve">tères string, </w:t>
      </w:r>
      <w:proofErr w:type="spellStart"/>
      <w:r w:rsidR="00931847">
        <w:t>ect</w:t>
      </w:r>
      <w:proofErr w:type="spellEnd"/>
      <w:r w:rsidR="00931847">
        <w:t>.</w:t>
      </w:r>
    </w:p>
    <w:p w14:paraId="67CC0CA0" w14:textId="77777777" w:rsidR="00931847" w:rsidRDefault="00931847" w:rsidP="002D1579">
      <w:pPr>
        <w:pStyle w:val="Retraitcorpsdetexte3"/>
        <w:ind w:left="2534"/>
      </w:pPr>
    </w:p>
    <w:p w14:paraId="48A5FC92" w14:textId="3C93C700" w:rsidR="00931847" w:rsidRDefault="00931847" w:rsidP="002D1579">
      <w:pPr>
        <w:pStyle w:val="Retraitcorpsdetexte3"/>
        <w:numPr>
          <w:ilvl w:val="0"/>
          <w:numId w:val="22"/>
        </w:numPr>
      </w:pPr>
      <w:r>
        <w:t>Le document (</w:t>
      </w:r>
      <w:r w:rsidRPr="00931847">
        <w:rPr>
          <w:b/>
        </w:rPr>
        <w:t>DOCUMENT</w:t>
      </w:r>
      <w:r>
        <w:t>) représente le rattachement des données brutes. Chaque data est nécessairement rattachée à un document. Exemple, le document « viande » est composé de plusie</w:t>
      </w:r>
      <w:r w:rsidR="008B0B88">
        <w:t xml:space="preserve">urs champs (DATA) : </w:t>
      </w:r>
      <w:proofErr w:type="spellStart"/>
      <w:r w:rsidR="008B0B88">
        <w:t>name</w:t>
      </w:r>
      <w:proofErr w:type="spellEnd"/>
      <w:r w:rsidR="008B0B88">
        <w:t>, type</w:t>
      </w:r>
      <w:r w:rsidR="00A15293">
        <w:t>, etc</w:t>
      </w:r>
      <w:r>
        <w:t>.</w:t>
      </w:r>
    </w:p>
    <w:p w14:paraId="790E31D2" w14:textId="77777777" w:rsidR="00931847" w:rsidRDefault="00931847" w:rsidP="002D1579">
      <w:pPr>
        <w:pStyle w:val="Retraitcorpsdetexte3"/>
        <w:ind w:left="2534"/>
      </w:pPr>
    </w:p>
    <w:p w14:paraId="3F66A1D3" w14:textId="2D93EA83" w:rsidR="00931847" w:rsidRDefault="00931847" w:rsidP="002D1579">
      <w:pPr>
        <w:pStyle w:val="Retraitcorpsdetexte3"/>
        <w:numPr>
          <w:ilvl w:val="0"/>
          <w:numId w:val="22"/>
        </w:numPr>
      </w:pPr>
      <w:r>
        <w:t>La collection (</w:t>
      </w:r>
      <w:r w:rsidRPr="00931847">
        <w:rPr>
          <w:b/>
        </w:rPr>
        <w:t>COLLECTION</w:t>
      </w:r>
      <w:r>
        <w:t>) représente une sorte de liste pour les documents, une collection peut contenir un ou plusieurs documents. Suivons notre exemple, la collection « produit » contient des documents comme « viande » ou « légumes ».</w:t>
      </w:r>
    </w:p>
    <w:p w14:paraId="2C96CA16" w14:textId="546AA9E3" w:rsidR="00D34098" w:rsidRDefault="00D34098" w:rsidP="00D34098">
      <w:pPr>
        <w:pStyle w:val="Paragraphedeliste"/>
      </w:pPr>
      <w:r>
        <w:rPr>
          <w:noProof/>
        </w:rPr>
        <w:drawing>
          <wp:anchor distT="0" distB="0" distL="114300" distR="114300" simplePos="0" relativeHeight="251759616" behindDoc="0" locked="0" layoutInCell="1" allowOverlap="1" wp14:anchorId="380428D7" wp14:editId="49F45783">
            <wp:simplePos x="0" y="0"/>
            <wp:positionH relativeFrom="margin">
              <wp:align>center</wp:align>
            </wp:positionH>
            <wp:positionV relativeFrom="paragraph">
              <wp:posOffset>172085</wp:posOffset>
            </wp:positionV>
            <wp:extent cx="3437255" cy="2651760"/>
            <wp:effectExtent l="0" t="0" r="0" b="0"/>
            <wp:wrapTopAndBottom/>
            <wp:docPr id="14" name="Image 14" descr="Cloud Firestore Data model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Firestore Data model | Fireb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7255" cy="2651760"/>
                    </a:xfrm>
                    <a:prstGeom prst="rect">
                      <a:avLst/>
                    </a:prstGeom>
                    <a:noFill/>
                    <a:ln>
                      <a:noFill/>
                    </a:ln>
                  </pic:spPr>
                </pic:pic>
              </a:graphicData>
            </a:graphic>
          </wp:anchor>
        </w:drawing>
      </w:r>
    </w:p>
    <w:p w14:paraId="1FC00EC0" w14:textId="7D0C1ABC" w:rsidR="00D34098" w:rsidRPr="00D34098" w:rsidRDefault="00931847" w:rsidP="00BF20AE">
      <w:r>
        <w:br w:type="page"/>
      </w:r>
      <w:r w:rsidR="00D34098">
        <w:lastRenderedPageBreak/>
        <w:t>R</w:t>
      </w:r>
    </w:p>
    <w:p w14:paraId="63F253D6" w14:textId="6861FE32" w:rsidR="0098335F" w:rsidRDefault="0098335F" w:rsidP="0098335F">
      <w:pPr>
        <w:pStyle w:val="Titre3"/>
      </w:pPr>
      <w:bookmarkStart w:id="16" w:name="_Toc73704690"/>
      <w:r>
        <w:t>Modèle conceptuel</w:t>
      </w:r>
      <w:bookmarkEnd w:id="16"/>
    </w:p>
    <w:p w14:paraId="5E1F6ED1" w14:textId="22912E6A" w:rsidR="002D1579" w:rsidRDefault="00743358" w:rsidP="002D1579">
      <w:pPr>
        <w:ind w:left="1814"/>
        <w:jc w:val="both"/>
      </w:pPr>
      <w:r>
        <w:t xml:space="preserve">Avec le logiciel, looping, j’ai </w:t>
      </w:r>
      <w:proofErr w:type="spellStart"/>
      <w:r>
        <w:t>crée</w:t>
      </w:r>
      <w:proofErr w:type="spellEnd"/>
      <w:r>
        <w:t xml:space="preserve"> le modèle conceptuel de la base de données</w:t>
      </w:r>
      <w:r w:rsidR="002D1579">
        <w:t>.</w:t>
      </w:r>
    </w:p>
    <w:p w14:paraId="17F47B04" w14:textId="77777777" w:rsidR="002D1579" w:rsidRDefault="002D1579" w:rsidP="0098335F">
      <w:pPr>
        <w:ind w:left="1814"/>
      </w:pPr>
    </w:p>
    <w:p w14:paraId="1261BB27" w14:textId="60233C6C" w:rsidR="0098335F" w:rsidRDefault="002D1579" w:rsidP="002D1579">
      <w:pPr>
        <w:pStyle w:val="Paragraphedeliste"/>
        <w:numPr>
          <w:ilvl w:val="0"/>
          <w:numId w:val="25"/>
        </w:numPr>
        <w:jc w:val="both"/>
      </w:pPr>
      <w:r>
        <w:t>La table user peut posséder une seule liste de course « </w:t>
      </w:r>
      <w:proofErr w:type="spellStart"/>
      <w:r>
        <w:t>posseder</w:t>
      </w:r>
      <w:proofErr w:type="spellEnd"/>
      <w:r>
        <w:t> 0,</w:t>
      </w:r>
      <w:proofErr w:type="gramStart"/>
      <w:r>
        <w:t>1»</w:t>
      </w:r>
      <w:proofErr w:type="gramEnd"/>
      <w:r>
        <w:t xml:space="preserve">. </w:t>
      </w:r>
    </w:p>
    <w:p w14:paraId="0E170429" w14:textId="2DA20735" w:rsidR="002D1579" w:rsidRDefault="002D1579" w:rsidP="002D1579">
      <w:pPr>
        <w:pStyle w:val="Paragraphedeliste"/>
        <w:numPr>
          <w:ilvl w:val="0"/>
          <w:numId w:val="25"/>
        </w:numPr>
        <w:jc w:val="both"/>
      </w:pPr>
      <w:r>
        <w:t xml:space="preserve">La table </w:t>
      </w:r>
      <w:proofErr w:type="spellStart"/>
      <w:r>
        <w:t>shoppingList</w:t>
      </w:r>
      <w:proofErr w:type="spellEnd"/>
      <w:r>
        <w:t xml:space="preserve"> doit se faire posséder par un utilisateur « </w:t>
      </w:r>
      <w:proofErr w:type="spellStart"/>
      <w:r>
        <w:t>posseder</w:t>
      </w:r>
      <w:proofErr w:type="spellEnd"/>
      <w:r>
        <w:t xml:space="preserve"> 1,1 ».</w:t>
      </w:r>
    </w:p>
    <w:p w14:paraId="173FA7F8" w14:textId="564B1EF4" w:rsidR="002D1579" w:rsidRDefault="002D1579" w:rsidP="002D1579">
      <w:pPr>
        <w:pStyle w:val="Paragraphedeliste"/>
        <w:numPr>
          <w:ilvl w:val="0"/>
          <w:numId w:val="25"/>
        </w:numPr>
        <w:jc w:val="both"/>
      </w:pPr>
      <w:r>
        <w:t>La table user peut créer un ou plusieurs magasin</w:t>
      </w:r>
      <w:r w:rsidR="00A15293">
        <w:t>s</w:t>
      </w:r>
      <w:r>
        <w:t xml:space="preserve"> « créer </w:t>
      </w:r>
      <w:proofErr w:type="gramStart"/>
      <w:r>
        <w:t>0,n</w:t>
      </w:r>
      <w:proofErr w:type="gramEnd"/>
      <w:r>
        <w:t> ».</w:t>
      </w:r>
    </w:p>
    <w:p w14:paraId="299C0042" w14:textId="6AC17A07" w:rsidR="0098335F" w:rsidRDefault="002D1579" w:rsidP="002D1579">
      <w:pPr>
        <w:pStyle w:val="Paragraphedeliste"/>
        <w:numPr>
          <w:ilvl w:val="0"/>
          <w:numId w:val="25"/>
        </w:numPr>
        <w:jc w:val="both"/>
      </w:pPr>
      <w:r>
        <w:t>La table shop doit se faire créer par un seul utilisateur « créer 1,1 ».</w:t>
      </w:r>
    </w:p>
    <w:p w14:paraId="569567B8" w14:textId="1F6906FD" w:rsidR="00D34098" w:rsidRDefault="008F49C2" w:rsidP="00D34098">
      <w:pPr>
        <w:pStyle w:val="Lgende"/>
        <w:ind w:left="708"/>
      </w:pPr>
      <w:r>
        <w:rPr>
          <w:noProof/>
        </w:rPr>
        <w:drawing>
          <wp:anchor distT="0" distB="0" distL="114300" distR="114300" simplePos="0" relativeHeight="251764736" behindDoc="0" locked="0" layoutInCell="1" allowOverlap="1" wp14:anchorId="4E467659" wp14:editId="7C26A435">
            <wp:simplePos x="0" y="0"/>
            <wp:positionH relativeFrom="margin">
              <wp:align>right</wp:align>
            </wp:positionH>
            <wp:positionV relativeFrom="paragraph">
              <wp:posOffset>348615</wp:posOffset>
            </wp:positionV>
            <wp:extent cx="4774565" cy="2462530"/>
            <wp:effectExtent l="0" t="0" r="6985"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74565" cy="2462530"/>
                    </a:xfrm>
                    <a:prstGeom prst="rect">
                      <a:avLst/>
                    </a:prstGeom>
                  </pic:spPr>
                </pic:pic>
              </a:graphicData>
            </a:graphic>
            <wp14:sizeRelH relativeFrom="margin">
              <wp14:pctWidth>0</wp14:pctWidth>
            </wp14:sizeRelH>
            <wp14:sizeRelV relativeFrom="margin">
              <wp14:pctHeight>0</wp14:pctHeight>
            </wp14:sizeRelV>
          </wp:anchor>
        </w:drawing>
      </w:r>
    </w:p>
    <w:p w14:paraId="51672CEB" w14:textId="77777777" w:rsidR="008F49C2" w:rsidRPr="008F49C2" w:rsidRDefault="008F49C2" w:rsidP="008F49C2"/>
    <w:p w14:paraId="32851C73" w14:textId="46A5F23C" w:rsidR="002D1579" w:rsidRDefault="002D1579" w:rsidP="002D1579">
      <w:pPr>
        <w:pStyle w:val="Titre3"/>
      </w:pPr>
      <w:bookmarkStart w:id="17" w:name="_Toc73704691"/>
      <w:r>
        <w:t>Requêtes pour la base de données</w:t>
      </w:r>
      <w:bookmarkEnd w:id="17"/>
    </w:p>
    <w:p w14:paraId="2CFD3F21" w14:textId="17484F88" w:rsidR="00983DFA" w:rsidRPr="002D1579" w:rsidRDefault="00A15293" w:rsidP="00A15293">
      <w:pPr>
        <w:pStyle w:val="Titre3"/>
        <w:numPr>
          <w:ilvl w:val="0"/>
          <w:numId w:val="0"/>
        </w:numPr>
        <w:ind w:left="1814"/>
      </w:pPr>
      <w:bookmarkStart w:id="18" w:name="_Toc73704692"/>
      <w:r>
        <w:rPr>
          <w:noProof/>
        </w:rPr>
        <w:drawing>
          <wp:anchor distT="0" distB="0" distL="114300" distR="114300" simplePos="0" relativeHeight="251765760" behindDoc="0" locked="0" layoutInCell="1" allowOverlap="1" wp14:anchorId="5B06FA03" wp14:editId="58538C06">
            <wp:simplePos x="0" y="0"/>
            <wp:positionH relativeFrom="margin">
              <wp:align>right</wp:align>
            </wp:positionH>
            <wp:positionV relativeFrom="paragraph">
              <wp:posOffset>1536700</wp:posOffset>
            </wp:positionV>
            <wp:extent cx="4762500" cy="1395095"/>
            <wp:effectExtent l="0" t="0" r="0" b="0"/>
            <wp:wrapTopAndBottom/>
            <wp:docPr id="50" name="Image 50" descr="C:\Users\lucbohlen\Downloads\Capture d’écran 2021-05-31 à 08.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bohlen\Downloads\Capture d’écran 2021-05-31 à 08.18.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5293">
        <w:rPr>
          <w:rFonts w:asciiTheme="minorHAnsi" w:hAnsiTheme="minorHAnsi" w:cs="Times New Roman"/>
          <w:b w:val="0"/>
          <w:bCs w:val="0"/>
          <w:sz w:val="20"/>
          <w:szCs w:val="16"/>
        </w:rPr>
        <w:t xml:space="preserve">Comme dit plutôt, je n’utilise pas le format classique d’une base de données. En effet, les requêtes ne se font pas en SQL. Je dois informer dans le fichier « </w:t>
      </w:r>
      <w:proofErr w:type="spellStart"/>
      <w:r w:rsidRPr="00A15293">
        <w:rPr>
          <w:rFonts w:asciiTheme="minorHAnsi" w:hAnsiTheme="minorHAnsi" w:cs="Times New Roman"/>
          <w:bCs w:val="0"/>
          <w:sz w:val="20"/>
          <w:szCs w:val="16"/>
        </w:rPr>
        <w:t>GoogleServices-</w:t>
      </w:r>
      <w:proofErr w:type="gramStart"/>
      <w:r w:rsidRPr="00A15293">
        <w:rPr>
          <w:rFonts w:asciiTheme="minorHAnsi" w:hAnsiTheme="minorHAnsi" w:cs="Times New Roman"/>
          <w:bCs w:val="0"/>
          <w:sz w:val="20"/>
          <w:szCs w:val="16"/>
        </w:rPr>
        <w:t>inf.plist</w:t>
      </w:r>
      <w:proofErr w:type="spellEnd"/>
      <w:proofErr w:type="gramEnd"/>
      <w:r w:rsidRPr="00A15293">
        <w:rPr>
          <w:rFonts w:asciiTheme="minorHAnsi" w:hAnsiTheme="minorHAnsi" w:cs="Times New Roman"/>
          <w:b w:val="0"/>
          <w:bCs w:val="0"/>
          <w:sz w:val="20"/>
          <w:szCs w:val="16"/>
        </w:rPr>
        <w:t xml:space="preserve"> », le nom de ma base de données, ici tobuy-aff9e. C’est le nom figurant sur l’application web </w:t>
      </w:r>
      <w:proofErr w:type="spellStart"/>
      <w:r w:rsidRPr="00A15293">
        <w:rPr>
          <w:rFonts w:asciiTheme="minorHAnsi" w:hAnsiTheme="minorHAnsi" w:cs="Times New Roman"/>
          <w:b w:val="0"/>
          <w:bCs w:val="0"/>
          <w:sz w:val="20"/>
          <w:szCs w:val="16"/>
        </w:rPr>
        <w:t>Firebase</w:t>
      </w:r>
      <w:proofErr w:type="spellEnd"/>
      <w:r w:rsidRPr="00A15293">
        <w:rPr>
          <w:rFonts w:asciiTheme="minorHAnsi" w:hAnsiTheme="minorHAnsi" w:cs="Times New Roman"/>
          <w:b w:val="0"/>
          <w:bCs w:val="0"/>
          <w:sz w:val="20"/>
          <w:szCs w:val="16"/>
        </w:rPr>
        <w:t xml:space="preserve">. Il est alors maintenant possible d’utiliser des requêtes via dans ce cas-là, les « </w:t>
      </w:r>
      <w:proofErr w:type="spellStart"/>
      <w:r w:rsidRPr="00A15293">
        <w:rPr>
          <w:rFonts w:asciiTheme="minorHAnsi" w:hAnsiTheme="minorHAnsi" w:cs="Times New Roman"/>
          <w:b w:val="0"/>
          <w:bCs w:val="0"/>
          <w:sz w:val="20"/>
          <w:szCs w:val="16"/>
        </w:rPr>
        <w:t>pods</w:t>
      </w:r>
      <w:proofErr w:type="spellEnd"/>
      <w:r w:rsidRPr="00A15293">
        <w:rPr>
          <w:rFonts w:asciiTheme="minorHAnsi" w:hAnsiTheme="minorHAnsi" w:cs="Times New Roman"/>
          <w:b w:val="0"/>
          <w:bCs w:val="0"/>
          <w:sz w:val="20"/>
          <w:szCs w:val="16"/>
        </w:rPr>
        <w:t xml:space="preserve"> » </w:t>
      </w:r>
      <w:proofErr w:type="spellStart"/>
      <w:r w:rsidRPr="00A15293">
        <w:rPr>
          <w:rFonts w:asciiTheme="minorHAnsi" w:hAnsiTheme="minorHAnsi" w:cs="Times New Roman"/>
          <w:bCs w:val="0"/>
          <w:sz w:val="20"/>
          <w:szCs w:val="16"/>
        </w:rPr>
        <w:t>FirebaseAuth</w:t>
      </w:r>
      <w:proofErr w:type="spellEnd"/>
      <w:r w:rsidRPr="00A15293">
        <w:rPr>
          <w:rFonts w:asciiTheme="minorHAnsi" w:hAnsiTheme="minorHAnsi" w:cs="Times New Roman"/>
          <w:b w:val="0"/>
          <w:bCs w:val="0"/>
          <w:sz w:val="20"/>
          <w:szCs w:val="16"/>
        </w:rPr>
        <w:t xml:space="preserve">, </w:t>
      </w:r>
      <w:proofErr w:type="spellStart"/>
      <w:r w:rsidRPr="00A15293">
        <w:rPr>
          <w:rFonts w:asciiTheme="minorHAnsi" w:hAnsiTheme="minorHAnsi" w:cs="Times New Roman"/>
          <w:bCs w:val="0"/>
          <w:sz w:val="20"/>
          <w:szCs w:val="16"/>
        </w:rPr>
        <w:t>FirebaseCore</w:t>
      </w:r>
      <w:proofErr w:type="spellEnd"/>
      <w:r w:rsidRPr="00A15293">
        <w:rPr>
          <w:rFonts w:asciiTheme="minorHAnsi" w:hAnsiTheme="minorHAnsi" w:cs="Times New Roman"/>
          <w:b w:val="0"/>
          <w:bCs w:val="0"/>
          <w:sz w:val="20"/>
          <w:szCs w:val="16"/>
        </w:rPr>
        <w:t xml:space="preserve">, </w:t>
      </w:r>
      <w:proofErr w:type="spellStart"/>
      <w:r w:rsidRPr="00A15293">
        <w:rPr>
          <w:rFonts w:asciiTheme="minorHAnsi" w:hAnsiTheme="minorHAnsi" w:cs="Times New Roman"/>
          <w:bCs w:val="0"/>
          <w:sz w:val="20"/>
          <w:szCs w:val="16"/>
        </w:rPr>
        <w:t>FirebaseStorage</w:t>
      </w:r>
      <w:proofErr w:type="spellEnd"/>
      <w:r w:rsidRPr="00A15293">
        <w:rPr>
          <w:rFonts w:asciiTheme="minorHAnsi" w:hAnsiTheme="minorHAnsi" w:cs="Times New Roman"/>
          <w:b w:val="0"/>
          <w:bCs w:val="0"/>
          <w:sz w:val="20"/>
          <w:szCs w:val="16"/>
        </w:rPr>
        <w:t xml:space="preserve">, </w:t>
      </w:r>
      <w:proofErr w:type="spellStart"/>
      <w:r w:rsidRPr="00A15293">
        <w:rPr>
          <w:rFonts w:asciiTheme="minorHAnsi" w:hAnsiTheme="minorHAnsi" w:cs="Times New Roman"/>
          <w:bCs w:val="0"/>
          <w:sz w:val="20"/>
          <w:szCs w:val="16"/>
        </w:rPr>
        <w:t>FirebaseFirestore</w:t>
      </w:r>
      <w:proofErr w:type="spellEnd"/>
      <w:r w:rsidRPr="00A15293">
        <w:rPr>
          <w:rFonts w:asciiTheme="minorHAnsi" w:hAnsiTheme="minorHAnsi" w:cs="Times New Roman"/>
          <w:b w:val="0"/>
          <w:bCs w:val="0"/>
          <w:sz w:val="20"/>
          <w:szCs w:val="16"/>
        </w:rPr>
        <w:t>. Les explications de ces librairies sont dans le point « Analyse et conception » du rapport.</w:t>
      </w:r>
      <w:bookmarkEnd w:id="18"/>
    </w:p>
    <w:p w14:paraId="43DDAC55" w14:textId="1875901D" w:rsidR="0017381F" w:rsidRDefault="0017381F">
      <w:pPr>
        <w:rPr>
          <w:rFonts w:asciiTheme="majorHAnsi" w:hAnsiTheme="majorHAnsi" w:cs="Arial"/>
          <w:b/>
          <w:bCs/>
          <w:iCs/>
          <w:sz w:val="28"/>
          <w:szCs w:val="28"/>
        </w:rPr>
      </w:pPr>
      <w:r>
        <w:br w:type="page"/>
      </w:r>
    </w:p>
    <w:p w14:paraId="75E3B27C" w14:textId="768ABF66" w:rsidR="00B85E85" w:rsidRDefault="00B85E85" w:rsidP="0099439D">
      <w:pPr>
        <w:pStyle w:val="Titre2"/>
      </w:pPr>
      <w:bookmarkStart w:id="19" w:name="_Toc73704693"/>
      <w:r>
        <w:lastRenderedPageBreak/>
        <w:t>Stratégie de test</w:t>
      </w:r>
      <w:bookmarkEnd w:id="19"/>
      <w:r>
        <w:t xml:space="preserve"> </w:t>
      </w:r>
    </w:p>
    <w:p w14:paraId="731CBAE0" w14:textId="75A9120E" w:rsidR="004D7038" w:rsidRDefault="00A15293" w:rsidP="004D7038">
      <w:pPr>
        <w:pStyle w:val="Retraitcorpsdetexte"/>
      </w:pPr>
      <w:r w:rsidRPr="00A15293">
        <w:t>La partie des tests va se réaliser en 2 parties. La première partie de ses tests va être omniprésente lors de la partie de réalisation, il s’agira des tests effectués dès lors qu’un changement ou une modification interviendra dans le code. La seconde partie, va être réalisée à la fin du projet, juste avant le rendu final du projet. La réalisation de ses tests va s’effectuer grâce au tableau ci-dessous. Je mettrai dans la « description des tests effectués » l’état de chaque fonctionnalité ainsi qu’une description avancée de ceux-ci.</w:t>
      </w:r>
    </w:p>
    <w:p w14:paraId="72268EE8" w14:textId="77777777" w:rsidR="00A15293" w:rsidRDefault="00A15293" w:rsidP="004D7038">
      <w:pPr>
        <w:pStyle w:val="Retraitcorpsdetexte"/>
      </w:pPr>
    </w:p>
    <w:tbl>
      <w:tblPr>
        <w:tblStyle w:val="TableauGrille1Clair"/>
        <w:tblW w:w="0" w:type="auto"/>
        <w:tblInd w:w="1507" w:type="dxa"/>
        <w:tblLook w:val="04A0" w:firstRow="1" w:lastRow="0" w:firstColumn="1" w:lastColumn="0" w:noHBand="0" w:noVBand="1"/>
      </w:tblPr>
      <w:tblGrid>
        <w:gridCol w:w="3020"/>
        <w:gridCol w:w="3020"/>
      </w:tblGrid>
      <w:tr w:rsidR="008979C5" w14:paraId="37D9BDAF" w14:textId="77777777" w:rsidTr="00897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B8151F3" w14:textId="77777777" w:rsidR="008979C5" w:rsidRDefault="008979C5" w:rsidP="00C30AD9">
            <w:pPr>
              <w:pStyle w:val="Retraitcorpsdetexte"/>
              <w:ind w:left="0"/>
            </w:pPr>
            <w:r>
              <w:t>Nom du test</w:t>
            </w:r>
          </w:p>
        </w:tc>
        <w:tc>
          <w:tcPr>
            <w:tcW w:w="3020" w:type="dxa"/>
          </w:tcPr>
          <w:p w14:paraId="4B319B03" w14:textId="77777777" w:rsidR="008979C5" w:rsidRDefault="008979C5" w:rsidP="00C30AD9">
            <w:pPr>
              <w:pStyle w:val="Retraitcorpsdetexte"/>
              <w:ind w:left="0"/>
              <w:cnfStyle w:val="100000000000" w:firstRow="1" w:lastRow="0" w:firstColumn="0" w:lastColumn="0" w:oddVBand="0" w:evenVBand="0" w:oddHBand="0" w:evenHBand="0" w:firstRowFirstColumn="0" w:firstRowLastColumn="0" w:lastRowFirstColumn="0" w:lastRowLastColumn="0"/>
            </w:pPr>
            <w:r>
              <w:t>Descriptif du test</w:t>
            </w:r>
          </w:p>
        </w:tc>
      </w:tr>
      <w:tr w:rsidR="008979C5" w:rsidRPr="00DE5BAC" w14:paraId="7B42469B"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374EB55F" w14:textId="77777777" w:rsidR="008979C5" w:rsidRPr="00DE5BAC" w:rsidRDefault="008979C5" w:rsidP="00C30AD9">
            <w:pPr>
              <w:jc w:val="center"/>
              <w:rPr>
                <w:b w:val="0"/>
              </w:rPr>
            </w:pPr>
            <w:r>
              <w:rPr>
                <w:b w:val="0"/>
              </w:rPr>
              <w:t>Bouton page accueil</w:t>
            </w:r>
          </w:p>
        </w:tc>
        <w:tc>
          <w:tcPr>
            <w:tcW w:w="3020" w:type="dxa"/>
          </w:tcPr>
          <w:p w14:paraId="6190CC56" w14:textId="0BFEA73F"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si le bouton « invisible » de la page accueil permet de passer à la page « Ma liste de courses »</w:t>
            </w:r>
          </w:p>
        </w:tc>
      </w:tr>
      <w:tr w:rsidR="008979C5" w:rsidRPr="00DE5BAC" w14:paraId="3D0F4338"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389BB28D" w14:textId="77777777" w:rsidR="008979C5" w:rsidRPr="00DE5BAC" w:rsidRDefault="008979C5" w:rsidP="00C30AD9">
            <w:pPr>
              <w:pStyle w:val="Retraitcorpsdetexte"/>
              <w:ind w:left="0"/>
              <w:jc w:val="center"/>
              <w:rPr>
                <w:b w:val="0"/>
              </w:rPr>
            </w:pPr>
            <w:r>
              <w:rPr>
                <w:b w:val="0"/>
              </w:rPr>
              <w:t>Bouton ajout produit</w:t>
            </w:r>
          </w:p>
        </w:tc>
        <w:tc>
          <w:tcPr>
            <w:tcW w:w="3020" w:type="dxa"/>
          </w:tcPr>
          <w:p w14:paraId="481DAA02" w14:textId="7E280B3E"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si le bouton « ajout de produit » de la page « Ma liste de courses » permet d’ajouter de passer à la page « Liste des produits. »</w:t>
            </w:r>
          </w:p>
        </w:tc>
      </w:tr>
      <w:tr w:rsidR="008979C5" w:rsidRPr="00DE5BAC" w14:paraId="097EB102"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0D92A24C" w14:textId="77777777" w:rsidR="008979C5" w:rsidRPr="00DE5BAC" w:rsidRDefault="008979C5" w:rsidP="00C30AD9">
            <w:pPr>
              <w:pStyle w:val="Retraitcorpsdetexte"/>
              <w:ind w:left="0"/>
              <w:jc w:val="center"/>
              <w:rPr>
                <w:b w:val="0"/>
              </w:rPr>
            </w:pPr>
            <w:r>
              <w:rPr>
                <w:b w:val="0"/>
              </w:rPr>
              <w:t>Bouton choix modèle magasin</w:t>
            </w:r>
          </w:p>
        </w:tc>
        <w:tc>
          <w:tcPr>
            <w:tcW w:w="3020" w:type="dxa"/>
          </w:tcPr>
          <w:p w14:paraId="4D69071D" w14:textId="5C44315D"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si le bouton « choix de modèle » de la page « Ma liste de courses » permet de passer à la page « Liste es les magasins. »</w:t>
            </w:r>
          </w:p>
        </w:tc>
      </w:tr>
      <w:tr w:rsidR="008979C5" w:rsidRPr="00DE5BAC" w14:paraId="213720CE"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5C593CA4" w14:textId="77777777" w:rsidR="008979C5" w:rsidRPr="00DE5BAC" w:rsidRDefault="008979C5" w:rsidP="00C30AD9">
            <w:pPr>
              <w:pStyle w:val="Retraitcorpsdetexte"/>
              <w:ind w:left="0"/>
              <w:jc w:val="center"/>
              <w:rPr>
                <w:b w:val="0"/>
              </w:rPr>
            </w:pPr>
            <w:r>
              <w:rPr>
                <w:b w:val="0"/>
              </w:rPr>
              <w:t>Visuel ma liste de courses</w:t>
            </w:r>
          </w:p>
        </w:tc>
        <w:tc>
          <w:tcPr>
            <w:tcW w:w="3020" w:type="dxa"/>
          </w:tcPr>
          <w:p w14:paraId="66785224" w14:textId="1580A12D"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le visuel de ma liste de courses, voir si les produits ajoutés et supprimés sont correctement présents ou non</w:t>
            </w:r>
          </w:p>
        </w:tc>
      </w:tr>
      <w:tr w:rsidR="008979C5" w:rsidRPr="00DE5BAC" w14:paraId="1D8E46AB"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5AF2559A" w14:textId="77777777" w:rsidR="008979C5" w:rsidRPr="00DE5BAC" w:rsidRDefault="008979C5" w:rsidP="00C30AD9">
            <w:pPr>
              <w:pStyle w:val="Retraitcorpsdetexte"/>
              <w:ind w:left="0"/>
              <w:jc w:val="center"/>
              <w:rPr>
                <w:b w:val="0"/>
              </w:rPr>
            </w:pPr>
            <w:r>
              <w:rPr>
                <w:b w:val="0"/>
              </w:rPr>
              <w:t>Catégorie liste des produits</w:t>
            </w:r>
          </w:p>
        </w:tc>
        <w:tc>
          <w:tcPr>
            <w:tcW w:w="3020" w:type="dxa"/>
          </w:tcPr>
          <w:p w14:paraId="1DCADBD3" w14:textId="391FC110"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la page « Liste de produits » pour vérifier que les produits sont bien classés</w:t>
            </w:r>
          </w:p>
        </w:tc>
      </w:tr>
      <w:tr w:rsidR="008979C5" w:rsidRPr="00DE5BAC" w14:paraId="1F2F049F"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7639D0CE" w14:textId="77777777" w:rsidR="008979C5" w:rsidRPr="00DE5BAC" w:rsidRDefault="008979C5" w:rsidP="00C30AD9">
            <w:pPr>
              <w:pStyle w:val="Retraitcorpsdetexte"/>
              <w:ind w:left="0"/>
              <w:jc w:val="center"/>
              <w:rPr>
                <w:b w:val="0"/>
              </w:rPr>
            </w:pPr>
            <w:r>
              <w:rPr>
                <w:b w:val="0"/>
              </w:rPr>
              <w:t>Bouton incrémentation produit</w:t>
            </w:r>
          </w:p>
        </w:tc>
        <w:tc>
          <w:tcPr>
            <w:tcW w:w="3020" w:type="dxa"/>
          </w:tcPr>
          <w:p w14:paraId="230C6201" w14:textId="083590CF"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 xml:space="preserve">Tester le bouton permettant d’ajouter un produit dans la liste des courses. Possibilité d’incrémenter ce nombre en </w:t>
            </w:r>
            <w:proofErr w:type="spellStart"/>
            <w:r w:rsidRPr="00A15293">
              <w:t>re</w:t>
            </w:r>
            <w:proofErr w:type="spellEnd"/>
            <w:r w:rsidRPr="00A15293">
              <w:t xml:space="preserve"> appuyant dessus</w:t>
            </w:r>
          </w:p>
        </w:tc>
      </w:tr>
      <w:tr w:rsidR="008979C5" w:rsidRPr="00DE5BAC" w14:paraId="7ABFA840"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69D11D67" w14:textId="77777777" w:rsidR="008979C5" w:rsidRPr="00DE5BAC" w:rsidRDefault="008979C5" w:rsidP="00C30AD9">
            <w:pPr>
              <w:pStyle w:val="Retraitcorpsdetexte"/>
              <w:ind w:left="0"/>
              <w:jc w:val="center"/>
              <w:rPr>
                <w:b w:val="0"/>
              </w:rPr>
            </w:pPr>
            <w:r>
              <w:rPr>
                <w:b w:val="0"/>
              </w:rPr>
              <w:t>Bouton décrémentation</w:t>
            </w:r>
          </w:p>
        </w:tc>
        <w:tc>
          <w:tcPr>
            <w:tcW w:w="3020" w:type="dxa"/>
          </w:tcPr>
          <w:p w14:paraId="1661E9DD" w14:textId="36B58BCE" w:rsidR="008979C5" w:rsidRPr="00DE5BAC"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le bouton permettant d’enlever un produit dans la liste des courses. Si le nombre de produits devient 0, le bouton d’incrémentation devient un bouton de suppression</w:t>
            </w:r>
          </w:p>
        </w:tc>
      </w:tr>
      <w:tr w:rsidR="008979C5" w:rsidRPr="00DE5BAC" w14:paraId="0B4F0B3E" w14:textId="77777777" w:rsidTr="008979C5">
        <w:tc>
          <w:tcPr>
            <w:cnfStyle w:val="001000000000" w:firstRow="0" w:lastRow="0" w:firstColumn="1" w:lastColumn="0" w:oddVBand="0" w:evenVBand="0" w:oddHBand="0" w:evenHBand="0" w:firstRowFirstColumn="0" w:firstRowLastColumn="0" w:lastRowFirstColumn="0" w:lastRowLastColumn="0"/>
            <w:tcW w:w="3020" w:type="dxa"/>
            <w:vAlign w:val="center"/>
          </w:tcPr>
          <w:p w14:paraId="25A696C3" w14:textId="77777777" w:rsidR="008979C5" w:rsidRDefault="008979C5" w:rsidP="00C30AD9">
            <w:pPr>
              <w:pStyle w:val="Retraitcorpsdetexte"/>
              <w:ind w:left="0"/>
              <w:jc w:val="center"/>
              <w:rPr>
                <w:b w:val="0"/>
              </w:rPr>
            </w:pPr>
            <w:r>
              <w:rPr>
                <w:b w:val="0"/>
              </w:rPr>
              <w:t>Bouton magasin prédéfini</w:t>
            </w:r>
          </w:p>
        </w:tc>
        <w:tc>
          <w:tcPr>
            <w:tcW w:w="3020" w:type="dxa"/>
          </w:tcPr>
          <w:p w14:paraId="02F285E5" w14:textId="3AFE7425" w:rsidR="008979C5" w:rsidRDefault="00A15293" w:rsidP="00C30AD9">
            <w:pPr>
              <w:pStyle w:val="Retraitcorpsdetexte"/>
              <w:ind w:left="0"/>
              <w:cnfStyle w:val="000000000000" w:firstRow="0" w:lastRow="0" w:firstColumn="0" w:lastColumn="0" w:oddVBand="0" w:evenVBand="0" w:oddHBand="0" w:evenHBand="0" w:firstRowFirstColumn="0" w:firstRowLastColumn="0" w:lastRowFirstColumn="0" w:lastRowLastColumn="0"/>
            </w:pPr>
            <w:r w:rsidRPr="00A15293">
              <w:t>Tester le bouton permettant de choisir un modèle de magasin prédéfini. Le magasin prédéfini correspond au magasin sélectionné.</w:t>
            </w:r>
          </w:p>
        </w:tc>
      </w:tr>
    </w:tbl>
    <w:p w14:paraId="763279EE" w14:textId="77777777" w:rsidR="004D7038" w:rsidRDefault="004D7038" w:rsidP="004D7038">
      <w:pPr>
        <w:pStyle w:val="Retraitcorpsdetexte"/>
      </w:pPr>
    </w:p>
    <w:tbl>
      <w:tblPr>
        <w:tblStyle w:val="TableauGrille1Clair"/>
        <w:tblW w:w="0" w:type="auto"/>
        <w:jc w:val="center"/>
        <w:tblLook w:val="04A0" w:firstRow="1" w:lastRow="0" w:firstColumn="1" w:lastColumn="0" w:noHBand="0" w:noVBand="1"/>
      </w:tblPr>
      <w:tblGrid>
        <w:gridCol w:w="3020"/>
        <w:gridCol w:w="3020"/>
      </w:tblGrid>
      <w:tr w:rsidR="008979C5" w14:paraId="64632916" w14:textId="77777777" w:rsidTr="00DC18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479FBB" w14:textId="192852A9" w:rsidR="008979C5" w:rsidRDefault="008979C5" w:rsidP="00DC1848">
            <w:pPr>
              <w:pStyle w:val="Retraitcorpsdetexte"/>
              <w:ind w:left="0"/>
              <w:jc w:val="center"/>
              <w:rPr>
                <w:b w:val="0"/>
              </w:rPr>
            </w:pPr>
            <w:r>
              <w:rPr>
                <w:b w:val="0"/>
              </w:rPr>
              <w:lastRenderedPageBreak/>
              <w:t>Bouton magasin personnalisé</w:t>
            </w:r>
          </w:p>
        </w:tc>
        <w:tc>
          <w:tcPr>
            <w:tcW w:w="3020" w:type="dxa"/>
          </w:tcPr>
          <w:p w14:paraId="04C76E2D" w14:textId="66B7DE84" w:rsidR="008979C5" w:rsidRPr="008979C5" w:rsidRDefault="007C0C09" w:rsidP="003D6202">
            <w:pPr>
              <w:pStyle w:val="Retraitcorpsdetexte"/>
              <w:ind w:left="0"/>
              <w:cnfStyle w:val="100000000000" w:firstRow="1" w:lastRow="0" w:firstColumn="0" w:lastColumn="0" w:oddVBand="0" w:evenVBand="0" w:oddHBand="0" w:evenHBand="0" w:firstRowFirstColumn="0" w:firstRowLastColumn="0" w:lastRowFirstColumn="0" w:lastRowLastColumn="0"/>
              <w:rPr>
                <w:b w:val="0"/>
              </w:rPr>
            </w:pPr>
            <w:r w:rsidRPr="007C0C09">
              <w:rPr>
                <w:b w:val="0"/>
              </w:rPr>
              <w:t>Tester le bouton permettant de choisir un modèle de magasin personnalisé. Le magasin correspond au magasin sélectionné.</w:t>
            </w:r>
          </w:p>
        </w:tc>
      </w:tr>
      <w:tr w:rsidR="008979C5" w14:paraId="30D6316E"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B2C2B33" w14:textId="4B1F993B" w:rsidR="008979C5" w:rsidRDefault="008979C5" w:rsidP="00DC1848">
            <w:pPr>
              <w:pStyle w:val="Retraitcorpsdetexte"/>
              <w:ind w:left="0"/>
              <w:jc w:val="center"/>
              <w:rPr>
                <w:b w:val="0"/>
              </w:rPr>
            </w:pPr>
            <w:r>
              <w:rPr>
                <w:b w:val="0"/>
              </w:rPr>
              <w:t>Bouton ajout magasin personnalisé</w:t>
            </w:r>
          </w:p>
        </w:tc>
        <w:tc>
          <w:tcPr>
            <w:tcW w:w="3020" w:type="dxa"/>
          </w:tcPr>
          <w:p w14:paraId="7882272E" w14:textId="254E9BA0" w:rsidR="008979C5" w:rsidRDefault="008979C5" w:rsidP="003D6202">
            <w:pPr>
              <w:pStyle w:val="Retraitcorpsdetexte"/>
              <w:ind w:left="0"/>
              <w:cnfStyle w:val="000000000000" w:firstRow="0" w:lastRow="0" w:firstColumn="0" w:lastColumn="0" w:oddVBand="0" w:evenVBand="0" w:oddHBand="0" w:evenHBand="0" w:firstRowFirstColumn="0" w:firstRowLastColumn="0" w:lastRowFirstColumn="0" w:lastRowLastColumn="0"/>
            </w:pPr>
            <w:r>
              <w:t>Tester si le bouton « ajout de magasin personnalisé » permet de passer à la page « création de magasin »</w:t>
            </w:r>
          </w:p>
        </w:tc>
      </w:tr>
      <w:tr w:rsidR="008979C5" w14:paraId="54797207"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43328DF" w14:textId="4E5EC1EF" w:rsidR="008979C5" w:rsidRDefault="008979C5" w:rsidP="00DC1848">
            <w:pPr>
              <w:pStyle w:val="Retraitcorpsdetexte"/>
              <w:ind w:left="0"/>
              <w:jc w:val="center"/>
              <w:rPr>
                <w:b w:val="0"/>
              </w:rPr>
            </w:pPr>
            <w:r>
              <w:rPr>
                <w:b w:val="0"/>
              </w:rPr>
              <w:t>Nom et lieu d’un magasin personnalisé</w:t>
            </w:r>
          </w:p>
        </w:tc>
        <w:tc>
          <w:tcPr>
            <w:tcW w:w="3020" w:type="dxa"/>
          </w:tcPr>
          <w:p w14:paraId="59B3B9AB" w14:textId="52579301" w:rsidR="008979C5" w:rsidRDefault="007C0C09" w:rsidP="003D6202">
            <w:pPr>
              <w:pStyle w:val="Retraitcorpsdetexte"/>
              <w:ind w:left="0"/>
              <w:cnfStyle w:val="000000000000" w:firstRow="0" w:lastRow="0" w:firstColumn="0" w:lastColumn="0" w:oddVBand="0" w:evenVBand="0" w:oddHBand="0" w:evenHBand="0" w:firstRowFirstColumn="0" w:firstRowLastColumn="0" w:lastRowFirstColumn="0" w:lastRowLastColumn="0"/>
            </w:pPr>
            <w:r w:rsidRPr="007C0C09">
              <w:t>Permet grâce au bouton « validation » sur la page « création magasin » de donner à un nom et un lieu au magasin.</w:t>
            </w:r>
          </w:p>
        </w:tc>
      </w:tr>
      <w:tr w:rsidR="008979C5" w14:paraId="155501FF"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21857F3" w14:textId="5B9A2FCB" w:rsidR="008979C5" w:rsidRDefault="008979C5" w:rsidP="00DC1848">
            <w:pPr>
              <w:pStyle w:val="Retraitcorpsdetexte"/>
              <w:ind w:left="0"/>
              <w:jc w:val="center"/>
              <w:rPr>
                <w:b w:val="0"/>
              </w:rPr>
            </w:pPr>
            <w:r>
              <w:rPr>
                <w:b w:val="0"/>
              </w:rPr>
              <w:t>Ordre de catégorie magasin personnalisé</w:t>
            </w:r>
          </w:p>
        </w:tc>
        <w:tc>
          <w:tcPr>
            <w:tcW w:w="3020" w:type="dxa"/>
          </w:tcPr>
          <w:p w14:paraId="0AF2E437" w14:textId="431A3865" w:rsidR="008979C5" w:rsidRDefault="008979C5" w:rsidP="003D6202">
            <w:pPr>
              <w:pStyle w:val="Retraitcorpsdetexte"/>
              <w:ind w:left="0"/>
              <w:cnfStyle w:val="000000000000" w:firstRow="0" w:lastRow="0" w:firstColumn="0" w:lastColumn="0" w:oddVBand="0" w:evenVBand="0" w:oddHBand="0" w:evenHBand="0" w:firstRowFirstColumn="0" w:firstRowLastColumn="0" w:lastRowFirstColumn="0" w:lastRowLastColumn="0"/>
            </w:pPr>
            <w:r>
              <w:t xml:space="preserve">Permet grâce au bouton « validation » sur la page « création magasin » de donner un ordre de catégorie grâce à des </w:t>
            </w:r>
            <w:proofErr w:type="spellStart"/>
            <w:r>
              <w:t>combobox</w:t>
            </w:r>
            <w:proofErr w:type="spellEnd"/>
          </w:p>
        </w:tc>
      </w:tr>
      <w:tr w:rsidR="008979C5" w14:paraId="16EF1C8D"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93A54F9" w14:textId="765F662A" w:rsidR="008979C5" w:rsidRDefault="008979C5" w:rsidP="00DC1848">
            <w:pPr>
              <w:pStyle w:val="Retraitcorpsdetexte"/>
              <w:ind w:left="0"/>
              <w:jc w:val="center"/>
              <w:rPr>
                <w:b w:val="0"/>
              </w:rPr>
            </w:pPr>
            <w:r>
              <w:rPr>
                <w:b w:val="0"/>
              </w:rPr>
              <w:t>Validation création</w:t>
            </w:r>
          </w:p>
        </w:tc>
        <w:tc>
          <w:tcPr>
            <w:tcW w:w="3020" w:type="dxa"/>
          </w:tcPr>
          <w:p w14:paraId="4DDABD48" w14:textId="54545BFE" w:rsidR="008979C5" w:rsidRDefault="007C0C09" w:rsidP="007C0C09">
            <w:pPr>
              <w:pStyle w:val="Retraitcorpsdetexte"/>
              <w:ind w:left="0"/>
              <w:cnfStyle w:val="000000000000" w:firstRow="0" w:lastRow="0" w:firstColumn="0" w:lastColumn="0" w:oddVBand="0" w:evenVBand="0" w:oddHBand="0" w:evenHBand="0" w:firstRowFirstColumn="0" w:firstRowLastColumn="0" w:lastRowFirstColumn="0" w:lastRowLastColumn="0"/>
            </w:pPr>
            <w:r>
              <w:t>Tester si un produit n’apparaît pas dans l’ordre du magasin si l’utilisateur est redirigé sur la page « traitement produit » sinon est redirigé dans la page « Ordre des courses »</w:t>
            </w:r>
          </w:p>
        </w:tc>
      </w:tr>
      <w:tr w:rsidR="008979C5" w14:paraId="01E42F8B"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E271587" w14:textId="55EBF3CE" w:rsidR="008979C5" w:rsidRDefault="008979C5" w:rsidP="00DC1848">
            <w:pPr>
              <w:pStyle w:val="Retraitcorpsdetexte"/>
              <w:ind w:left="0"/>
              <w:jc w:val="center"/>
              <w:rPr>
                <w:b w:val="0"/>
              </w:rPr>
            </w:pPr>
            <w:r>
              <w:rPr>
                <w:b w:val="0"/>
              </w:rPr>
              <w:t>Traitement produit</w:t>
            </w:r>
          </w:p>
        </w:tc>
        <w:tc>
          <w:tcPr>
            <w:tcW w:w="3020" w:type="dxa"/>
          </w:tcPr>
          <w:p w14:paraId="6C71C0BF" w14:textId="4414FA34" w:rsidR="008979C5" w:rsidRDefault="008979C5" w:rsidP="007C0C09">
            <w:pPr>
              <w:pStyle w:val="Retraitcorpsdetexte"/>
              <w:ind w:left="0"/>
              <w:cnfStyle w:val="000000000000" w:firstRow="0" w:lastRow="0" w:firstColumn="0" w:lastColumn="0" w:oddVBand="0" w:evenVBand="0" w:oddHBand="0" w:evenHBand="0" w:firstRowFirstColumn="0" w:firstRowLastColumn="0" w:lastRowFirstColumn="0" w:lastRowLastColumn="0"/>
            </w:pPr>
            <w:r>
              <w:t xml:space="preserve">Tester si grâce au bouton « ajouter » l’utilisateur peut traiter manuellement un produit non </w:t>
            </w:r>
            <w:r w:rsidR="007C0C09">
              <w:t>en ordre</w:t>
            </w:r>
          </w:p>
        </w:tc>
      </w:tr>
      <w:tr w:rsidR="008979C5" w14:paraId="7DF39173"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A00A64A" w14:textId="7E834557" w:rsidR="008979C5" w:rsidRDefault="008979C5" w:rsidP="00DC1848">
            <w:pPr>
              <w:pStyle w:val="Retraitcorpsdetexte"/>
              <w:ind w:left="0"/>
              <w:jc w:val="center"/>
              <w:rPr>
                <w:b w:val="0"/>
              </w:rPr>
            </w:pPr>
            <w:r>
              <w:rPr>
                <w:b w:val="0"/>
              </w:rPr>
              <w:t>Visuel ordre des courses</w:t>
            </w:r>
          </w:p>
        </w:tc>
        <w:tc>
          <w:tcPr>
            <w:tcW w:w="3020" w:type="dxa"/>
          </w:tcPr>
          <w:p w14:paraId="75F8209A" w14:textId="1503B2D5" w:rsidR="008979C5" w:rsidRDefault="008979C5" w:rsidP="003D6202">
            <w:pPr>
              <w:pStyle w:val="Retraitcorpsdetexte"/>
              <w:ind w:left="0"/>
              <w:cnfStyle w:val="000000000000" w:firstRow="0" w:lastRow="0" w:firstColumn="0" w:lastColumn="0" w:oddVBand="0" w:evenVBand="0" w:oddHBand="0" w:evenHBand="0" w:firstRowFirstColumn="0" w:firstRowLastColumn="0" w:lastRowFirstColumn="0" w:lastRowLastColumn="0"/>
            </w:pPr>
            <w:r>
              <w:t>Tester le visuel de la page ordre des courses « trie » correctement les produits selon le magasin choisi</w:t>
            </w:r>
          </w:p>
        </w:tc>
      </w:tr>
      <w:tr w:rsidR="008979C5" w14:paraId="63E36B81" w14:textId="77777777" w:rsidTr="00DC1848">
        <w:trPr>
          <w:jc w:val="center"/>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BBA3EF3" w14:textId="542731CD" w:rsidR="008979C5" w:rsidRDefault="008979C5" w:rsidP="00DC1848">
            <w:pPr>
              <w:pStyle w:val="Retraitcorpsdetexte"/>
              <w:ind w:left="0"/>
              <w:jc w:val="center"/>
              <w:rPr>
                <w:b w:val="0"/>
              </w:rPr>
            </w:pPr>
            <w:r>
              <w:rPr>
                <w:b w:val="0"/>
              </w:rPr>
              <w:t>Bouton de terminer</w:t>
            </w:r>
          </w:p>
        </w:tc>
        <w:tc>
          <w:tcPr>
            <w:tcW w:w="3020" w:type="dxa"/>
          </w:tcPr>
          <w:p w14:paraId="530DAC98" w14:textId="3AB45C88" w:rsidR="008979C5" w:rsidRDefault="008979C5" w:rsidP="003D6202">
            <w:pPr>
              <w:pStyle w:val="Retraitcorpsdetexte"/>
              <w:ind w:left="0"/>
              <w:cnfStyle w:val="000000000000" w:firstRow="0" w:lastRow="0" w:firstColumn="0" w:lastColumn="0" w:oddVBand="0" w:evenVBand="0" w:oddHBand="0" w:evenHBand="0" w:firstRowFirstColumn="0" w:firstRowLastColumn="0" w:lastRowFirstColumn="0" w:lastRowLastColumn="0"/>
            </w:pPr>
            <w:r>
              <w:t>Tester le bouton « terminer » si l’utilisateur supprime bien la liste de course une fois le bouton pressé et est redirigé sur la page « Ma liste de course »</w:t>
            </w:r>
          </w:p>
        </w:tc>
      </w:tr>
    </w:tbl>
    <w:p w14:paraId="6FD6D11A" w14:textId="2E1E752D" w:rsidR="00027688" w:rsidRDefault="00B85E85" w:rsidP="0099439D">
      <w:pPr>
        <w:pStyle w:val="Titre2"/>
      </w:pPr>
      <w:bookmarkStart w:id="20" w:name="_Toc73704694"/>
      <w:r>
        <w:t>Risques techniques</w:t>
      </w:r>
      <w:bookmarkEnd w:id="20"/>
      <w:r>
        <w:t xml:space="preserve"> </w:t>
      </w:r>
    </w:p>
    <w:p w14:paraId="61821164" w14:textId="2369D68F" w:rsidR="00027688" w:rsidRDefault="00027688" w:rsidP="00027688">
      <w:pPr>
        <w:pStyle w:val="Retraitcorpsdetexte"/>
      </w:pPr>
      <w:r>
        <w:t>Les risques techniques sont étudiés pendant le pré-TPI</w:t>
      </w:r>
      <w:r w:rsidR="00DC1848">
        <w:t>. Dans</w:t>
      </w:r>
      <w:r w:rsidR="00953C2D">
        <w:t xml:space="preserve"> ce projet, les risques pourraient</w:t>
      </w:r>
      <w:r w:rsidR="00DC1848">
        <w:t xml:space="preserve"> être la nouveauté, nouveau</w:t>
      </w:r>
      <w:r w:rsidR="00953C2D">
        <w:t>x</w:t>
      </w:r>
      <w:r w:rsidR="00DC1848">
        <w:t xml:space="preserve"> </w:t>
      </w:r>
      <w:proofErr w:type="spellStart"/>
      <w:r w:rsidR="00DC1848">
        <w:t>frameworks</w:t>
      </w:r>
      <w:proofErr w:type="spellEnd"/>
      <w:r w:rsidR="00DC1848">
        <w:t xml:space="preserve"> ou nouvelle base de données. </w:t>
      </w:r>
    </w:p>
    <w:p w14:paraId="0DF79F66" w14:textId="0928248F" w:rsidR="00DC1848" w:rsidRDefault="00DC1848" w:rsidP="00027688">
      <w:pPr>
        <w:pStyle w:val="Retraitcorpsdetexte"/>
      </w:pPr>
      <w:r>
        <w:t xml:space="preserve">Les solutions qui </w:t>
      </w:r>
      <w:r w:rsidR="00081229">
        <w:t>ont été</w:t>
      </w:r>
      <w:r w:rsidR="00953C2D">
        <w:t xml:space="preserve"> appliqués</w:t>
      </w:r>
      <w:r>
        <w:t xml:space="preserve"> en cas de perturbation durant le projet sont les suivantes :</w:t>
      </w:r>
    </w:p>
    <w:p w14:paraId="5BF1178B" w14:textId="6D6867F3" w:rsidR="00DC1848" w:rsidRDefault="00DC1848" w:rsidP="00DC1848">
      <w:pPr>
        <w:pStyle w:val="Retraitcorpsdetexte"/>
        <w:numPr>
          <w:ilvl w:val="0"/>
          <w:numId w:val="15"/>
        </w:numPr>
        <w:spacing w:line="480" w:lineRule="auto"/>
      </w:pPr>
      <w:r>
        <w:t>Mise en ordre des priorités afin de garder en tête le fil rouge du projet</w:t>
      </w:r>
    </w:p>
    <w:p w14:paraId="43AA07C4" w14:textId="6174B614" w:rsidR="00DC1848" w:rsidRDefault="00DC1848" w:rsidP="00DC1848">
      <w:pPr>
        <w:pStyle w:val="Retraitcorpsdetexte"/>
        <w:numPr>
          <w:ilvl w:val="0"/>
          <w:numId w:val="15"/>
        </w:numPr>
        <w:spacing w:line="480" w:lineRule="auto"/>
      </w:pPr>
      <w:r>
        <w:t>Formations et documentation sur le sujet</w:t>
      </w:r>
    </w:p>
    <w:p w14:paraId="3AC36354" w14:textId="2833DF02" w:rsidR="00574D30" w:rsidRDefault="00DC1848" w:rsidP="00DC1848">
      <w:pPr>
        <w:pStyle w:val="Retraitcorpsdetexte"/>
        <w:numPr>
          <w:ilvl w:val="0"/>
          <w:numId w:val="15"/>
        </w:numPr>
        <w:spacing w:line="480" w:lineRule="auto"/>
      </w:pPr>
      <w:r>
        <w:t>Demande d’aide à un particulier, mentionné dans le journal de travail</w:t>
      </w:r>
    </w:p>
    <w:p w14:paraId="6A842CD7" w14:textId="13D2C426" w:rsidR="00B85E85" w:rsidRDefault="00B85E85" w:rsidP="0099439D">
      <w:pPr>
        <w:pStyle w:val="Titre2"/>
      </w:pPr>
      <w:bookmarkStart w:id="21" w:name="_Toc73704695"/>
      <w:r>
        <w:lastRenderedPageBreak/>
        <w:t>Planification</w:t>
      </w:r>
      <w:r w:rsidR="00574D30">
        <w:t xml:space="preserve"> détaillée</w:t>
      </w:r>
      <w:bookmarkEnd w:id="21"/>
    </w:p>
    <w:p w14:paraId="3BFC59B9" w14:textId="77777777" w:rsidR="007C0C09" w:rsidRDefault="007C0C09" w:rsidP="007C0C09">
      <w:pPr>
        <w:pStyle w:val="Retraitcorpsdetexte"/>
      </w:pPr>
      <w:r>
        <w:t>Comme mentionné plutôt, le projet a été coupé en 4 parties. Cependant, j’ai découpé ces 4 parties en tâches bien distinctes afin d’organiser correctement ma planification détaillée. Il s’agit en principe la planification définitive du projet. Si les délais doivent être modifiés, le chef de projet doit être avisé, et les raisons doivent être expliquées dans l’historique.</w:t>
      </w:r>
    </w:p>
    <w:p w14:paraId="5B0AE173" w14:textId="77777777" w:rsidR="007C0C09" w:rsidRDefault="007C0C09" w:rsidP="007C0C09">
      <w:pPr>
        <w:pStyle w:val="Retraitcorpsdetexte"/>
      </w:pPr>
    </w:p>
    <w:p w14:paraId="40F6CC13" w14:textId="4B77F169" w:rsidR="00574D30" w:rsidRDefault="007C0C09" w:rsidP="007C0C09">
      <w:pPr>
        <w:pStyle w:val="Retraitcorpsdetexte"/>
      </w:pPr>
      <w:r>
        <w:t>Pour ce projet de 90 heures (du mercredi 05 mai 2021 à 13 h 10 au vendredi 04 juin 2021 à 14 h) voici un plan du nombre d’heures de chaque tache.</w:t>
      </w:r>
      <w:r w:rsidR="0025651B">
        <w:tab/>
      </w:r>
    </w:p>
    <w:p w14:paraId="113AD8D3" w14:textId="77777777" w:rsidR="00D3194C" w:rsidRDefault="00D3194C" w:rsidP="00574D30">
      <w:pPr>
        <w:pStyle w:val="Retraitcorpsdetexte"/>
      </w:pPr>
    </w:p>
    <w:p w14:paraId="230E68A3" w14:textId="3C1787E6" w:rsidR="00574D30" w:rsidRPr="00574D30" w:rsidRDefault="00574D30" w:rsidP="00574D30">
      <w:pPr>
        <w:pStyle w:val="Retraitcorpsdetexte"/>
      </w:pPr>
    </w:p>
    <w:p w14:paraId="3A6525E8" w14:textId="5F1AD379" w:rsidR="00574D30" w:rsidRDefault="00A83312" w:rsidP="00574D30">
      <w:pPr>
        <w:pStyle w:val="Retraitcorpsdetexte"/>
      </w:pPr>
      <w:r>
        <w:rPr>
          <w:noProof/>
        </w:rPr>
        <mc:AlternateContent>
          <mc:Choice Requires="wps">
            <w:drawing>
              <wp:anchor distT="0" distB="0" distL="114300" distR="114300" simplePos="0" relativeHeight="251767808" behindDoc="0" locked="0" layoutInCell="1" allowOverlap="1" wp14:anchorId="232FAE56" wp14:editId="40DB7C7A">
                <wp:simplePos x="0" y="0"/>
                <wp:positionH relativeFrom="column">
                  <wp:posOffset>522357</wp:posOffset>
                </wp:positionH>
                <wp:positionV relativeFrom="paragraph">
                  <wp:posOffset>3810</wp:posOffset>
                </wp:positionV>
                <wp:extent cx="1137036" cy="182880"/>
                <wp:effectExtent l="0" t="0" r="6350" b="7620"/>
                <wp:wrapSquare wrapText="bothSides"/>
                <wp:docPr id="58" name="Rectangle 58"/>
                <wp:cNvGraphicFramePr/>
                <a:graphic xmlns:a="http://schemas.openxmlformats.org/drawingml/2006/main">
                  <a:graphicData uri="http://schemas.microsoft.com/office/word/2010/wordprocessingShape">
                    <wps:wsp>
                      <wps:cNvSpPr/>
                      <wps:spPr>
                        <a:xfrm>
                          <a:off x="0" y="0"/>
                          <a:ext cx="1137036" cy="182880"/>
                        </a:xfrm>
                        <a:prstGeom prst="rect">
                          <a:avLst/>
                        </a:prstGeom>
                        <a:solidFill>
                          <a:srgbClr val="66FF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12BD6" id="Rectangle 58" o:spid="_x0000_s1026" style="position:absolute;margin-left:41.15pt;margin-top:.3pt;width:89.55pt;height:14.4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" fillcolor="#6f3" stroked="f" strokeweight="1.25pt">
                <w10:wrap type="square"/>
              </v:rect>
            </w:pict>
          </mc:Fallback>
        </mc:AlternateContent>
      </w:r>
      <w:r w:rsidR="0025651B">
        <w:t>= Représentation graphique des heures</w:t>
      </w:r>
    </w:p>
    <w:p w14:paraId="35CC2E4D" w14:textId="306104CB" w:rsidR="0025651B" w:rsidRPr="00574D30" w:rsidRDefault="0025651B" w:rsidP="00574D30">
      <w:pPr>
        <w:pStyle w:val="Retraitcorpsdetexte"/>
      </w:pPr>
    </w:p>
    <w:p w14:paraId="3981220E" w14:textId="29B72DAB" w:rsidR="00444AAB" w:rsidRPr="008979C5" w:rsidRDefault="00D3194C">
      <w:pPr>
        <w:rPr>
          <w:i/>
          <w:sz w:val="24"/>
        </w:rPr>
      </w:pPr>
      <w:r w:rsidRPr="00471C17">
        <w:rPr>
          <w:noProof/>
        </w:rPr>
        <w:drawing>
          <wp:anchor distT="0" distB="0" distL="114300" distR="114300" simplePos="0" relativeHeight="251710464" behindDoc="1" locked="0" layoutInCell="1" allowOverlap="1" wp14:anchorId="64E0CB10" wp14:editId="126D1D22">
            <wp:simplePos x="0" y="0"/>
            <wp:positionH relativeFrom="margin">
              <wp:posOffset>-1224915</wp:posOffset>
            </wp:positionH>
            <wp:positionV relativeFrom="paragraph">
              <wp:posOffset>1231900</wp:posOffset>
            </wp:positionV>
            <wp:extent cx="4975860" cy="3253740"/>
            <wp:effectExtent l="3810" t="0" r="0" b="0"/>
            <wp:wrapTight wrapText="bothSides">
              <wp:wrapPolygon edited="0">
                <wp:start x="17" y="21625"/>
                <wp:lineTo x="21517" y="21625"/>
                <wp:lineTo x="21517" y="126"/>
                <wp:lineTo x="17" y="126"/>
                <wp:lineTo x="17" y="21625"/>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51996" b="10930"/>
                    <a:stretch/>
                  </pic:blipFill>
                  <pic:spPr bwMode="auto">
                    <a:xfrm rot="5400000">
                      <a:off x="0" y="0"/>
                      <a:ext cx="4975860"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2D358" w14:textId="2473D6F5" w:rsidR="00B85E85" w:rsidRPr="00B90DDA" w:rsidRDefault="00444AAB" w:rsidP="00444AAB">
      <w:pPr>
        <w:rPr>
          <w:i/>
          <w:sz w:val="24"/>
        </w:rPr>
      </w:pPr>
      <w:r w:rsidRPr="00471C17">
        <w:rPr>
          <w:noProof/>
        </w:rPr>
        <w:drawing>
          <wp:anchor distT="0" distB="0" distL="114300" distR="114300" simplePos="0" relativeHeight="251711488" behindDoc="0" locked="0" layoutInCell="1" allowOverlap="1" wp14:anchorId="57B4E14C" wp14:editId="4F0D683F">
            <wp:simplePos x="0" y="0"/>
            <wp:positionH relativeFrom="column">
              <wp:posOffset>2279650</wp:posOffset>
            </wp:positionH>
            <wp:positionV relativeFrom="paragraph">
              <wp:posOffset>1002030</wp:posOffset>
            </wp:positionV>
            <wp:extent cx="4533900" cy="3302635"/>
            <wp:effectExtent l="6032" t="0" r="6033" b="6032"/>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896" r="6083"/>
                    <a:stretch/>
                  </pic:blipFill>
                  <pic:spPr bwMode="auto">
                    <a:xfrm rot="5400000">
                      <a:off x="0" y="0"/>
                      <a:ext cx="4533900" cy="330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94C">
        <w:rPr>
          <w:i/>
          <w:sz w:val="24"/>
        </w:rPr>
        <w:br w:type="page"/>
      </w:r>
    </w:p>
    <w:p w14:paraId="482E1EEA" w14:textId="5F6F74CC" w:rsidR="00B85E85" w:rsidRDefault="00B85E85" w:rsidP="0099439D">
      <w:pPr>
        <w:pStyle w:val="Titre2"/>
      </w:pPr>
      <w:bookmarkStart w:id="22" w:name="_Toc73704696"/>
      <w:r>
        <w:lastRenderedPageBreak/>
        <w:t>Dossier de conception</w:t>
      </w:r>
      <w:bookmarkEnd w:id="22"/>
    </w:p>
    <w:p w14:paraId="51E0AF91" w14:textId="634E85C8" w:rsidR="00034744" w:rsidRDefault="00034744" w:rsidP="00034744">
      <w:pPr>
        <w:pStyle w:val="Titre3"/>
      </w:pPr>
      <w:bookmarkStart w:id="23" w:name="_Toc73704697"/>
      <w:r>
        <w:t>Matériel</w:t>
      </w:r>
      <w:bookmarkEnd w:id="23"/>
    </w:p>
    <w:p w14:paraId="20289650" w14:textId="56F133E0" w:rsidR="0099439D" w:rsidRDefault="007C0C09" w:rsidP="00275B4F">
      <w:pPr>
        <w:pStyle w:val="Retraitcorpsdetexte3"/>
      </w:pPr>
      <w:r>
        <w:t>Un MAC de l’ETML m’a été prê</w:t>
      </w:r>
      <w:r w:rsidR="00275B4F">
        <w:t xml:space="preserve">té le 15 mars jusqu’à la fin de mon TPI par </w:t>
      </w:r>
      <w:proofErr w:type="spellStart"/>
      <w:proofErr w:type="gramStart"/>
      <w:r w:rsidR="00275B4F">
        <w:t>M.Ollivier</w:t>
      </w:r>
      <w:proofErr w:type="spellEnd"/>
      <w:proofErr w:type="gramEnd"/>
      <w:r w:rsidR="00275B4F">
        <w:t xml:space="preserve">. </w:t>
      </w:r>
      <w:r>
        <w:t>I</w:t>
      </w:r>
      <w:r w:rsidR="00275B4F">
        <w:t>l s’agit d’un</w:t>
      </w:r>
      <w:r w:rsidR="0099439D">
        <w:t xml:space="preserve"> M</w:t>
      </w:r>
      <w:r w:rsidR="00275B4F">
        <w:t>acBook</w:t>
      </w:r>
      <w:r w:rsidR="0099439D">
        <w:t xml:space="preserve"> Pro :</w:t>
      </w:r>
    </w:p>
    <w:p w14:paraId="566F486F" w14:textId="1019BD89" w:rsidR="00275B4F" w:rsidRDefault="0099439D" w:rsidP="0099439D">
      <w:pPr>
        <w:pStyle w:val="Retraitcorpsdetexte3"/>
        <w:numPr>
          <w:ilvl w:val="0"/>
          <w:numId w:val="23"/>
        </w:numPr>
      </w:pPr>
      <w:r>
        <w:t xml:space="preserve">Processeur : 2,2 GHz Intel </w:t>
      </w:r>
      <w:proofErr w:type="spellStart"/>
      <w:r>
        <w:t>Core</w:t>
      </w:r>
      <w:proofErr w:type="spellEnd"/>
      <w:r>
        <w:t xml:space="preserve"> i7 quatre cœurs</w:t>
      </w:r>
    </w:p>
    <w:p w14:paraId="484838DE" w14:textId="66502626" w:rsidR="0099439D" w:rsidRDefault="0099439D" w:rsidP="0099439D">
      <w:pPr>
        <w:pStyle w:val="Retraitcorpsdetexte3"/>
        <w:numPr>
          <w:ilvl w:val="0"/>
          <w:numId w:val="23"/>
        </w:numPr>
      </w:pPr>
      <w:r>
        <w:t>Mémoire : 16 Go 1600 MHz DDR3</w:t>
      </w:r>
    </w:p>
    <w:p w14:paraId="2BD46855" w14:textId="63D70EC6" w:rsidR="0099439D" w:rsidRDefault="0099439D" w:rsidP="0099439D">
      <w:pPr>
        <w:pStyle w:val="Retraitcorpsdetexte3"/>
        <w:numPr>
          <w:ilvl w:val="0"/>
          <w:numId w:val="23"/>
        </w:numPr>
      </w:pPr>
      <w:r>
        <w:t>Disque de démarrage : Macintosh HD</w:t>
      </w:r>
    </w:p>
    <w:p w14:paraId="46DE8605" w14:textId="7B9473EC" w:rsidR="0099439D" w:rsidRDefault="0099439D" w:rsidP="0099439D">
      <w:pPr>
        <w:pStyle w:val="Retraitcorpsdetexte3"/>
        <w:numPr>
          <w:ilvl w:val="0"/>
          <w:numId w:val="23"/>
        </w:numPr>
      </w:pPr>
      <w:r>
        <w:t>Graphisme : Intel Iris Pro 1536 Mo</w:t>
      </w:r>
    </w:p>
    <w:p w14:paraId="093031E7" w14:textId="495B20C5" w:rsidR="00BF20AE" w:rsidRDefault="00BF20AE" w:rsidP="00BF20AE">
      <w:pPr>
        <w:pStyle w:val="Retraitcorpsdetexte3"/>
      </w:pPr>
    </w:p>
    <w:p w14:paraId="4804F584" w14:textId="689008C4" w:rsidR="00BF20AE" w:rsidRDefault="00BF20AE" w:rsidP="00BF20AE">
      <w:pPr>
        <w:pStyle w:val="Retraitcorpsdetexte3"/>
      </w:pPr>
      <w:r>
        <w:t>J’ai chois</w:t>
      </w:r>
      <w:r w:rsidR="007C0C09">
        <w:t>i de travailler sur ce matériel, car ne possédant pas de mac, c</w:t>
      </w:r>
      <w:r>
        <w:t>’était le seul mac mis à disposition par l’école.</w:t>
      </w:r>
    </w:p>
    <w:p w14:paraId="5B678BBD" w14:textId="77777777" w:rsidR="00706DEE" w:rsidRPr="00275B4F" w:rsidRDefault="00706DEE" w:rsidP="00BF20AE">
      <w:pPr>
        <w:pStyle w:val="Retraitcorpsdetexte3"/>
      </w:pPr>
    </w:p>
    <w:p w14:paraId="30E53C99" w14:textId="7417CFC1" w:rsidR="00034744" w:rsidRDefault="00034744" w:rsidP="00034744">
      <w:pPr>
        <w:pStyle w:val="Titre3"/>
      </w:pPr>
      <w:bookmarkStart w:id="24" w:name="_Toc73704698"/>
      <w:r>
        <w:t>Système d’exploitation</w:t>
      </w:r>
      <w:bookmarkEnd w:id="24"/>
    </w:p>
    <w:p w14:paraId="508A0EC1" w14:textId="082194BB" w:rsidR="0099439D" w:rsidRDefault="0099439D" w:rsidP="0099439D">
      <w:pPr>
        <w:pStyle w:val="Retraitcorpsdetexte3"/>
      </w:pPr>
      <w:proofErr w:type="spellStart"/>
      <w:r>
        <w:t>MacOS</w:t>
      </w:r>
      <w:proofErr w:type="spellEnd"/>
      <w:r>
        <w:t xml:space="preserve"> </w:t>
      </w:r>
      <w:proofErr w:type="spellStart"/>
      <w:r>
        <w:t>Big</w:t>
      </w:r>
      <w:proofErr w:type="spellEnd"/>
      <w:r>
        <w:t xml:space="preserve"> Sur, version 11.2.3</w:t>
      </w:r>
    </w:p>
    <w:p w14:paraId="0B537E89" w14:textId="1F298C2C" w:rsidR="00BF20AE" w:rsidRDefault="00BF20AE" w:rsidP="0099439D">
      <w:pPr>
        <w:pStyle w:val="Retraitcorpsdetexte3"/>
      </w:pPr>
    </w:p>
    <w:p w14:paraId="17F32FDB" w14:textId="229BCADA" w:rsidR="00BF20AE" w:rsidRDefault="00BF20AE" w:rsidP="0099439D">
      <w:pPr>
        <w:pStyle w:val="Retraitcorpsdetexte3"/>
      </w:pPr>
      <w:r>
        <w:t>Version déjà installée sur le mac de prêt. Je n’ai donc pas choisi de version spécifique pour réaliser le projet.</w:t>
      </w:r>
    </w:p>
    <w:p w14:paraId="4DC1D713" w14:textId="77777777" w:rsidR="00706DEE" w:rsidRPr="0099439D" w:rsidRDefault="00706DEE" w:rsidP="0099439D">
      <w:pPr>
        <w:pStyle w:val="Retraitcorpsdetexte3"/>
      </w:pPr>
    </w:p>
    <w:p w14:paraId="23B2B431" w14:textId="77777777" w:rsidR="0099439D" w:rsidRDefault="0099439D" w:rsidP="0099439D">
      <w:pPr>
        <w:pStyle w:val="Titre3"/>
      </w:pPr>
      <w:bookmarkStart w:id="25" w:name="_Toc73704699"/>
      <w:r>
        <w:t>Base de données</w:t>
      </w:r>
      <w:bookmarkEnd w:id="25"/>
    </w:p>
    <w:p w14:paraId="3130AB27" w14:textId="5196FC83" w:rsidR="0099439D" w:rsidRDefault="0099439D" w:rsidP="0099439D">
      <w:pPr>
        <w:pStyle w:val="Retraitcorpsdetexte3"/>
      </w:pPr>
      <w:r>
        <w:t xml:space="preserve">Ensemble de services </w:t>
      </w:r>
      <w:proofErr w:type="spellStart"/>
      <w:r>
        <w:t>Firebase</w:t>
      </w:r>
      <w:proofErr w:type="spellEnd"/>
      <w:r>
        <w:t xml:space="preserve"> proposé par Google. Services utilisés : </w:t>
      </w:r>
      <w:proofErr w:type="spellStart"/>
      <w:r>
        <w:t>FirebaseAuth</w:t>
      </w:r>
      <w:proofErr w:type="spellEnd"/>
      <w:r>
        <w:t xml:space="preserve"> et </w:t>
      </w:r>
      <w:proofErr w:type="spellStart"/>
      <w:r>
        <w:t>Firestore</w:t>
      </w:r>
      <w:proofErr w:type="spellEnd"/>
      <w:r>
        <w:t xml:space="preserve">. </w:t>
      </w:r>
      <w:proofErr w:type="spellStart"/>
      <w:r>
        <w:t>NoSQL</w:t>
      </w:r>
      <w:proofErr w:type="spellEnd"/>
      <w:r>
        <w:t xml:space="preserve"> orienté documents.</w:t>
      </w:r>
    </w:p>
    <w:p w14:paraId="286221A8" w14:textId="0BC54B9B" w:rsidR="00706DEE" w:rsidRDefault="002264BD" w:rsidP="002264BD">
      <w:pPr>
        <w:pStyle w:val="Retraitcorpsdetexte3"/>
        <w:tabs>
          <w:tab w:val="clear" w:pos="4395"/>
          <w:tab w:val="left" w:pos="7410"/>
        </w:tabs>
      </w:pPr>
      <w:r>
        <w:tab/>
      </w:r>
    </w:p>
    <w:p w14:paraId="1FA0CA7F" w14:textId="5EA65A97" w:rsidR="00706DEE" w:rsidRDefault="00706DEE" w:rsidP="0099439D">
      <w:pPr>
        <w:pStyle w:val="Retraitcorpsdetexte3"/>
      </w:pPr>
      <w:r>
        <w:t>Voici ci-dessous, le modèle relationnel et le contenu détaillé des tables :</w:t>
      </w:r>
    </w:p>
    <w:p w14:paraId="0D98BBE6" w14:textId="5F07407D" w:rsidR="008F49C2" w:rsidRDefault="008F49C2">
      <w:r>
        <w:rPr>
          <w:noProof/>
        </w:rPr>
        <w:drawing>
          <wp:anchor distT="0" distB="0" distL="114300" distR="114300" simplePos="0" relativeHeight="251760640" behindDoc="0" locked="0" layoutInCell="1" allowOverlap="1" wp14:anchorId="66999497" wp14:editId="79D5247D">
            <wp:simplePos x="0" y="0"/>
            <wp:positionH relativeFrom="margin">
              <wp:posOffset>209550</wp:posOffset>
            </wp:positionH>
            <wp:positionV relativeFrom="paragraph">
              <wp:posOffset>238760</wp:posOffset>
            </wp:positionV>
            <wp:extent cx="5759450" cy="2863850"/>
            <wp:effectExtent l="0" t="0" r="0"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2863850"/>
                    </a:xfrm>
                    <a:prstGeom prst="rect">
                      <a:avLst/>
                    </a:prstGeom>
                  </pic:spPr>
                </pic:pic>
              </a:graphicData>
            </a:graphic>
          </wp:anchor>
        </w:drawing>
      </w:r>
    </w:p>
    <w:p w14:paraId="1B3BDFDE" w14:textId="09984457" w:rsidR="008F49C2" w:rsidRDefault="008F49C2" w:rsidP="008F49C2">
      <w:pPr>
        <w:pStyle w:val="Lgende"/>
        <w:ind w:left="4956"/>
      </w:pPr>
      <w:r>
        <w:t xml:space="preserve">Modèle </w:t>
      </w:r>
      <w:proofErr w:type="spellStart"/>
      <w:r>
        <w:t>reltionnel</w:t>
      </w:r>
      <w:proofErr w:type="spellEnd"/>
      <w:r>
        <w:t xml:space="preserve"> de la base de données</w:t>
      </w:r>
    </w:p>
    <w:p w14:paraId="6A6C61A8" w14:textId="10426AC8" w:rsidR="008F49C2" w:rsidRPr="008F49C2" w:rsidRDefault="00706DEE">
      <w:r>
        <w:br w:type="page"/>
      </w:r>
    </w:p>
    <w:p w14:paraId="09BFF127" w14:textId="6AF06131" w:rsidR="00DB3C2C" w:rsidRDefault="00B32931" w:rsidP="00DB3C2C">
      <w:pPr>
        <w:pStyle w:val="Retraitcorpsdetexte3"/>
        <w:ind w:left="0"/>
        <w:rPr>
          <w:noProof/>
        </w:rPr>
      </w:pPr>
      <w:r>
        <w:rPr>
          <w:noProof/>
        </w:rPr>
        <w:lastRenderedPageBreak/>
        <w:drawing>
          <wp:anchor distT="0" distB="0" distL="114300" distR="114300" simplePos="0" relativeHeight="251761664" behindDoc="0" locked="0" layoutInCell="1" allowOverlap="1" wp14:anchorId="4ECE4294" wp14:editId="44F22C9A">
            <wp:simplePos x="0" y="0"/>
            <wp:positionH relativeFrom="margin">
              <wp:align>left</wp:align>
            </wp:positionH>
            <wp:positionV relativeFrom="paragraph">
              <wp:posOffset>190500</wp:posOffset>
            </wp:positionV>
            <wp:extent cx="790575" cy="1162050"/>
            <wp:effectExtent l="190500" t="190500" r="200025" b="19050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883" t="4197" r="12745" b="10489"/>
                    <a:stretch/>
                  </pic:blipFill>
                  <pic:spPr bwMode="auto">
                    <a:xfrm>
                      <a:off x="0" y="0"/>
                      <a:ext cx="790575"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430CD724" w14:textId="7BD66512" w:rsidR="00706DEE" w:rsidRDefault="00706DEE" w:rsidP="00DB3C2C">
      <w:pPr>
        <w:pStyle w:val="Retraitcorpsdetexte3"/>
        <w:ind w:left="0"/>
      </w:pPr>
    </w:p>
    <w:tbl>
      <w:tblPr>
        <w:tblStyle w:val="Grilledutableau"/>
        <w:tblpPr w:leftFromText="141" w:rightFromText="141" w:vertAnchor="text" w:horzAnchor="page" w:tblpX="3721" w:tblpY="21"/>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701"/>
        <w:gridCol w:w="1418"/>
        <w:gridCol w:w="2835"/>
      </w:tblGrid>
      <w:tr w:rsidR="00B32931" w14:paraId="1BB3A334" w14:textId="77777777" w:rsidTr="00B32931">
        <w:tc>
          <w:tcPr>
            <w:tcW w:w="1696" w:type="dxa"/>
            <w:vAlign w:val="center"/>
          </w:tcPr>
          <w:p w14:paraId="49A3751C" w14:textId="77777777" w:rsidR="00B32931" w:rsidRPr="00DB3C2C" w:rsidRDefault="00B32931" w:rsidP="00B32931">
            <w:pPr>
              <w:spacing w:line="276" w:lineRule="auto"/>
              <w:rPr>
                <w:b/>
                <w:szCs w:val="16"/>
              </w:rPr>
            </w:pPr>
            <w:r w:rsidRPr="00DB3C2C">
              <w:rPr>
                <w:b/>
                <w:szCs w:val="16"/>
              </w:rPr>
              <w:t>Nom</w:t>
            </w:r>
          </w:p>
        </w:tc>
        <w:tc>
          <w:tcPr>
            <w:tcW w:w="1701" w:type="dxa"/>
            <w:vAlign w:val="center"/>
          </w:tcPr>
          <w:p w14:paraId="1ED080A6" w14:textId="77777777" w:rsidR="00B32931" w:rsidRPr="00DB3C2C" w:rsidRDefault="00B32931" w:rsidP="00B32931">
            <w:pPr>
              <w:spacing w:line="276" w:lineRule="auto"/>
              <w:rPr>
                <w:b/>
                <w:szCs w:val="16"/>
              </w:rPr>
            </w:pPr>
            <w:r w:rsidRPr="00DB3C2C">
              <w:rPr>
                <w:b/>
                <w:szCs w:val="16"/>
              </w:rPr>
              <w:t>Type</w:t>
            </w:r>
          </w:p>
        </w:tc>
        <w:tc>
          <w:tcPr>
            <w:tcW w:w="1418" w:type="dxa"/>
            <w:vAlign w:val="center"/>
          </w:tcPr>
          <w:p w14:paraId="3FE4331A" w14:textId="77777777" w:rsidR="00B32931" w:rsidRPr="00DB3C2C" w:rsidRDefault="00B32931" w:rsidP="00B32931">
            <w:pPr>
              <w:spacing w:line="276" w:lineRule="auto"/>
              <w:rPr>
                <w:b/>
                <w:szCs w:val="16"/>
              </w:rPr>
            </w:pPr>
            <w:r>
              <w:rPr>
                <w:b/>
                <w:szCs w:val="16"/>
              </w:rPr>
              <w:t>Propriétés</w:t>
            </w:r>
          </w:p>
        </w:tc>
        <w:tc>
          <w:tcPr>
            <w:tcW w:w="2835" w:type="dxa"/>
            <w:vAlign w:val="center"/>
          </w:tcPr>
          <w:p w14:paraId="30893B45" w14:textId="77777777" w:rsidR="00B32931" w:rsidRPr="00DB3C2C" w:rsidRDefault="00B32931" w:rsidP="00B32931">
            <w:pPr>
              <w:spacing w:line="276" w:lineRule="auto"/>
              <w:rPr>
                <w:b/>
                <w:szCs w:val="16"/>
              </w:rPr>
            </w:pPr>
            <w:r w:rsidRPr="00DB3C2C">
              <w:rPr>
                <w:b/>
                <w:szCs w:val="16"/>
              </w:rPr>
              <w:t>Description</w:t>
            </w:r>
          </w:p>
        </w:tc>
      </w:tr>
      <w:tr w:rsidR="00B32931" w14:paraId="7558DEBE" w14:textId="77777777" w:rsidTr="00B32931">
        <w:tc>
          <w:tcPr>
            <w:tcW w:w="1696" w:type="dxa"/>
          </w:tcPr>
          <w:p w14:paraId="5588D343" w14:textId="77777777" w:rsidR="00B32931" w:rsidRDefault="00B32931" w:rsidP="00B32931">
            <w:pPr>
              <w:spacing w:line="276" w:lineRule="auto"/>
              <w:rPr>
                <w:szCs w:val="16"/>
              </w:rPr>
            </w:pPr>
            <w:proofErr w:type="spellStart"/>
            <w:r>
              <w:rPr>
                <w:szCs w:val="16"/>
              </w:rPr>
              <w:t>uid</w:t>
            </w:r>
            <w:proofErr w:type="spellEnd"/>
          </w:p>
        </w:tc>
        <w:tc>
          <w:tcPr>
            <w:tcW w:w="1701" w:type="dxa"/>
          </w:tcPr>
          <w:p w14:paraId="7D1D9537" w14:textId="77777777" w:rsidR="00B32931" w:rsidRDefault="00B32931" w:rsidP="00B32931">
            <w:pPr>
              <w:spacing w:line="276" w:lineRule="auto"/>
              <w:rPr>
                <w:szCs w:val="16"/>
              </w:rPr>
            </w:pPr>
            <w:r>
              <w:rPr>
                <w:szCs w:val="16"/>
              </w:rPr>
              <w:t>VARCHAR (50)</w:t>
            </w:r>
          </w:p>
        </w:tc>
        <w:tc>
          <w:tcPr>
            <w:tcW w:w="1418" w:type="dxa"/>
          </w:tcPr>
          <w:p w14:paraId="72F2640D" w14:textId="77777777" w:rsidR="00B32931" w:rsidRDefault="00B32931" w:rsidP="00B32931">
            <w:pPr>
              <w:spacing w:line="276" w:lineRule="auto"/>
              <w:rPr>
                <w:szCs w:val="16"/>
              </w:rPr>
            </w:pPr>
            <w:proofErr w:type="spellStart"/>
            <w:r>
              <w:rPr>
                <w:szCs w:val="16"/>
              </w:rPr>
              <w:t>Primary</w:t>
            </w:r>
            <w:proofErr w:type="spellEnd"/>
            <w:r>
              <w:rPr>
                <w:szCs w:val="16"/>
              </w:rPr>
              <w:t xml:space="preserve"> key</w:t>
            </w:r>
          </w:p>
        </w:tc>
        <w:tc>
          <w:tcPr>
            <w:tcW w:w="2835" w:type="dxa"/>
          </w:tcPr>
          <w:p w14:paraId="57F53757" w14:textId="77777777" w:rsidR="00B32931" w:rsidRDefault="00B32931" w:rsidP="00B32931">
            <w:pPr>
              <w:spacing w:line="276" w:lineRule="auto"/>
              <w:rPr>
                <w:szCs w:val="16"/>
              </w:rPr>
            </w:pPr>
            <w:r>
              <w:rPr>
                <w:szCs w:val="16"/>
              </w:rPr>
              <w:t>Identifiant de l’utilisateur</w:t>
            </w:r>
          </w:p>
        </w:tc>
      </w:tr>
      <w:tr w:rsidR="00B32931" w14:paraId="7DF49255" w14:textId="77777777" w:rsidTr="00B32931">
        <w:tc>
          <w:tcPr>
            <w:tcW w:w="1696" w:type="dxa"/>
          </w:tcPr>
          <w:p w14:paraId="6D660C91" w14:textId="77777777" w:rsidR="00B32931" w:rsidRDefault="00B32931" w:rsidP="00B32931">
            <w:pPr>
              <w:spacing w:line="276" w:lineRule="auto"/>
              <w:rPr>
                <w:szCs w:val="16"/>
              </w:rPr>
            </w:pPr>
            <w:proofErr w:type="spellStart"/>
            <w:r>
              <w:rPr>
                <w:szCs w:val="16"/>
              </w:rPr>
              <w:t>useEmail</w:t>
            </w:r>
            <w:proofErr w:type="spellEnd"/>
          </w:p>
        </w:tc>
        <w:tc>
          <w:tcPr>
            <w:tcW w:w="1701" w:type="dxa"/>
          </w:tcPr>
          <w:p w14:paraId="7EFD0617" w14:textId="77777777" w:rsidR="00B32931" w:rsidRDefault="00B32931" w:rsidP="00B32931">
            <w:pPr>
              <w:spacing w:line="276" w:lineRule="auto"/>
              <w:rPr>
                <w:szCs w:val="16"/>
              </w:rPr>
            </w:pPr>
            <w:r>
              <w:rPr>
                <w:szCs w:val="16"/>
              </w:rPr>
              <w:t>VARCHAR (50)</w:t>
            </w:r>
          </w:p>
        </w:tc>
        <w:tc>
          <w:tcPr>
            <w:tcW w:w="1418" w:type="dxa"/>
          </w:tcPr>
          <w:p w14:paraId="4BDFA474" w14:textId="77777777" w:rsidR="00B32931" w:rsidRDefault="00B32931" w:rsidP="00B32931">
            <w:pPr>
              <w:spacing w:line="276" w:lineRule="auto"/>
              <w:rPr>
                <w:szCs w:val="16"/>
              </w:rPr>
            </w:pPr>
            <w:r>
              <w:rPr>
                <w:szCs w:val="16"/>
              </w:rPr>
              <w:t>NOT NULL</w:t>
            </w:r>
          </w:p>
        </w:tc>
        <w:tc>
          <w:tcPr>
            <w:tcW w:w="2835" w:type="dxa"/>
          </w:tcPr>
          <w:p w14:paraId="5DB4D8F8" w14:textId="77777777" w:rsidR="00B32931" w:rsidRDefault="00B32931" w:rsidP="00B32931">
            <w:pPr>
              <w:spacing w:line="276" w:lineRule="auto"/>
              <w:rPr>
                <w:szCs w:val="16"/>
              </w:rPr>
            </w:pPr>
            <w:r>
              <w:rPr>
                <w:szCs w:val="16"/>
              </w:rPr>
              <w:t>Email de l’utilisateur</w:t>
            </w:r>
          </w:p>
        </w:tc>
      </w:tr>
      <w:tr w:rsidR="00B32931" w14:paraId="01E4AA80" w14:textId="77777777" w:rsidTr="00B32931">
        <w:tc>
          <w:tcPr>
            <w:tcW w:w="1696" w:type="dxa"/>
          </w:tcPr>
          <w:p w14:paraId="2A9ECAD4" w14:textId="77777777" w:rsidR="00B32931" w:rsidRDefault="00B32931" w:rsidP="00B32931">
            <w:pPr>
              <w:spacing w:line="276" w:lineRule="auto"/>
              <w:rPr>
                <w:szCs w:val="16"/>
              </w:rPr>
            </w:pPr>
            <w:proofErr w:type="spellStart"/>
            <w:r>
              <w:rPr>
                <w:szCs w:val="16"/>
              </w:rPr>
              <w:t>useName</w:t>
            </w:r>
            <w:proofErr w:type="spellEnd"/>
          </w:p>
        </w:tc>
        <w:tc>
          <w:tcPr>
            <w:tcW w:w="1701" w:type="dxa"/>
          </w:tcPr>
          <w:p w14:paraId="28D7FBE9" w14:textId="77777777" w:rsidR="00B32931" w:rsidRDefault="00B32931" w:rsidP="00B32931">
            <w:pPr>
              <w:spacing w:line="276" w:lineRule="auto"/>
              <w:rPr>
                <w:szCs w:val="16"/>
              </w:rPr>
            </w:pPr>
            <w:r>
              <w:rPr>
                <w:szCs w:val="16"/>
              </w:rPr>
              <w:t>VARCHAR(50)</w:t>
            </w:r>
          </w:p>
        </w:tc>
        <w:tc>
          <w:tcPr>
            <w:tcW w:w="1418" w:type="dxa"/>
          </w:tcPr>
          <w:p w14:paraId="00E7EBC5" w14:textId="77777777" w:rsidR="00B32931" w:rsidRDefault="00B32931" w:rsidP="00B32931">
            <w:pPr>
              <w:spacing w:line="276" w:lineRule="auto"/>
              <w:rPr>
                <w:szCs w:val="16"/>
              </w:rPr>
            </w:pPr>
            <w:r>
              <w:rPr>
                <w:szCs w:val="16"/>
              </w:rPr>
              <w:t>NOT NULL</w:t>
            </w:r>
          </w:p>
        </w:tc>
        <w:tc>
          <w:tcPr>
            <w:tcW w:w="2835" w:type="dxa"/>
          </w:tcPr>
          <w:p w14:paraId="5C4C9B0A" w14:textId="77777777" w:rsidR="00B32931" w:rsidRDefault="00B32931" w:rsidP="00B32931">
            <w:pPr>
              <w:spacing w:line="276" w:lineRule="auto"/>
              <w:rPr>
                <w:szCs w:val="16"/>
              </w:rPr>
            </w:pPr>
            <w:r>
              <w:rPr>
                <w:szCs w:val="16"/>
              </w:rPr>
              <w:t>Nom de l’utilisateur</w:t>
            </w:r>
          </w:p>
        </w:tc>
      </w:tr>
    </w:tbl>
    <w:p w14:paraId="53C3D8DB" w14:textId="0B4E9AED" w:rsidR="00706DEE" w:rsidRDefault="00706DEE" w:rsidP="0099439D">
      <w:pPr>
        <w:pStyle w:val="Retraitcorpsdetexte3"/>
      </w:pPr>
    </w:p>
    <w:tbl>
      <w:tblPr>
        <w:tblStyle w:val="Grilledutableau"/>
        <w:tblpPr w:leftFromText="141" w:rightFromText="141" w:vertAnchor="text" w:horzAnchor="page" w:tblpX="3766" w:tblpY="1012"/>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1689"/>
        <w:gridCol w:w="1418"/>
        <w:gridCol w:w="2693"/>
      </w:tblGrid>
      <w:tr w:rsidR="00B32931" w14:paraId="0BF6CD6B" w14:textId="77777777" w:rsidTr="00B32931">
        <w:tc>
          <w:tcPr>
            <w:tcW w:w="1830" w:type="dxa"/>
            <w:vAlign w:val="center"/>
          </w:tcPr>
          <w:p w14:paraId="161A849F" w14:textId="77777777" w:rsidR="00B32931" w:rsidRPr="00DB3C2C" w:rsidRDefault="00B32931" w:rsidP="00B32931">
            <w:pPr>
              <w:spacing w:line="276" w:lineRule="auto"/>
              <w:rPr>
                <w:b/>
                <w:szCs w:val="16"/>
              </w:rPr>
            </w:pPr>
            <w:r w:rsidRPr="00DB3C2C">
              <w:rPr>
                <w:b/>
                <w:szCs w:val="16"/>
              </w:rPr>
              <w:t>Nom</w:t>
            </w:r>
          </w:p>
        </w:tc>
        <w:tc>
          <w:tcPr>
            <w:tcW w:w="1689" w:type="dxa"/>
            <w:vAlign w:val="center"/>
          </w:tcPr>
          <w:p w14:paraId="125E7BD7" w14:textId="77777777" w:rsidR="00B32931" w:rsidRPr="00DB3C2C" w:rsidRDefault="00B32931" w:rsidP="00B32931">
            <w:pPr>
              <w:spacing w:line="276" w:lineRule="auto"/>
              <w:rPr>
                <w:b/>
                <w:szCs w:val="16"/>
              </w:rPr>
            </w:pPr>
            <w:r w:rsidRPr="00DB3C2C">
              <w:rPr>
                <w:b/>
                <w:szCs w:val="16"/>
              </w:rPr>
              <w:t>Type</w:t>
            </w:r>
          </w:p>
        </w:tc>
        <w:tc>
          <w:tcPr>
            <w:tcW w:w="1418" w:type="dxa"/>
            <w:vAlign w:val="center"/>
          </w:tcPr>
          <w:p w14:paraId="4DC1A3CC" w14:textId="77777777" w:rsidR="00B32931" w:rsidRPr="00DB3C2C" w:rsidRDefault="00B32931" w:rsidP="00B32931">
            <w:pPr>
              <w:spacing w:line="276" w:lineRule="auto"/>
              <w:rPr>
                <w:b/>
                <w:szCs w:val="16"/>
              </w:rPr>
            </w:pPr>
            <w:r>
              <w:rPr>
                <w:b/>
                <w:szCs w:val="16"/>
              </w:rPr>
              <w:t>Propriétés</w:t>
            </w:r>
          </w:p>
        </w:tc>
        <w:tc>
          <w:tcPr>
            <w:tcW w:w="2693" w:type="dxa"/>
            <w:vAlign w:val="center"/>
          </w:tcPr>
          <w:p w14:paraId="18B5A7E5" w14:textId="77777777" w:rsidR="00B32931" w:rsidRPr="00DB3C2C" w:rsidRDefault="00B32931" w:rsidP="00B32931">
            <w:pPr>
              <w:spacing w:line="276" w:lineRule="auto"/>
              <w:rPr>
                <w:b/>
                <w:szCs w:val="16"/>
              </w:rPr>
            </w:pPr>
            <w:r w:rsidRPr="00DB3C2C">
              <w:rPr>
                <w:b/>
                <w:szCs w:val="16"/>
              </w:rPr>
              <w:t>Description</w:t>
            </w:r>
          </w:p>
        </w:tc>
      </w:tr>
      <w:tr w:rsidR="00B32931" w14:paraId="318DEC2C" w14:textId="77777777" w:rsidTr="00B32931">
        <w:tc>
          <w:tcPr>
            <w:tcW w:w="1830" w:type="dxa"/>
          </w:tcPr>
          <w:p w14:paraId="16333174" w14:textId="77777777" w:rsidR="00B32931" w:rsidRDefault="00B32931" w:rsidP="00B32931">
            <w:pPr>
              <w:spacing w:line="276" w:lineRule="auto"/>
              <w:rPr>
                <w:szCs w:val="16"/>
              </w:rPr>
            </w:pPr>
            <w:proofErr w:type="spellStart"/>
            <w:r>
              <w:rPr>
                <w:szCs w:val="16"/>
              </w:rPr>
              <w:t>idShoppingList</w:t>
            </w:r>
            <w:proofErr w:type="spellEnd"/>
          </w:p>
        </w:tc>
        <w:tc>
          <w:tcPr>
            <w:tcW w:w="1689" w:type="dxa"/>
          </w:tcPr>
          <w:p w14:paraId="44FCEFBB" w14:textId="77777777" w:rsidR="00B32931" w:rsidRDefault="00B32931" w:rsidP="00B32931">
            <w:pPr>
              <w:spacing w:line="276" w:lineRule="auto"/>
              <w:rPr>
                <w:szCs w:val="16"/>
              </w:rPr>
            </w:pPr>
            <w:r>
              <w:rPr>
                <w:szCs w:val="16"/>
              </w:rPr>
              <w:t>VARCHAR (50)</w:t>
            </w:r>
          </w:p>
        </w:tc>
        <w:tc>
          <w:tcPr>
            <w:tcW w:w="1418" w:type="dxa"/>
          </w:tcPr>
          <w:p w14:paraId="3685A270" w14:textId="77777777" w:rsidR="00B32931" w:rsidRDefault="00B32931" w:rsidP="00B32931">
            <w:pPr>
              <w:spacing w:line="276" w:lineRule="auto"/>
              <w:rPr>
                <w:szCs w:val="16"/>
              </w:rPr>
            </w:pPr>
            <w:proofErr w:type="spellStart"/>
            <w:r>
              <w:rPr>
                <w:szCs w:val="16"/>
              </w:rPr>
              <w:t>Primary</w:t>
            </w:r>
            <w:proofErr w:type="spellEnd"/>
            <w:r>
              <w:rPr>
                <w:szCs w:val="16"/>
              </w:rPr>
              <w:t xml:space="preserve"> key</w:t>
            </w:r>
          </w:p>
        </w:tc>
        <w:tc>
          <w:tcPr>
            <w:tcW w:w="2693" w:type="dxa"/>
          </w:tcPr>
          <w:p w14:paraId="3FB583CB" w14:textId="77777777" w:rsidR="00B32931" w:rsidRDefault="00B32931" w:rsidP="00B32931">
            <w:pPr>
              <w:spacing w:line="276" w:lineRule="auto"/>
              <w:rPr>
                <w:szCs w:val="16"/>
              </w:rPr>
            </w:pPr>
            <w:r>
              <w:rPr>
                <w:szCs w:val="16"/>
              </w:rPr>
              <w:t>Identifiant de la liste</w:t>
            </w:r>
          </w:p>
        </w:tc>
      </w:tr>
      <w:tr w:rsidR="00B32931" w14:paraId="42B9B069" w14:textId="77777777" w:rsidTr="00B32931">
        <w:tc>
          <w:tcPr>
            <w:tcW w:w="1830" w:type="dxa"/>
          </w:tcPr>
          <w:p w14:paraId="2CAA1D44" w14:textId="77777777" w:rsidR="00B32931" w:rsidRDefault="00B32931" w:rsidP="00B32931">
            <w:pPr>
              <w:spacing w:line="276" w:lineRule="auto"/>
              <w:rPr>
                <w:szCs w:val="16"/>
              </w:rPr>
            </w:pPr>
            <w:proofErr w:type="spellStart"/>
            <w:r>
              <w:rPr>
                <w:szCs w:val="16"/>
              </w:rPr>
              <w:t>shoCategory</w:t>
            </w:r>
            <w:proofErr w:type="spellEnd"/>
          </w:p>
        </w:tc>
        <w:tc>
          <w:tcPr>
            <w:tcW w:w="1689" w:type="dxa"/>
          </w:tcPr>
          <w:p w14:paraId="153185E8" w14:textId="77777777" w:rsidR="00B32931" w:rsidRDefault="00B32931" w:rsidP="00B32931">
            <w:pPr>
              <w:spacing w:line="276" w:lineRule="auto"/>
              <w:rPr>
                <w:szCs w:val="16"/>
              </w:rPr>
            </w:pPr>
            <w:r>
              <w:rPr>
                <w:szCs w:val="16"/>
              </w:rPr>
              <w:t>VARCHAR (50)</w:t>
            </w:r>
          </w:p>
        </w:tc>
        <w:tc>
          <w:tcPr>
            <w:tcW w:w="1418" w:type="dxa"/>
          </w:tcPr>
          <w:p w14:paraId="27EAE4B5" w14:textId="77777777" w:rsidR="00B32931" w:rsidRDefault="00B32931" w:rsidP="00B32931">
            <w:pPr>
              <w:spacing w:line="276" w:lineRule="auto"/>
              <w:rPr>
                <w:szCs w:val="16"/>
              </w:rPr>
            </w:pPr>
            <w:r>
              <w:rPr>
                <w:szCs w:val="16"/>
              </w:rPr>
              <w:t>NOT NULL</w:t>
            </w:r>
          </w:p>
        </w:tc>
        <w:tc>
          <w:tcPr>
            <w:tcW w:w="2693" w:type="dxa"/>
          </w:tcPr>
          <w:p w14:paraId="7954BBE8" w14:textId="77777777" w:rsidR="00B32931" w:rsidRDefault="00B32931" w:rsidP="00B32931">
            <w:pPr>
              <w:rPr>
                <w:szCs w:val="16"/>
              </w:rPr>
            </w:pPr>
            <w:r>
              <w:rPr>
                <w:szCs w:val="16"/>
              </w:rPr>
              <w:t>Catégorie du produit dans la liste</w:t>
            </w:r>
          </w:p>
        </w:tc>
      </w:tr>
      <w:tr w:rsidR="00B32931" w14:paraId="7242063E" w14:textId="77777777" w:rsidTr="00B32931">
        <w:tc>
          <w:tcPr>
            <w:tcW w:w="1830" w:type="dxa"/>
          </w:tcPr>
          <w:p w14:paraId="68B1932B" w14:textId="77777777" w:rsidR="00B32931" w:rsidRDefault="00B32931" w:rsidP="00B32931">
            <w:pPr>
              <w:spacing w:line="276" w:lineRule="auto"/>
              <w:rPr>
                <w:szCs w:val="16"/>
              </w:rPr>
            </w:pPr>
            <w:proofErr w:type="spellStart"/>
            <w:r>
              <w:rPr>
                <w:szCs w:val="16"/>
              </w:rPr>
              <w:t>shoDateAdded</w:t>
            </w:r>
            <w:proofErr w:type="spellEnd"/>
          </w:p>
        </w:tc>
        <w:tc>
          <w:tcPr>
            <w:tcW w:w="1689" w:type="dxa"/>
          </w:tcPr>
          <w:p w14:paraId="7F67CF74" w14:textId="77777777" w:rsidR="00B32931" w:rsidRDefault="00B32931" w:rsidP="00B32931">
            <w:pPr>
              <w:spacing w:line="276" w:lineRule="auto"/>
              <w:rPr>
                <w:szCs w:val="16"/>
              </w:rPr>
            </w:pPr>
            <w:r>
              <w:rPr>
                <w:szCs w:val="16"/>
              </w:rPr>
              <w:t>VARCHAR(50)</w:t>
            </w:r>
          </w:p>
        </w:tc>
        <w:tc>
          <w:tcPr>
            <w:tcW w:w="1418" w:type="dxa"/>
          </w:tcPr>
          <w:p w14:paraId="4C8E987D" w14:textId="77777777" w:rsidR="00B32931" w:rsidRDefault="00B32931" w:rsidP="00B32931">
            <w:pPr>
              <w:spacing w:line="276" w:lineRule="auto"/>
              <w:rPr>
                <w:szCs w:val="16"/>
              </w:rPr>
            </w:pPr>
            <w:r>
              <w:rPr>
                <w:szCs w:val="16"/>
              </w:rPr>
              <w:t>NOT NULL</w:t>
            </w:r>
          </w:p>
        </w:tc>
        <w:tc>
          <w:tcPr>
            <w:tcW w:w="2693" w:type="dxa"/>
          </w:tcPr>
          <w:p w14:paraId="157CDD49" w14:textId="77777777" w:rsidR="00B32931" w:rsidRDefault="00B32931" w:rsidP="00B32931">
            <w:pPr>
              <w:rPr>
                <w:szCs w:val="16"/>
              </w:rPr>
            </w:pPr>
            <w:r>
              <w:rPr>
                <w:szCs w:val="16"/>
              </w:rPr>
              <w:t>Date d’ajout du produit dans la liste</w:t>
            </w:r>
          </w:p>
        </w:tc>
      </w:tr>
      <w:tr w:rsidR="00B32931" w14:paraId="34AC04C1" w14:textId="77777777" w:rsidTr="00B32931">
        <w:tc>
          <w:tcPr>
            <w:tcW w:w="1830" w:type="dxa"/>
          </w:tcPr>
          <w:p w14:paraId="69F678B9" w14:textId="77777777" w:rsidR="00B32931" w:rsidRDefault="00B32931" w:rsidP="00B32931">
            <w:pPr>
              <w:spacing w:line="276" w:lineRule="auto"/>
              <w:rPr>
                <w:szCs w:val="16"/>
              </w:rPr>
            </w:pPr>
            <w:proofErr w:type="spellStart"/>
            <w:r>
              <w:rPr>
                <w:szCs w:val="16"/>
              </w:rPr>
              <w:t>shoName</w:t>
            </w:r>
            <w:proofErr w:type="spellEnd"/>
          </w:p>
        </w:tc>
        <w:tc>
          <w:tcPr>
            <w:tcW w:w="1689" w:type="dxa"/>
          </w:tcPr>
          <w:p w14:paraId="2F824952" w14:textId="77777777" w:rsidR="00B32931" w:rsidRDefault="00B32931" w:rsidP="00B32931">
            <w:pPr>
              <w:spacing w:line="276" w:lineRule="auto"/>
              <w:rPr>
                <w:szCs w:val="16"/>
              </w:rPr>
            </w:pPr>
            <w:r>
              <w:rPr>
                <w:szCs w:val="16"/>
              </w:rPr>
              <w:t>VARCHAR(50)</w:t>
            </w:r>
          </w:p>
        </w:tc>
        <w:tc>
          <w:tcPr>
            <w:tcW w:w="1418" w:type="dxa"/>
          </w:tcPr>
          <w:p w14:paraId="344388C9" w14:textId="77777777" w:rsidR="00B32931" w:rsidRDefault="00B32931" w:rsidP="00B32931">
            <w:pPr>
              <w:spacing w:line="276" w:lineRule="auto"/>
              <w:rPr>
                <w:szCs w:val="16"/>
              </w:rPr>
            </w:pPr>
            <w:r>
              <w:rPr>
                <w:szCs w:val="16"/>
              </w:rPr>
              <w:t>NOT NULL</w:t>
            </w:r>
          </w:p>
        </w:tc>
        <w:tc>
          <w:tcPr>
            <w:tcW w:w="2693" w:type="dxa"/>
          </w:tcPr>
          <w:p w14:paraId="1DE35120" w14:textId="77777777" w:rsidR="00B32931" w:rsidRDefault="00B32931" w:rsidP="00B32931">
            <w:pPr>
              <w:rPr>
                <w:szCs w:val="16"/>
              </w:rPr>
            </w:pPr>
            <w:r>
              <w:rPr>
                <w:szCs w:val="16"/>
              </w:rPr>
              <w:t>Nom du produit dans la liste</w:t>
            </w:r>
          </w:p>
        </w:tc>
      </w:tr>
      <w:tr w:rsidR="00B32931" w14:paraId="0100AB29" w14:textId="77777777" w:rsidTr="00B32931">
        <w:tc>
          <w:tcPr>
            <w:tcW w:w="1830" w:type="dxa"/>
          </w:tcPr>
          <w:p w14:paraId="463F2892" w14:textId="77777777" w:rsidR="00B32931" w:rsidRDefault="00B32931" w:rsidP="00B32931">
            <w:pPr>
              <w:spacing w:line="276" w:lineRule="auto"/>
              <w:rPr>
                <w:szCs w:val="16"/>
              </w:rPr>
            </w:pPr>
            <w:proofErr w:type="spellStart"/>
            <w:r>
              <w:rPr>
                <w:szCs w:val="16"/>
              </w:rPr>
              <w:t>shoQuantity</w:t>
            </w:r>
            <w:proofErr w:type="spellEnd"/>
          </w:p>
        </w:tc>
        <w:tc>
          <w:tcPr>
            <w:tcW w:w="1689" w:type="dxa"/>
          </w:tcPr>
          <w:p w14:paraId="00043552" w14:textId="77777777" w:rsidR="00B32931" w:rsidRDefault="00B32931" w:rsidP="00B32931">
            <w:pPr>
              <w:spacing w:line="276" w:lineRule="auto"/>
              <w:rPr>
                <w:szCs w:val="16"/>
              </w:rPr>
            </w:pPr>
            <w:r>
              <w:rPr>
                <w:szCs w:val="16"/>
              </w:rPr>
              <w:t>INT</w:t>
            </w:r>
          </w:p>
        </w:tc>
        <w:tc>
          <w:tcPr>
            <w:tcW w:w="1418" w:type="dxa"/>
          </w:tcPr>
          <w:p w14:paraId="3C7E3AD2" w14:textId="77777777" w:rsidR="00B32931" w:rsidRDefault="00B32931" w:rsidP="00B32931">
            <w:pPr>
              <w:spacing w:line="276" w:lineRule="auto"/>
              <w:rPr>
                <w:szCs w:val="16"/>
              </w:rPr>
            </w:pPr>
            <w:r>
              <w:rPr>
                <w:szCs w:val="16"/>
              </w:rPr>
              <w:t>NOT NULL</w:t>
            </w:r>
          </w:p>
        </w:tc>
        <w:tc>
          <w:tcPr>
            <w:tcW w:w="2693" w:type="dxa"/>
          </w:tcPr>
          <w:p w14:paraId="51A34E53" w14:textId="77777777" w:rsidR="00B32931" w:rsidRDefault="00B32931" w:rsidP="00B32931">
            <w:pPr>
              <w:rPr>
                <w:szCs w:val="16"/>
              </w:rPr>
            </w:pPr>
            <w:r>
              <w:rPr>
                <w:szCs w:val="16"/>
              </w:rPr>
              <w:t>Quantité du produit dans la liste</w:t>
            </w:r>
          </w:p>
        </w:tc>
      </w:tr>
      <w:tr w:rsidR="00B32931" w14:paraId="3FD00A6E" w14:textId="77777777" w:rsidTr="00B32931">
        <w:tc>
          <w:tcPr>
            <w:tcW w:w="1830" w:type="dxa"/>
          </w:tcPr>
          <w:p w14:paraId="11B2F1AE" w14:textId="77777777" w:rsidR="00B32931" w:rsidRDefault="00B32931" w:rsidP="00B32931">
            <w:pPr>
              <w:spacing w:line="276" w:lineRule="auto"/>
              <w:rPr>
                <w:szCs w:val="16"/>
              </w:rPr>
            </w:pPr>
            <w:proofErr w:type="spellStart"/>
            <w:r>
              <w:rPr>
                <w:szCs w:val="16"/>
              </w:rPr>
              <w:t>FKuid</w:t>
            </w:r>
            <w:proofErr w:type="spellEnd"/>
          </w:p>
        </w:tc>
        <w:tc>
          <w:tcPr>
            <w:tcW w:w="1689" w:type="dxa"/>
          </w:tcPr>
          <w:p w14:paraId="18EE5304" w14:textId="77777777" w:rsidR="00B32931" w:rsidRDefault="00B32931" w:rsidP="00B32931">
            <w:pPr>
              <w:spacing w:line="276" w:lineRule="auto"/>
              <w:rPr>
                <w:szCs w:val="16"/>
              </w:rPr>
            </w:pPr>
            <w:r>
              <w:rPr>
                <w:szCs w:val="16"/>
              </w:rPr>
              <w:t>VARCHAR(50)</w:t>
            </w:r>
          </w:p>
        </w:tc>
        <w:tc>
          <w:tcPr>
            <w:tcW w:w="1418" w:type="dxa"/>
          </w:tcPr>
          <w:p w14:paraId="09F38547" w14:textId="77777777" w:rsidR="00B32931" w:rsidRDefault="00B32931" w:rsidP="00B32931">
            <w:pPr>
              <w:spacing w:line="276" w:lineRule="auto"/>
              <w:rPr>
                <w:szCs w:val="16"/>
              </w:rPr>
            </w:pPr>
            <w:proofErr w:type="spellStart"/>
            <w:r>
              <w:rPr>
                <w:szCs w:val="16"/>
              </w:rPr>
              <w:t>Foreign</w:t>
            </w:r>
            <w:proofErr w:type="spellEnd"/>
            <w:r>
              <w:rPr>
                <w:szCs w:val="16"/>
              </w:rPr>
              <w:t xml:space="preserve"> key</w:t>
            </w:r>
          </w:p>
        </w:tc>
        <w:tc>
          <w:tcPr>
            <w:tcW w:w="2693" w:type="dxa"/>
          </w:tcPr>
          <w:p w14:paraId="5E4CB531" w14:textId="77777777" w:rsidR="00B32931" w:rsidRDefault="00B32931" w:rsidP="00B32931">
            <w:pPr>
              <w:rPr>
                <w:szCs w:val="16"/>
              </w:rPr>
            </w:pPr>
            <w:r>
              <w:rPr>
                <w:szCs w:val="16"/>
              </w:rPr>
              <w:t>Identifiant de l’utilisateur possédant la liste</w:t>
            </w:r>
          </w:p>
        </w:tc>
      </w:tr>
    </w:tbl>
    <w:tbl>
      <w:tblPr>
        <w:tblStyle w:val="Grilledutableau"/>
        <w:tblpPr w:leftFromText="141" w:rightFromText="141" w:vertAnchor="text" w:horzAnchor="page" w:tblpX="3706" w:tblpY="5182"/>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1689"/>
        <w:gridCol w:w="1418"/>
        <w:gridCol w:w="2693"/>
      </w:tblGrid>
      <w:tr w:rsidR="00B32931" w14:paraId="10EEF411" w14:textId="77777777" w:rsidTr="00B32931">
        <w:tc>
          <w:tcPr>
            <w:tcW w:w="1886" w:type="dxa"/>
            <w:vAlign w:val="center"/>
          </w:tcPr>
          <w:p w14:paraId="550381F7" w14:textId="77777777" w:rsidR="00B32931" w:rsidRPr="00DB3C2C" w:rsidRDefault="00B32931" w:rsidP="00B32931">
            <w:pPr>
              <w:spacing w:line="276" w:lineRule="auto"/>
              <w:rPr>
                <w:b/>
                <w:szCs w:val="16"/>
              </w:rPr>
            </w:pPr>
            <w:r w:rsidRPr="00DB3C2C">
              <w:rPr>
                <w:b/>
                <w:szCs w:val="16"/>
              </w:rPr>
              <w:t>Nom</w:t>
            </w:r>
          </w:p>
        </w:tc>
        <w:tc>
          <w:tcPr>
            <w:tcW w:w="1689" w:type="dxa"/>
            <w:vAlign w:val="center"/>
          </w:tcPr>
          <w:p w14:paraId="029DCB0F" w14:textId="77777777" w:rsidR="00B32931" w:rsidRPr="00DB3C2C" w:rsidRDefault="00B32931" w:rsidP="00B32931">
            <w:pPr>
              <w:spacing w:line="276" w:lineRule="auto"/>
              <w:rPr>
                <w:b/>
                <w:szCs w:val="16"/>
              </w:rPr>
            </w:pPr>
            <w:r w:rsidRPr="00DB3C2C">
              <w:rPr>
                <w:b/>
                <w:szCs w:val="16"/>
              </w:rPr>
              <w:t>Type</w:t>
            </w:r>
          </w:p>
        </w:tc>
        <w:tc>
          <w:tcPr>
            <w:tcW w:w="1418" w:type="dxa"/>
            <w:vAlign w:val="center"/>
          </w:tcPr>
          <w:p w14:paraId="7A83A842" w14:textId="77777777" w:rsidR="00B32931" w:rsidRPr="00DB3C2C" w:rsidRDefault="00B32931" w:rsidP="00B32931">
            <w:pPr>
              <w:spacing w:line="276" w:lineRule="auto"/>
              <w:rPr>
                <w:b/>
                <w:szCs w:val="16"/>
              </w:rPr>
            </w:pPr>
            <w:r>
              <w:rPr>
                <w:b/>
                <w:szCs w:val="16"/>
              </w:rPr>
              <w:t>Propriétés</w:t>
            </w:r>
          </w:p>
        </w:tc>
        <w:tc>
          <w:tcPr>
            <w:tcW w:w="2693" w:type="dxa"/>
            <w:vAlign w:val="center"/>
          </w:tcPr>
          <w:p w14:paraId="27DAD375" w14:textId="77777777" w:rsidR="00B32931" w:rsidRPr="00DB3C2C" w:rsidRDefault="00B32931" w:rsidP="00B32931">
            <w:pPr>
              <w:spacing w:line="276" w:lineRule="auto"/>
              <w:rPr>
                <w:b/>
                <w:szCs w:val="16"/>
              </w:rPr>
            </w:pPr>
            <w:r w:rsidRPr="00DB3C2C">
              <w:rPr>
                <w:b/>
                <w:szCs w:val="16"/>
              </w:rPr>
              <w:t>Description</w:t>
            </w:r>
          </w:p>
        </w:tc>
      </w:tr>
      <w:tr w:rsidR="00B32931" w14:paraId="75E2020B" w14:textId="77777777" w:rsidTr="00B32931">
        <w:tc>
          <w:tcPr>
            <w:tcW w:w="1886" w:type="dxa"/>
          </w:tcPr>
          <w:p w14:paraId="3A15EB5F" w14:textId="77777777" w:rsidR="00B32931" w:rsidRDefault="00B32931" w:rsidP="00B32931">
            <w:pPr>
              <w:spacing w:line="276" w:lineRule="auto"/>
              <w:rPr>
                <w:szCs w:val="16"/>
              </w:rPr>
            </w:pPr>
            <w:proofErr w:type="spellStart"/>
            <w:r>
              <w:rPr>
                <w:szCs w:val="16"/>
              </w:rPr>
              <w:t>idShop</w:t>
            </w:r>
            <w:proofErr w:type="spellEnd"/>
          </w:p>
        </w:tc>
        <w:tc>
          <w:tcPr>
            <w:tcW w:w="1689" w:type="dxa"/>
          </w:tcPr>
          <w:p w14:paraId="75F36204" w14:textId="77777777" w:rsidR="00B32931" w:rsidRDefault="00B32931" w:rsidP="00B32931">
            <w:pPr>
              <w:spacing w:line="276" w:lineRule="auto"/>
              <w:rPr>
                <w:szCs w:val="16"/>
              </w:rPr>
            </w:pPr>
            <w:r>
              <w:rPr>
                <w:szCs w:val="16"/>
              </w:rPr>
              <w:t>VARCHAR (50)</w:t>
            </w:r>
          </w:p>
        </w:tc>
        <w:tc>
          <w:tcPr>
            <w:tcW w:w="1418" w:type="dxa"/>
          </w:tcPr>
          <w:p w14:paraId="150430BC" w14:textId="77777777" w:rsidR="00B32931" w:rsidRDefault="00B32931" w:rsidP="00B32931">
            <w:pPr>
              <w:spacing w:line="276" w:lineRule="auto"/>
              <w:rPr>
                <w:szCs w:val="16"/>
              </w:rPr>
            </w:pPr>
            <w:proofErr w:type="spellStart"/>
            <w:r>
              <w:rPr>
                <w:szCs w:val="16"/>
              </w:rPr>
              <w:t>Primary</w:t>
            </w:r>
            <w:proofErr w:type="spellEnd"/>
            <w:r>
              <w:rPr>
                <w:szCs w:val="16"/>
              </w:rPr>
              <w:t xml:space="preserve"> key</w:t>
            </w:r>
          </w:p>
        </w:tc>
        <w:tc>
          <w:tcPr>
            <w:tcW w:w="2693" w:type="dxa"/>
          </w:tcPr>
          <w:p w14:paraId="5CCE6ABF" w14:textId="77777777" w:rsidR="00B32931" w:rsidRDefault="00B32931" w:rsidP="00B32931">
            <w:pPr>
              <w:spacing w:line="276" w:lineRule="auto"/>
              <w:rPr>
                <w:szCs w:val="16"/>
              </w:rPr>
            </w:pPr>
            <w:r>
              <w:rPr>
                <w:szCs w:val="16"/>
              </w:rPr>
              <w:t>Identifiant du magasin</w:t>
            </w:r>
          </w:p>
        </w:tc>
      </w:tr>
      <w:tr w:rsidR="00B32931" w14:paraId="1D68B1EB" w14:textId="77777777" w:rsidTr="00B32931">
        <w:tc>
          <w:tcPr>
            <w:tcW w:w="1886" w:type="dxa"/>
          </w:tcPr>
          <w:p w14:paraId="7A7545F8" w14:textId="77777777" w:rsidR="00B32931" w:rsidRDefault="00B32931" w:rsidP="00B32931">
            <w:pPr>
              <w:spacing w:line="276" w:lineRule="auto"/>
              <w:rPr>
                <w:szCs w:val="16"/>
              </w:rPr>
            </w:pPr>
            <w:proofErr w:type="spellStart"/>
            <w:r>
              <w:rPr>
                <w:szCs w:val="16"/>
              </w:rPr>
              <w:t>shoName</w:t>
            </w:r>
            <w:proofErr w:type="spellEnd"/>
          </w:p>
        </w:tc>
        <w:tc>
          <w:tcPr>
            <w:tcW w:w="1689" w:type="dxa"/>
          </w:tcPr>
          <w:p w14:paraId="000A438B" w14:textId="77777777" w:rsidR="00B32931" w:rsidRDefault="00B32931" w:rsidP="00B32931">
            <w:pPr>
              <w:spacing w:line="276" w:lineRule="auto"/>
              <w:rPr>
                <w:szCs w:val="16"/>
              </w:rPr>
            </w:pPr>
            <w:r>
              <w:rPr>
                <w:szCs w:val="16"/>
              </w:rPr>
              <w:t>VARCHAR (50)</w:t>
            </w:r>
          </w:p>
        </w:tc>
        <w:tc>
          <w:tcPr>
            <w:tcW w:w="1418" w:type="dxa"/>
          </w:tcPr>
          <w:p w14:paraId="24CDD622" w14:textId="77777777" w:rsidR="00B32931" w:rsidRDefault="00B32931" w:rsidP="00B32931">
            <w:pPr>
              <w:spacing w:line="276" w:lineRule="auto"/>
              <w:rPr>
                <w:szCs w:val="16"/>
              </w:rPr>
            </w:pPr>
            <w:r>
              <w:rPr>
                <w:szCs w:val="16"/>
              </w:rPr>
              <w:t>NOT NULL</w:t>
            </w:r>
          </w:p>
        </w:tc>
        <w:tc>
          <w:tcPr>
            <w:tcW w:w="2693" w:type="dxa"/>
          </w:tcPr>
          <w:p w14:paraId="079C9765" w14:textId="77777777" w:rsidR="00B32931" w:rsidRDefault="00B32931" w:rsidP="00B32931">
            <w:pPr>
              <w:spacing w:line="276" w:lineRule="auto"/>
              <w:rPr>
                <w:szCs w:val="16"/>
              </w:rPr>
            </w:pPr>
            <w:r>
              <w:rPr>
                <w:szCs w:val="16"/>
              </w:rPr>
              <w:t>Nom du magasin</w:t>
            </w:r>
          </w:p>
        </w:tc>
      </w:tr>
      <w:tr w:rsidR="00B32931" w14:paraId="239C2AE1" w14:textId="77777777" w:rsidTr="00B32931">
        <w:tc>
          <w:tcPr>
            <w:tcW w:w="1886" w:type="dxa"/>
          </w:tcPr>
          <w:p w14:paraId="547E4F00" w14:textId="77777777" w:rsidR="00B32931" w:rsidRDefault="00B32931" w:rsidP="00B32931">
            <w:pPr>
              <w:spacing w:line="276" w:lineRule="auto"/>
              <w:rPr>
                <w:szCs w:val="16"/>
              </w:rPr>
            </w:pPr>
            <w:proofErr w:type="spellStart"/>
            <w:r>
              <w:rPr>
                <w:szCs w:val="16"/>
              </w:rPr>
              <w:t>shoDateAdded</w:t>
            </w:r>
            <w:proofErr w:type="spellEnd"/>
          </w:p>
        </w:tc>
        <w:tc>
          <w:tcPr>
            <w:tcW w:w="1689" w:type="dxa"/>
          </w:tcPr>
          <w:p w14:paraId="0CA9898C" w14:textId="77777777" w:rsidR="00B32931" w:rsidRDefault="00B32931" w:rsidP="00B32931">
            <w:pPr>
              <w:spacing w:line="276" w:lineRule="auto"/>
              <w:rPr>
                <w:szCs w:val="16"/>
              </w:rPr>
            </w:pPr>
            <w:r>
              <w:rPr>
                <w:szCs w:val="16"/>
              </w:rPr>
              <w:t>VARCHAR(50)</w:t>
            </w:r>
          </w:p>
        </w:tc>
        <w:tc>
          <w:tcPr>
            <w:tcW w:w="1418" w:type="dxa"/>
          </w:tcPr>
          <w:p w14:paraId="5F0E6B77" w14:textId="77777777" w:rsidR="00B32931" w:rsidRDefault="00B32931" w:rsidP="00B32931">
            <w:pPr>
              <w:spacing w:line="276" w:lineRule="auto"/>
              <w:rPr>
                <w:szCs w:val="16"/>
              </w:rPr>
            </w:pPr>
            <w:r>
              <w:rPr>
                <w:szCs w:val="16"/>
              </w:rPr>
              <w:t>NOT NULL</w:t>
            </w:r>
          </w:p>
        </w:tc>
        <w:tc>
          <w:tcPr>
            <w:tcW w:w="2693" w:type="dxa"/>
          </w:tcPr>
          <w:p w14:paraId="473DA97E" w14:textId="77777777" w:rsidR="00B32931" w:rsidRDefault="00B32931" w:rsidP="00B32931">
            <w:pPr>
              <w:spacing w:line="276" w:lineRule="auto"/>
              <w:rPr>
                <w:szCs w:val="16"/>
              </w:rPr>
            </w:pPr>
            <w:r>
              <w:rPr>
                <w:szCs w:val="16"/>
              </w:rPr>
              <w:t>Date d’ajout du magasin</w:t>
            </w:r>
          </w:p>
        </w:tc>
      </w:tr>
      <w:tr w:rsidR="00B32931" w14:paraId="434C2068" w14:textId="77777777" w:rsidTr="00B32931">
        <w:tc>
          <w:tcPr>
            <w:tcW w:w="1886" w:type="dxa"/>
          </w:tcPr>
          <w:p w14:paraId="3925C6FD" w14:textId="77777777" w:rsidR="00B32931" w:rsidRDefault="00B32931" w:rsidP="00B32931">
            <w:pPr>
              <w:spacing w:line="276" w:lineRule="auto"/>
              <w:rPr>
                <w:szCs w:val="16"/>
              </w:rPr>
            </w:pPr>
            <w:proofErr w:type="spellStart"/>
            <w:r>
              <w:rPr>
                <w:szCs w:val="16"/>
              </w:rPr>
              <w:t>shoShopLocation</w:t>
            </w:r>
            <w:proofErr w:type="spellEnd"/>
          </w:p>
        </w:tc>
        <w:tc>
          <w:tcPr>
            <w:tcW w:w="1689" w:type="dxa"/>
          </w:tcPr>
          <w:p w14:paraId="794FBC29" w14:textId="77777777" w:rsidR="00B32931" w:rsidRDefault="00B32931" w:rsidP="00B32931">
            <w:pPr>
              <w:spacing w:line="276" w:lineRule="auto"/>
              <w:rPr>
                <w:szCs w:val="16"/>
              </w:rPr>
            </w:pPr>
            <w:r>
              <w:rPr>
                <w:szCs w:val="16"/>
              </w:rPr>
              <w:t>VARCHAR(50)</w:t>
            </w:r>
          </w:p>
        </w:tc>
        <w:tc>
          <w:tcPr>
            <w:tcW w:w="1418" w:type="dxa"/>
          </w:tcPr>
          <w:p w14:paraId="02F27273" w14:textId="77777777" w:rsidR="00B32931" w:rsidRDefault="00B32931" w:rsidP="00B32931">
            <w:pPr>
              <w:spacing w:line="276" w:lineRule="auto"/>
              <w:rPr>
                <w:szCs w:val="16"/>
              </w:rPr>
            </w:pPr>
            <w:r>
              <w:rPr>
                <w:szCs w:val="16"/>
              </w:rPr>
              <w:t>NOT NULL</w:t>
            </w:r>
          </w:p>
        </w:tc>
        <w:tc>
          <w:tcPr>
            <w:tcW w:w="2693" w:type="dxa"/>
          </w:tcPr>
          <w:p w14:paraId="2A1D5B81" w14:textId="77777777" w:rsidR="00B32931" w:rsidRDefault="00B32931" w:rsidP="00B32931">
            <w:pPr>
              <w:spacing w:line="276" w:lineRule="auto"/>
              <w:rPr>
                <w:szCs w:val="16"/>
              </w:rPr>
            </w:pPr>
            <w:r>
              <w:rPr>
                <w:szCs w:val="16"/>
              </w:rPr>
              <w:t>Lieu du magasin</w:t>
            </w:r>
          </w:p>
        </w:tc>
      </w:tr>
      <w:tr w:rsidR="00B32931" w14:paraId="2B4B5A83" w14:textId="77777777" w:rsidTr="00B32931">
        <w:tc>
          <w:tcPr>
            <w:tcW w:w="1886" w:type="dxa"/>
          </w:tcPr>
          <w:p w14:paraId="5A841DA1" w14:textId="77777777" w:rsidR="00B32931" w:rsidRDefault="00B32931" w:rsidP="00B32931">
            <w:pPr>
              <w:spacing w:line="276" w:lineRule="auto"/>
              <w:rPr>
                <w:szCs w:val="16"/>
              </w:rPr>
            </w:pPr>
            <w:proofErr w:type="spellStart"/>
            <w:r>
              <w:rPr>
                <w:szCs w:val="16"/>
              </w:rPr>
              <w:t>shoCatLoc</w:t>
            </w:r>
            <w:proofErr w:type="spellEnd"/>
          </w:p>
        </w:tc>
        <w:tc>
          <w:tcPr>
            <w:tcW w:w="1689" w:type="dxa"/>
          </w:tcPr>
          <w:p w14:paraId="1971A041" w14:textId="09206669" w:rsidR="00B32931" w:rsidRDefault="00B32931" w:rsidP="00B32931">
            <w:pPr>
              <w:spacing w:line="276" w:lineRule="auto"/>
              <w:rPr>
                <w:szCs w:val="16"/>
              </w:rPr>
            </w:pPr>
            <w:r>
              <w:rPr>
                <w:szCs w:val="16"/>
              </w:rPr>
              <w:t>VARCHAR(400)</w:t>
            </w:r>
          </w:p>
        </w:tc>
        <w:tc>
          <w:tcPr>
            <w:tcW w:w="1418" w:type="dxa"/>
          </w:tcPr>
          <w:p w14:paraId="371D8D45" w14:textId="77777777" w:rsidR="00B32931" w:rsidRDefault="00B32931" w:rsidP="00B32931">
            <w:pPr>
              <w:spacing w:line="276" w:lineRule="auto"/>
              <w:rPr>
                <w:szCs w:val="16"/>
              </w:rPr>
            </w:pPr>
            <w:r>
              <w:rPr>
                <w:szCs w:val="16"/>
              </w:rPr>
              <w:t>NOT NULL</w:t>
            </w:r>
          </w:p>
        </w:tc>
        <w:tc>
          <w:tcPr>
            <w:tcW w:w="2693" w:type="dxa"/>
          </w:tcPr>
          <w:p w14:paraId="03C157A0" w14:textId="77777777" w:rsidR="00B32931" w:rsidRDefault="00B32931" w:rsidP="00B32931">
            <w:pPr>
              <w:spacing w:line="276" w:lineRule="auto"/>
              <w:rPr>
                <w:szCs w:val="16"/>
              </w:rPr>
            </w:pPr>
            <w:r>
              <w:rPr>
                <w:szCs w:val="16"/>
              </w:rPr>
              <w:t>Ordre des catégories</w:t>
            </w:r>
          </w:p>
        </w:tc>
      </w:tr>
      <w:tr w:rsidR="00B32931" w14:paraId="4583BA37" w14:textId="77777777" w:rsidTr="00B32931">
        <w:tc>
          <w:tcPr>
            <w:tcW w:w="1886" w:type="dxa"/>
          </w:tcPr>
          <w:p w14:paraId="04DC0EB6" w14:textId="77777777" w:rsidR="00B32931" w:rsidRDefault="00B32931" w:rsidP="00B32931">
            <w:pPr>
              <w:spacing w:line="276" w:lineRule="auto"/>
              <w:rPr>
                <w:szCs w:val="16"/>
              </w:rPr>
            </w:pPr>
            <w:proofErr w:type="spellStart"/>
            <w:r>
              <w:rPr>
                <w:szCs w:val="16"/>
              </w:rPr>
              <w:t>FKuid</w:t>
            </w:r>
            <w:proofErr w:type="spellEnd"/>
          </w:p>
        </w:tc>
        <w:tc>
          <w:tcPr>
            <w:tcW w:w="1689" w:type="dxa"/>
          </w:tcPr>
          <w:p w14:paraId="092D1BA9" w14:textId="77777777" w:rsidR="00B32931" w:rsidRDefault="00B32931" w:rsidP="00B32931">
            <w:pPr>
              <w:spacing w:line="276" w:lineRule="auto"/>
              <w:rPr>
                <w:szCs w:val="16"/>
              </w:rPr>
            </w:pPr>
            <w:r>
              <w:rPr>
                <w:szCs w:val="16"/>
              </w:rPr>
              <w:t>VARCHAR(50)</w:t>
            </w:r>
          </w:p>
        </w:tc>
        <w:tc>
          <w:tcPr>
            <w:tcW w:w="1418" w:type="dxa"/>
          </w:tcPr>
          <w:p w14:paraId="228AD712" w14:textId="77777777" w:rsidR="00B32931" w:rsidRDefault="00B32931" w:rsidP="00B32931">
            <w:pPr>
              <w:spacing w:line="276" w:lineRule="auto"/>
              <w:rPr>
                <w:szCs w:val="16"/>
              </w:rPr>
            </w:pPr>
            <w:proofErr w:type="spellStart"/>
            <w:r>
              <w:rPr>
                <w:szCs w:val="16"/>
              </w:rPr>
              <w:t>Foreign</w:t>
            </w:r>
            <w:proofErr w:type="spellEnd"/>
            <w:r>
              <w:rPr>
                <w:szCs w:val="16"/>
              </w:rPr>
              <w:t xml:space="preserve"> key</w:t>
            </w:r>
          </w:p>
        </w:tc>
        <w:tc>
          <w:tcPr>
            <w:tcW w:w="2693" w:type="dxa"/>
          </w:tcPr>
          <w:p w14:paraId="43699B9D" w14:textId="77777777" w:rsidR="00B32931" w:rsidRDefault="00B32931" w:rsidP="00B32931">
            <w:pPr>
              <w:rPr>
                <w:szCs w:val="16"/>
              </w:rPr>
            </w:pPr>
            <w:r>
              <w:rPr>
                <w:szCs w:val="16"/>
              </w:rPr>
              <w:t>Identifiant de l’utilisateur créant le magasin</w:t>
            </w:r>
          </w:p>
        </w:tc>
      </w:tr>
    </w:tbl>
    <w:p w14:paraId="75740A0D" w14:textId="608E7137" w:rsidR="00B342F0" w:rsidRDefault="00B32931">
      <w:pPr>
        <w:rPr>
          <w:szCs w:val="16"/>
        </w:rPr>
      </w:pPr>
      <w:r>
        <w:rPr>
          <w:noProof/>
        </w:rPr>
        <w:drawing>
          <wp:anchor distT="0" distB="0" distL="114300" distR="114300" simplePos="0" relativeHeight="251762688" behindDoc="0" locked="0" layoutInCell="1" allowOverlap="1" wp14:anchorId="68270D68" wp14:editId="6BD91270">
            <wp:simplePos x="0" y="0"/>
            <wp:positionH relativeFrom="margin">
              <wp:align>left</wp:align>
            </wp:positionH>
            <wp:positionV relativeFrom="paragraph">
              <wp:posOffset>982980</wp:posOffset>
            </wp:positionV>
            <wp:extent cx="847725" cy="1114425"/>
            <wp:effectExtent l="190500" t="190500" r="200025" b="2000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84" t="2578" r="2778" b="3608"/>
                    <a:stretch/>
                  </pic:blipFill>
                  <pic:spPr bwMode="auto">
                    <a:xfrm>
                      <a:off x="0" y="0"/>
                      <a:ext cx="847725"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74120" w14:textId="515643CE" w:rsidR="00DB3C2C" w:rsidRDefault="00DB3C2C">
      <w:pPr>
        <w:rPr>
          <w:szCs w:val="16"/>
        </w:rPr>
      </w:pPr>
    </w:p>
    <w:p w14:paraId="0D522946" w14:textId="1FF4888D" w:rsidR="00DB3C2C" w:rsidRDefault="00DB3C2C">
      <w:pPr>
        <w:rPr>
          <w:szCs w:val="16"/>
        </w:rPr>
      </w:pPr>
    </w:p>
    <w:p w14:paraId="42336F36" w14:textId="40A1C810" w:rsidR="00DB3C2C" w:rsidRDefault="00DB3C2C" w:rsidP="0099439D">
      <w:pPr>
        <w:pStyle w:val="Retraitcorpsdetexte3"/>
      </w:pPr>
    </w:p>
    <w:p w14:paraId="45BEAB28" w14:textId="0643A0BE" w:rsidR="00B32931" w:rsidRDefault="00B32931"/>
    <w:p w14:paraId="07764B6B" w14:textId="54CE6CAE" w:rsidR="00B32931" w:rsidRDefault="00B32931"/>
    <w:p w14:paraId="7A890DD4" w14:textId="77777777" w:rsidR="002264BD" w:rsidRDefault="002264BD"/>
    <w:p w14:paraId="2A7AED39" w14:textId="2C17A920" w:rsidR="00B32931" w:rsidRDefault="00B32931" w:rsidP="00B32931"/>
    <w:p w14:paraId="22BFFCC1" w14:textId="1E7094C0" w:rsidR="00A83312" w:rsidRDefault="00A83312" w:rsidP="00B32931"/>
    <w:p w14:paraId="600741B8" w14:textId="00EA13DA" w:rsidR="00A83312" w:rsidRDefault="00A83312" w:rsidP="00B32931">
      <w:r>
        <w:rPr>
          <w:noProof/>
        </w:rPr>
        <w:drawing>
          <wp:anchor distT="0" distB="0" distL="114300" distR="114300" simplePos="0" relativeHeight="251763712" behindDoc="0" locked="0" layoutInCell="1" allowOverlap="1" wp14:anchorId="4923328F" wp14:editId="7D804054">
            <wp:simplePos x="0" y="0"/>
            <wp:positionH relativeFrom="margin">
              <wp:align>left</wp:align>
            </wp:positionH>
            <wp:positionV relativeFrom="paragraph">
              <wp:posOffset>411480</wp:posOffset>
            </wp:positionV>
            <wp:extent cx="869315" cy="1046480"/>
            <wp:effectExtent l="190500" t="190500" r="197485" b="19177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69315" cy="10464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CA339DA" w14:textId="783187E5" w:rsidR="00A83312" w:rsidRDefault="00A83312" w:rsidP="00B32931"/>
    <w:p w14:paraId="63422DA6" w14:textId="1DA75164" w:rsidR="00A83312" w:rsidRDefault="00A83312" w:rsidP="00B32931"/>
    <w:p w14:paraId="6ACB2BCC" w14:textId="77777777" w:rsidR="007C0C09" w:rsidRDefault="007C0C09" w:rsidP="007C0C09">
      <w:pPr>
        <w:jc w:val="both"/>
      </w:pPr>
      <w:r>
        <w:t xml:space="preserve">Vu que j’ai décidé d’utiliser du </w:t>
      </w:r>
      <w:proofErr w:type="spellStart"/>
      <w:r>
        <w:t>noSQL</w:t>
      </w:r>
      <w:proofErr w:type="spellEnd"/>
      <w:r>
        <w:t xml:space="preserve"> orienté documents, j’utilise comme moyen de stockage des fichiers </w:t>
      </w:r>
      <w:proofErr w:type="gramStart"/>
      <w:r>
        <w:t>« .</w:t>
      </w:r>
      <w:proofErr w:type="spellStart"/>
      <w:r>
        <w:t>json</w:t>
      </w:r>
      <w:proofErr w:type="spellEnd"/>
      <w:proofErr w:type="gramEnd"/>
      <w:r>
        <w:t xml:space="preserve"> » et je gère les noms ou les locations des objets directement dans le code. Cependant, j’ai choisi des « </w:t>
      </w:r>
      <w:r w:rsidRPr="007C0C09">
        <w:rPr>
          <w:b/>
        </w:rPr>
        <w:t>VARCHAR</w:t>
      </w:r>
      <w:r>
        <w:t xml:space="preserve"> (50) » pour rester </w:t>
      </w:r>
      <w:proofErr w:type="spellStart"/>
      <w:r>
        <w:t>dynamic</w:t>
      </w:r>
      <w:proofErr w:type="spellEnd"/>
      <w:r>
        <w:t xml:space="preserve">. Le « </w:t>
      </w:r>
      <w:proofErr w:type="spellStart"/>
      <w:r>
        <w:t>shoCatLoc</w:t>
      </w:r>
      <w:proofErr w:type="spellEnd"/>
      <w:r>
        <w:t xml:space="preserve"> » est fixé à un maximum de 400 caractères, car c’est en fait une liste triant par ordre la location des produits.</w:t>
      </w:r>
    </w:p>
    <w:p w14:paraId="0F5C3210" w14:textId="77777777" w:rsidR="007C0C09" w:rsidRDefault="007C0C09" w:rsidP="007C0C09">
      <w:pPr>
        <w:jc w:val="both"/>
      </w:pPr>
    </w:p>
    <w:p w14:paraId="5EF95A84" w14:textId="77777777" w:rsidR="007C0C09" w:rsidRDefault="007C0C09" w:rsidP="007C0C09">
      <w:pPr>
        <w:jc w:val="both"/>
      </w:pPr>
      <w:r>
        <w:t xml:space="preserve">Pour ce qui est des magasins, il y a 3 magasins prédéfini ainsi que les magasins créent par l’utilisateur. Les magasins prédéfinis sont créés et liés à un utilisateur une fois le compte crée. C’est-à-dire que chaque magasin prédéfini est </w:t>
      </w:r>
      <w:proofErr w:type="spellStart"/>
      <w:r>
        <w:t>crée</w:t>
      </w:r>
      <w:proofErr w:type="spellEnd"/>
      <w:r>
        <w:t xml:space="preserve"> en doublon à chaque fois qu’un nouvel utilisateur intervient dans la base de données.</w:t>
      </w:r>
    </w:p>
    <w:p w14:paraId="1F125777" w14:textId="77777777" w:rsidR="007C0C09" w:rsidRDefault="007C0C09" w:rsidP="007C0C09">
      <w:pPr>
        <w:jc w:val="both"/>
      </w:pPr>
    </w:p>
    <w:p w14:paraId="2118A3F9" w14:textId="768D1FA7" w:rsidR="00B32931" w:rsidRDefault="007C0C09" w:rsidP="007C0C09">
      <w:pPr>
        <w:jc w:val="both"/>
        <w:rPr>
          <w:rFonts w:asciiTheme="majorHAnsi" w:hAnsiTheme="majorHAnsi" w:cs="Arial"/>
          <w:b/>
          <w:bCs/>
          <w:sz w:val="24"/>
          <w:szCs w:val="26"/>
        </w:rPr>
      </w:pPr>
      <w:r>
        <w:t>Les données des magasins prédéfinis sont implantées en dur dans le code, ce n’est pas la meilleure des méthodes, j’aurai pu les créer depuis un fichier, mais je n’avais pas prévu cela dans ma planification. Cependant, il existe un fichier Excel avec les données récoltées durant le pré-</w:t>
      </w:r>
      <w:proofErr w:type="spellStart"/>
      <w:r>
        <w:t>tpi</w:t>
      </w:r>
      <w:proofErr w:type="spellEnd"/>
      <w:r>
        <w:t xml:space="preserve">. </w:t>
      </w:r>
      <w:hyperlink r:id="rId31" w:history="1">
        <w:proofErr w:type="gramStart"/>
        <w:r w:rsidRPr="007C0C09">
          <w:rPr>
            <w:rStyle w:val="Lienhypertexte"/>
          </w:rPr>
          <w:t>..</w:t>
        </w:r>
        <w:proofErr w:type="gramEnd"/>
        <w:r w:rsidRPr="007C0C09">
          <w:rPr>
            <w:rStyle w:val="Lienhypertexte"/>
          </w:rPr>
          <w:t>\5. Autres\5.3 Modèle Magasin\M-TPI-LucaBohlen-ModeleMagasin.xlsx</w:t>
        </w:r>
      </w:hyperlink>
      <w:r w:rsidR="00B32931">
        <w:br w:type="page"/>
      </w:r>
    </w:p>
    <w:p w14:paraId="524BCA5A" w14:textId="443822BD" w:rsidR="00743358" w:rsidRPr="00743358" w:rsidRDefault="008F49C2" w:rsidP="00743358">
      <w:pPr>
        <w:pStyle w:val="Titre3"/>
      </w:pPr>
      <w:bookmarkStart w:id="26" w:name="_Toc73704700"/>
      <w:r>
        <w:lastRenderedPageBreak/>
        <w:t>MVC</w:t>
      </w:r>
      <w:bookmarkEnd w:id="26"/>
    </w:p>
    <w:p w14:paraId="07D491A8" w14:textId="311829A8" w:rsidR="00743358" w:rsidRDefault="00743358" w:rsidP="00743358">
      <w:pPr>
        <w:pStyle w:val="Retraitcorpsdetexte3"/>
      </w:pPr>
      <w:r>
        <w:t>Pour c</w:t>
      </w:r>
      <w:r w:rsidR="007C0C09">
        <w:t>e projet, j’ai décidé d’implanter</w:t>
      </w:r>
      <w:r>
        <w:t xml:space="preserve"> une architecture MVC. Elle est fréquemment utilisée pour les applications intégrant de nombreuses interfaces graphiques. Dans mon cas, j’ai beaucoup de pages/interfaces à utiliser.</w:t>
      </w:r>
    </w:p>
    <w:p w14:paraId="49C35CD9" w14:textId="77777777" w:rsidR="008F49C2" w:rsidRDefault="008F49C2" w:rsidP="00743358">
      <w:pPr>
        <w:pStyle w:val="Retraitcorpsdetexte3"/>
      </w:pPr>
    </w:p>
    <w:p w14:paraId="00E48D70" w14:textId="6823373F" w:rsidR="00743358" w:rsidRDefault="00743358" w:rsidP="00743358">
      <w:pPr>
        <w:pStyle w:val="Retraitcorpsdetexte3"/>
      </w:pPr>
      <w:r>
        <w:t xml:space="preserve">De plus, l’utilisation de </w:t>
      </w:r>
      <w:proofErr w:type="spellStart"/>
      <w:r>
        <w:t>SwiftUI</w:t>
      </w:r>
      <w:proofErr w:type="spellEnd"/>
      <w:r>
        <w:t xml:space="preserve"> oblige en un sens l’utilisation d’une architecture MVC. En effet, lors de la créa</w:t>
      </w:r>
      <w:r w:rsidR="007C0C09">
        <w:t>tion de page et d’ajouts d’obje</w:t>
      </w:r>
      <w:r>
        <w:t xml:space="preserve">ts, du code est </w:t>
      </w:r>
      <w:proofErr w:type="spellStart"/>
      <w:r>
        <w:t>crée</w:t>
      </w:r>
      <w:proofErr w:type="spellEnd"/>
      <w:r>
        <w:t xml:space="preserve"> automatiquement de sorte à </w:t>
      </w:r>
      <w:r w:rsidR="007C0C09">
        <w:t>ce que les parties de codes soient</w:t>
      </w:r>
      <w:r>
        <w:t xml:space="preserve"> séparé en 3 parties : Modèle, Vue, Controller.</w:t>
      </w:r>
    </w:p>
    <w:p w14:paraId="6CF672DE" w14:textId="77777777" w:rsidR="008F49C2" w:rsidRDefault="008F49C2" w:rsidP="00743358">
      <w:pPr>
        <w:pStyle w:val="Retraitcorpsdetexte3"/>
      </w:pPr>
    </w:p>
    <w:p w14:paraId="5B12A607" w14:textId="71214BA8" w:rsidR="00743358" w:rsidRDefault="00743358" w:rsidP="00743358">
      <w:pPr>
        <w:pStyle w:val="Retraitcorpsdetexte3"/>
      </w:pPr>
      <w:r>
        <w:t xml:space="preserve">Dans ce projet, les </w:t>
      </w:r>
      <w:r>
        <w:rPr>
          <w:b/>
        </w:rPr>
        <w:t>modèles</w:t>
      </w:r>
      <w:r>
        <w:t xml:space="preserve"> sont les « scripts » permettant de lier et de créer les documents de la base de données </w:t>
      </w:r>
      <w:proofErr w:type="spellStart"/>
      <w:r>
        <w:t>Firebase</w:t>
      </w:r>
      <w:proofErr w:type="spellEnd"/>
      <w:r>
        <w:t xml:space="preserve">. Ci-dessous y sont </w:t>
      </w:r>
      <w:r w:rsidR="007C0C09" w:rsidRPr="007C0C09">
        <w:t xml:space="preserve">inscrits </w:t>
      </w:r>
      <w:proofErr w:type="spellStart"/>
      <w:r>
        <w:t>tout</w:t>
      </w:r>
      <w:proofErr w:type="spellEnd"/>
      <w:r>
        <w:t xml:space="preserve"> les scripts « modèles » de mon code :</w:t>
      </w:r>
    </w:p>
    <w:p w14:paraId="069A69B7" w14:textId="77777777" w:rsidR="008F49C2" w:rsidRDefault="008F49C2" w:rsidP="008F49C2">
      <w:pPr>
        <w:pStyle w:val="Retraitcorpsdetexte3"/>
        <w:ind w:left="0"/>
      </w:pPr>
    </w:p>
    <w:p w14:paraId="7578380D" w14:textId="18FF8DB2" w:rsidR="00743358" w:rsidRDefault="00743358" w:rsidP="00743358">
      <w:pPr>
        <w:pStyle w:val="Retraitcorpsdetexte3"/>
        <w:numPr>
          <w:ilvl w:val="0"/>
          <w:numId w:val="24"/>
        </w:numPr>
      </w:pPr>
      <w:proofErr w:type="spellStart"/>
      <w:r>
        <w:t>User.swift</w:t>
      </w:r>
      <w:proofErr w:type="spellEnd"/>
      <w:r>
        <w:tab/>
      </w:r>
      <w:r>
        <w:tab/>
      </w:r>
      <w:r w:rsidR="008F49C2">
        <w:rPr>
          <w:i/>
        </w:rPr>
        <w:t>U</w:t>
      </w:r>
      <w:r w:rsidRPr="002812B6">
        <w:rPr>
          <w:i/>
        </w:rPr>
        <w:t>tilisateur</w:t>
      </w:r>
    </w:p>
    <w:p w14:paraId="200B4A67" w14:textId="77777777" w:rsidR="00743358" w:rsidRDefault="00743358" w:rsidP="00743358">
      <w:pPr>
        <w:pStyle w:val="Retraitcorpsdetexte3"/>
        <w:numPr>
          <w:ilvl w:val="0"/>
          <w:numId w:val="24"/>
        </w:numPr>
      </w:pPr>
      <w:proofErr w:type="spellStart"/>
      <w:r>
        <w:t>ShoppingList.swift</w:t>
      </w:r>
      <w:proofErr w:type="spellEnd"/>
      <w:r>
        <w:tab/>
      </w:r>
      <w:r>
        <w:tab/>
      </w:r>
      <w:r w:rsidRPr="002812B6">
        <w:rPr>
          <w:i/>
        </w:rPr>
        <w:t>Liste des courses</w:t>
      </w:r>
    </w:p>
    <w:p w14:paraId="6C3218AC" w14:textId="77777777" w:rsidR="00743358" w:rsidRDefault="00743358" w:rsidP="00743358">
      <w:pPr>
        <w:pStyle w:val="Retraitcorpsdetexte3"/>
        <w:numPr>
          <w:ilvl w:val="0"/>
          <w:numId w:val="24"/>
        </w:numPr>
      </w:pPr>
      <w:proofErr w:type="spellStart"/>
      <w:r>
        <w:t>Shop.swift</w:t>
      </w:r>
      <w:proofErr w:type="spellEnd"/>
      <w:r>
        <w:tab/>
      </w:r>
      <w:r>
        <w:tab/>
      </w:r>
      <w:r w:rsidRPr="002812B6">
        <w:rPr>
          <w:i/>
        </w:rPr>
        <w:t>Magasin</w:t>
      </w:r>
    </w:p>
    <w:p w14:paraId="58E974B8" w14:textId="3CDCE771" w:rsidR="00743358" w:rsidRPr="008F49C2" w:rsidRDefault="00743358" w:rsidP="00743358">
      <w:pPr>
        <w:pStyle w:val="Retraitcorpsdetexte3"/>
        <w:numPr>
          <w:ilvl w:val="0"/>
          <w:numId w:val="24"/>
        </w:numPr>
        <w:rPr>
          <w:color w:val="000000" w:themeColor="text1"/>
        </w:rPr>
      </w:pPr>
      <w:proofErr w:type="spellStart"/>
      <w:r>
        <w:t>Networking.swift</w:t>
      </w:r>
      <w:proofErr w:type="spellEnd"/>
      <w:r>
        <w:tab/>
      </w:r>
      <w:r>
        <w:tab/>
      </w:r>
      <w:r w:rsidR="007C0C09">
        <w:rPr>
          <w:color w:val="000000" w:themeColor="text1"/>
        </w:rPr>
        <w:t>Class requê</w:t>
      </w:r>
      <w:r w:rsidR="008F49C2" w:rsidRPr="008F49C2">
        <w:rPr>
          <w:color w:val="000000" w:themeColor="text1"/>
        </w:rPr>
        <w:t>tes base de donnée</w:t>
      </w:r>
      <w:r w:rsidR="007C0C09">
        <w:rPr>
          <w:color w:val="000000" w:themeColor="text1"/>
        </w:rPr>
        <w:t>s</w:t>
      </w:r>
    </w:p>
    <w:p w14:paraId="0F2FA8F6" w14:textId="720FFF48" w:rsidR="00743358" w:rsidRDefault="00743358" w:rsidP="00743358">
      <w:pPr>
        <w:pStyle w:val="Retraitcorpsdetexte3"/>
        <w:numPr>
          <w:ilvl w:val="0"/>
          <w:numId w:val="24"/>
        </w:numPr>
        <w:rPr>
          <w:color w:val="000000" w:themeColor="text1"/>
        </w:rPr>
      </w:pPr>
      <w:proofErr w:type="spellStart"/>
      <w:r w:rsidRPr="008F49C2">
        <w:rPr>
          <w:color w:val="000000" w:themeColor="text1"/>
        </w:rPr>
        <w:t>Public.swift</w:t>
      </w:r>
      <w:proofErr w:type="spellEnd"/>
      <w:r w:rsidRPr="008F49C2">
        <w:rPr>
          <w:color w:val="000000" w:themeColor="text1"/>
        </w:rPr>
        <w:tab/>
      </w:r>
      <w:r w:rsidRPr="008F49C2">
        <w:rPr>
          <w:color w:val="000000" w:themeColor="text1"/>
        </w:rPr>
        <w:tab/>
      </w:r>
      <w:r w:rsidR="008F49C2" w:rsidRPr="008F49C2">
        <w:rPr>
          <w:color w:val="000000" w:themeColor="text1"/>
        </w:rPr>
        <w:t>Class variables globales</w:t>
      </w:r>
    </w:p>
    <w:p w14:paraId="246AEFFA" w14:textId="12966A5A" w:rsidR="007C0C09" w:rsidRDefault="007C0C09" w:rsidP="007C0C09">
      <w:pPr>
        <w:pStyle w:val="Retraitcorpsdetexte3"/>
        <w:ind w:left="0"/>
      </w:pPr>
    </w:p>
    <w:p w14:paraId="61B3BC74" w14:textId="1305825E" w:rsidR="008F49C2" w:rsidRDefault="007C0C09" w:rsidP="007C0C09">
      <w:pPr>
        <w:pStyle w:val="Retraitcorpsdetexte3"/>
      </w:pPr>
      <w:r>
        <w:t xml:space="preserve">Pour les </w:t>
      </w:r>
      <w:r w:rsidRPr="007C0C09">
        <w:rPr>
          <w:b/>
        </w:rPr>
        <w:t>vues</w:t>
      </w:r>
      <w:r>
        <w:t xml:space="preserve">, c’est en fait le story-board. Il y est inclus les objets de toutes les pages ainsi que les pages en elles-mêmes. Le </w:t>
      </w:r>
      <w:proofErr w:type="spellStart"/>
      <w:r>
        <w:t>storyboard</w:t>
      </w:r>
      <w:proofErr w:type="spellEnd"/>
      <w:r>
        <w:t xml:space="preserve"> permet également de visualiser les liens crées dans le code, par exemple un bouton </w:t>
      </w:r>
      <w:proofErr w:type="spellStart"/>
      <w:r>
        <w:t>dirigant</w:t>
      </w:r>
      <w:proofErr w:type="spellEnd"/>
      <w:r>
        <w:t xml:space="preserve"> dans une autre page. Ci-dessous l’entièreté de mes pages, ici </w:t>
      </w:r>
      <w:proofErr w:type="spellStart"/>
      <w:r>
        <w:t>appellées</w:t>
      </w:r>
      <w:proofErr w:type="spellEnd"/>
      <w:r>
        <w:t xml:space="preserve"> </w:t>
      </w:r>
      <w:proofErr w:type="spellStart"/>
      <w:r>
        <w:t>scenes</w:t>
      </w:r>
      <w:proofErr w:type="spellEnd"/>
      <w:r>
        <w:t xml:space="preserve"> :</w:t>
      </w:r>
    </w:p>
    <w:p w14:paraId="5566FC48" w14:textId="77777777" w:rsidR="007C0C09" w:rsidRDefault="007C0C09" w:rsidP="007C0C09">
      <w:pPr>
        <w:pStyle w:val="Retraitcorpsdetexte3"/>
      </w:pPr>
    </w:p>
    <w:p w14:paraId="4EAD5DDA" w14:textId="2A1915D4" w:rsidR="00743358" w:rsidRDefault="00743358" w:rsidP="00743358">
      <w:pPr>
        <w:pStyle w:val="Retraitcorpsdetexte3"/>
      </w:pPr>
      <w:r>
        <w:rPr>
          <w:noProof/>
        </w:rPr>
        <w:drawing>
          <wp:inline distT="0" distB="0" distL="0" distR="0" wp14:anchorId="6320E1C9" wp14:editId="4D3E0800">
            <wp:extent cx="2028825" cy="1581150"/>
            <wp:effectExtent l="0" t="0" r="9525" b="0"/>
            <wp:docPr id="54" name="Image 54" descr="Capture d’écran 2021-05-27 à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 d’écran 2021-05-27 à 11"/>
                    <pic:cNvPicPr>
                      <a:picLocks noChangeAspect="1" noChangeArrowheads="1"/>
                    </pic:cNvPicPr>
                  </pic:nvPicPr>
                  <pic:blipFill>
                    <a:blip r:embed="rId32">
                      <a:extLst>
                        <a:ext uri="{28A0092B-C50C-407E-A947-70E740481C1C}">
                          <a14:useLocalDpi xmlns:a14="http://schemas.microsoft.com/office/drawing/2010/main" val="0"/>
                        </a:ext>
                      </a:extLst>
                    </a:blip>
                    <a:srcRect b="52161"/>
                    <a:stretch>
                      <a:fillRect/>
                    </a:stretch>
                  </pic:blipFill>
                  <pic:spPr bwMode="auto">
                    <a:xfrm>
                      <a:off x="0" y="0"/>
                      <a:ext cx="2028825" cy="1581150"/>
                    </a:xfrm>
                    <a:prstGeom prst="rect">
                      <a:avLst/>
                    </a:prstGeom>
                    <a:noFill/>
                    <a:ln>
                      <a:noFill/>
                    </a:ln>
                  </pic:spPr>
                </pic:pic>
              </a:graphicData>
            </a:graphic>
          </wp:inline>
        </w:drawing>
      </w:r>
      <w:r>
        <w:rPr>
          <w:noProof/>
        </w:rPr>
        <w:drawing>
          <wp:inline distT="0" distB="0" distL="0" distR="0" wp14:anchorId="7F82CF2E" wp14:editId="131A51BE">
            <wp:extent cx="1962150" cy="1581150"/>
            <wp:effectExtent l="0" t="0" r="0" b="0"/>
            <wp:docPr id="53" name="Image 53" descr="Capture d’écran 2021-05-27 à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d’écran 2021-05-27 à 11"/>
                    <pic:cNvPicPr>
                      <a:picLocks noChangeAspect="1" noChangeArrowheads="1"/>
                    </pic:cNvPicPr>
                  </pic:nvPicPr>
                  <pic:blipFill>
                    <a:blip r:embed="rId32">
                      <a:extLst>
                        <a:ext uri="{28A0092B-C50C-407E-A947-70E740481C1C}">
                          <a14:useLocalDpi xmlns:a14="http://schemas.microsoft.com/office/drawing/2010/main" val="0"/>
                        </a:ext>
                      </a:extLst>
                    </a:blip>
                    <a:srcRect t="46132" b="4465"/>
                    <a:stretch>
                      <a:fillRect/>
                    </a:stretch>
                  </pic:blipFill>
                  <pic:spPr bwMode="auto">
                    <a:xfrm>
                      <a:off x="0" y="0"/>
                      <a:ext cx="1962150" cy="1581150"/>
                    </a:xfrm>
                    <a:prstGeom prst="rect">
                      <a:avLst/>
                    </a:prstGeom>
                    <a:noFill/>
                    <a:ln>
                      <a:noFill/>
                    </a:ln>
                  </pic:spPr>
                </pic:pic>
              </a:graphicData>
            </a:graphic>
          </wp:inline>
        </w:drawing>
      </w:r>
    </w:p>
    <w:p w14:paraId="1E22C2EB" w14:textId="77777777" w:rsidR="008F49C2" w:rsidRDefault="008F49C2" w:rsidP="00743358">
      <w:pPr>
        <w:pStyle w:val="Retraitcorpsdetexte3"/>
      </w:pPr>
    </w:p>
    <w:p w14:paraId="5FF97EB7" w14:textId="6800DB00" w:rsidR="008F49C2" w:rsidRDefault="007C0C09" w:rsidP="007C0C09">
      <w:pPr>
        <w:ind w:left="1814"/>
        <w:rPr>
          <w:szCs w:val="16"/>
        </w:rPr>
      </w:pPr>
      <w:r w:rsidRPr="007C0C09">
        <w:rPr>
          <w:szCs w:val="16"/>
        </w:rPr>
        <w:t xml:space="preserve">Et pour finir les </w:t>
      </w:r>
      <w:proofErr w:type="spellStart"/>
      <w:r w:rsidRPr="007C0C09">
        <w:rPr>
          <w:b/>
          <w:szCs w:val="16"/>
        </w:rPr>
        <w:t>controlleurs</w:t>
      </w:r>
      <w:proofErr w:type="spellEnd"/>
      <w:r w:rsidRPr="007C0C09">
        <w:rPr>
          <w:szCs w:val="16"/>
        </w:rPr>
        <w:t xml:space="preserve">, sont les scripts permettant de gérer les erreurs ainsi que les utilités de chaque </w:t>
      </w:r>
      <w:proofErr w:type="gramStart"/>
      <w:r w:rsidRPr="007C0C09">
        <w:rPr>
          <w:szCs w:val="16"/>
        </w:rPr>
        <w:t>objets</w:t>
      </w:r>
      <w:proofErr w:type="gramEnd"/>
      <w:r w:rsidRPr="007C0C09">
        <w:rPr>
          <w:szCs w:val="16"/>
        </w:rPr>
        <w:t>. Ils seront listés et décris dans le point réalisation du rapport</w:t>
      </w:r>
      <w:r w:rsidR="008F49C2">
        <w:br w:type="page"/>
      </w:r>
    </w:p>
    <w:p w14:paraId="1AAA2CA8" w14:textId="506EA5D4" w:rsidR="008F49C2" w:rsidRDefault="008F49C2" w:rsidP="008F49C2">
      <w:pPr>
        <w:pStyle w:val="Titre3"/>
      </w:pPr>
      <w:bookmarkStart w:id="27" w:name="_Toc73704701"/>
      <w:proofErr w:type="spellStart"/>
      <w:r>
        <w:lastRenderedPageBreak/>
        <w:t>Cocoapods</w:t>
      </w:r>
      <w:bookmarkEnd w:id="27"/>
      <w:proofErr w:type="spellEnd"/>
    </w:p>
    <w:p w14:paraId="036640B8" w14:textId="78306802" w:rsidR="00B42900" w:rsidRDefault="008F49C2" w:rsidP="008F49C2">
      <w:pPr>
        <w:pStyle w:val="Retraitcorpsdetexte3"/>
      </w:pPr>
      <w:proofErr w:type="spellStart"/>
      <w:r>
        <w:t>Cocoapods</w:t>
      </w:r>
      <w:proofErr w:type="spellEnd"/>
      <w:r>
        <w:t xml:space="preserve"> est un</w:t>
      </w:r>
      <w:r w:rsidR="007C0C09">
        <w:t xml:space="preserve"> </w:t>
      </w:r>
      <w:proofErr w:type="spellStart"/>
      <w:r w:rsidR="007C0C09">
        <w:t>framework</w:t>
      </w:r>
      <w:proofErr w:type="spellEnd"/>
      <w:r w:rsidR="007C0C09">
        <w:t xml:space="preserve"> populaire pour les dé</w:t>
      </w:r>
      <w:r>
        <w:t xml:space="preserve">veloppeurs d’application mobile iOS. </w:t>
      </w:r>
      <w:r w:rsidR="00DF22B7">
        <w:t>J’ai choi</w:t>
      </w:r>
      <w:r w:rsidR="007C0C09">
        <w:t>si d’utiliser</w:t>
      </w:r>
      <w:r w:rsidR="00DF22B7">
        <w:t xml:space="preserve"> un </w:t>
      </w:r>
      <w:proofErr w:type="spellStart"/>
      <w:r w:rsidR="00DF22B7">
        <w:t>framework</w:t>
      </w:r>
      <w:proofErr w:type="spellEnd"/>
      <w:r w:rsidR="00DF22B7">
        <w:t xml:space="preserve"> dans ce projet pour, premièrement pouvoir communiquer avec ma base de données </w:t>
      </w:r>
      <w:proofErr w:type="spellStart"/>
      <w:r w:rsidR="00DF22B7">
        <w:t>Firebase</w:t>
      </w:r>
      <w:proofErr w:type="spellEnd"/>
      <w:r w:rsidR="00DF22B7">
        <w:t xml:space="preserve"> et deuxièmement pour faciliter la réalisation des parties plus graphiques du projet.</w:t>
      </w:r>
    </w:p>
    <w:p w14:paraId="3FDC994C" w14:textId="17579E3F" w:rsidR="008F49C2" w:rsidRDefault="00DF22B7" w:rsidP="008F49C2">
      <w:pPr>
        <w:pStyle w:val="Retraitcorpsdetexte3"/>
      </w:pPr>
      <w:r>
        <w:t xml:space="preserve">En fin de rapport dans le manuel d’installation, j’explique comment j’ai installé </w:t>
      </w:r>
      <w:proofErr w:type="spellStart"/>
      <w:r>
        <w:t>cocoapods</w:t>
      </w:r>
      <w:proofErr w:type="spellEnd"/>
      <w:r>
        <w:t xml:space="preserve">. J’ai utilisé dans ce projet différent </w:t>
      </w:r>
      <w:proofErr w:type="spellStart"/>
      <w:r>
        <w:t>pods</w:t>
      </w:r>
      <w:proofErr w:type="spellEnd"/>
      <w:r>
        <w:t xml:space="preserve"> (librairie) :</w:t>
      </w:r>
    </w:p>
    <w:p w14:paraId="16234817" w14:textId="77777777" w:rsidR="00DF22B7" w:rsidRDefault="00DF22B7" w:rsidP="008F49C2">
      <w:pPr>
        <w:pStyle w:val="Retraitcorpsdetexte3"/>
      </w:pPr>
    </w:p>
    <w:p w14:paraId="1B41DC46" w14:textId="7BDC117E" w:rsidR="00DF22B7" w:rsidRDefault="00DF22B7" w:rsidP="00106584">
      <w:pPr>
        <w:pStyle w:val="Retraitcorpsdetexte3"/>
        <w:numPr>
          <w:ilvl w:val="0"/>
          <w:numId w:val="26"/>
        </w:numPr>
      </w:pPr>
      <w:proofErr w:type="spellStart"/>
      <w:r w:rsidRPr="00DF22B7">
        <w:rPr>
          <w:b/>
        </w:rPr>
        <w:t>Firebase</w:t>
      </w:r>
      <w:proofErr w:type="spellEnd"/>
      <w:r w:rsidRPr="00DF22B7">
        <w:rPr>
          <w:b/>
        </w:rPr>
        <w:t>/</w:t>
      </w:r>
      <w:proofErr w:type="spellStart"/>
      <w:r w:rsidRPr="00DF22B7">
        <w:rPr>
          <w:b/>
        </w:rPr>
        <w:t>Core</w:t>
      </w:r>
      <w:proofErr w:type="spellEnd"/>
      <w:r w:rsidR="00595EB7">
        <w:rPr>
          <w:rStyle w:val="Appelnotedebasdep"/>
        </w:rPr>
        <w:footnoteReference w:id="1"/>
      </w:r>
      <w:r w:rsidR="007C0C09">
        <w:t> : contiens</w:t>
      </w:r>
      <w:r>
        <w:t xml:space="preserve"> tous les kit</w:t>
      </w:r>
      <w:r w:rsidR="00B42900">
        <w:t>s</w:t>
      </w:r>
      <w:r>
        <w:t xml:space="preserve"> de développement </w:t>
      </w:r>
      <w:proofErr w:type="spellStart"/>
      <w:r>
        <w:t>Firebase</w:t>
      </w:r>
      <w:proofErr w:type="spellEnd"/>
      <w:r>
        <w:t xml:space="preserve"> de la plate-forme Apple, à l’exception de </w:t>
      </w:r>
      <w:proofErr w:type="spellStart"/>
      <w:r>
        <w:t>FirebaseAnalytics</w:t>
      </w:r>
      <w:proofErr w:type="spellEnd"/>
      <w:r>
        <w:t xml:space="preserve"> et </w:t>
      </w:r>
      <w:proofErr w:type="spellStart"/>
      <w:r>
        <w:t>FirebaseML</w:t>
      </w:r>
      <w:proofErr w:type="spellEnd"/>
      <w:r w:rsidR="00106584">
        <w:t xml:space="preserve">. </w:t>
      </w:r>
    </w:p>
    <w:p w14:paraId="24FA5654" w14:textId="5D371921" w:rsidR="00B42900" w:rsidRDefault="00B42900" w:rsidP="00B42900">
      <w:pPr>
        <w:pStyle w:val="Retraitcorpsdetexte3"/>
        <w:ind w:left="2174"/>
      </w:pPr>
    </w:p>
    <w:p w14:paraId="056E21E2" w14:textId="5196CEA2" w:rsidR="00DF22B7" w:rsidRDefault="00DF22B7" w:rsidP="00B42900">
      <w:pPr>
        <w:pStyle w:val="Retraitcorpsdetexte3"/>
        <w:numPr>
          <w:ilvl w:val="0"/>
          <w:numId w:val="26"/>
        </w:numPr>
      </w:pPr>
      <w:proofErr w:type="spellStart"/>
      <w:r w:rsidRPr="00DF22B7">
        <w:rPr>
          <w:b/>
        </w:rPr>
        <w:t>Firebase</w:t>
      </w:r>
      <w:proofErr w:type="spellEnd"/>
      <w:r w:rsidRPr="00DF22B7">
        <w:rPr>
          <w:b/>
        </w:rPr>
        <w:t>/</w:t>
      </w:r>
      <w:proofErr w:type="spellStart"/>
      <w:r w:rsidRPr="00DF22B7">
        <w:rPr>
          <w:b/>
        </w:rPr>
        <w:t>Auth</w:t>
      </w:r>
      <w:proofErr w:type="spellEnd"/>
      <w:r>
        <w:t> </w:t>
      </w:r>
      <w:r w:rsidR="00595EB7">
        <w:rPr>
          <w:rStyle w:val="Appelnotedebasdep"/>
        </w:rPr>
        <w:footnoteReference w:id="2"/>
      </w:r>
      <w:r>
        <w:t>: : c</w:t>
      </w:r>
      <w:r w:rsidR="007C0C09">
        <w:t>ontiens</w:t>
      </w:r>
      <w:r>
        <w:t xml:space="preserve"> tous les kit</w:t>
      </w:r>
      <w:r w:rsidR="00B42900">
        <w:t>s</w:t>
      </w:r>
      <w:r>
        <w:t xml:space="preserve"> de développement de l’authentification </w:t>
      </w:r>
      <w:proofErr w:type="spellStart"/>
      <w:r>
        <w:t>Firebase</w:t>
      </w:r>
      <w:proofErr w:type="spellEnd"/>
      <w:r>
        <w:t xml:space="preserve"> de la plate-forme Apple</w:t>
      </w:r>
      <w:r w:rsidR="00106584">
        <w:t>.</w:t>
      </w:r>
      <w:r w:rsidR="00595EB7">
        <w:t xml:space="preserve"> </w:t>
      </w:r>
    </w:p>
    <w:p w14:paraId="38CEA934" w14:textId="77777777" w:rsidR="00B42900" w:rsidRDefault="00B42900" w:rsidP="00B42900">
      <w:pPr>
        <w:pStyle w:val="Retraitcorpsdetexte3"/>
        <w:ind w:left="2174"/>
      </w:pPr>
    </w:p>
    <w:p w14:paraId="1F145027" w14:textId="3D9F8AD6" w:rsidR="00DF22B7" w:rsidRDefault="00DF22B7" w:rsidP="00B42900">
      <w:pPr>
        <w:pStyle w:val="Retraitcorpsdetexte3"/>
        <w:numPr>
          <w:ilvl w:val="0"/>
          <w:numId w:val="26"/>
        </w:numPr>
      </w:pPr>
      <w:proofErr w:type="spellStart"/>
      <w:r w:rsidRPr="00DF22B7">
        <w:rPr>
          <w:b/>
        </w:rPr>
        <w:t>Firebase</w:t>
      </w:r>
      <w:proofErr w:type="spellEnd"/>
      <w:r w:rsidRPr="00DF22B7">
        <w:rPr>
          <w:b/>
        </w:rPr>
        <w:t>/Storage</w:t>
      </w:r>
      <w:r>
        <w:t> </w:t>
      </w:r>
      <w:r w:rsidR="00595EB7">
        <w:rPr>
          <w:rStyle w:val="Appelnotedebasdep"/>
        </w:rPr>
        <w:footnoteReference w:id="3"/>
      </w:r>
      <w:r>
        <w:t>:</w:t>
      </w:r>
      <w:r w:rsidR="00B42900">
        <w:t xml:space="preserve"> contien</w:t>
      </w:r>
      <w:r w:rsidR="007C0C09">
        <w:t>s</w:t>
      </w:r>
      <w:r w:rsidR="00B42900">
        <w:t xml:space="preserve"> tous les kits de développement du </w:t>
      </w:r>
      <w:proofErr w:type="spellStart"/>
      <w:r w:rsidR="00B42900">
        <w:t>storage</w:t>
      </w:r>
      <w:proofErr w:type="spellEnd"/>
      <w:r w:rsidR="00B42900">
        <w:t xml:space="preserve"> de </w:t>
      </w:r>
      <w:proofErr w:type="spellStart"/>
      <w:r w:rsidR="00B42900">
        <w:t>Firebase</w:t>
      </w:r>
      <w:proofErr w:type="spellEnd"/>
      <w:r w:rsidR="00B42900">
        <w:t xml:space="preserve"> de la plate-forme Apple</w:t>
      </w:r>
      <w:r w:rsidR="00106584">
        <w:t xml:space="preserve">. </w:t>
      </w:r>
    </w:p>
    <w:p w14:paraId="35599B95" w14:textId="77777777" w:rsidR="00B42900" w:rsidRDefault="00B42900" w:rsidP="00B42900">
      <w:pPr>
        <w:pStyle w:val="Paragraphedeliste"/>
      </w:pPr>
    </w:p>
    <w:p w14:paraId="625BD821" w14:textId="77777777" w:rsidR="00B42900" w:rsidRDefault="00B42900" w:rsidP="00B42900">
      <w:pPr>
        <w:pStyle w:val="Retraitcorpsdetexte3"/>
        <w:ind w:left="2534"/>
      </w:pPr>
    </w:p>
    <w:p w14:paraId="3E3A4E32" w14:textId="0D7F6AC1" w:rsidR="00B42900" w:rsidRDefault="00DF22B7" w:rsidP="00B42900">
      <w:pPr>
        <w:pStyle w:val="Retraitcorpsdetexte3"/>
        <w:numPr>
          <w:ilvl w:val="0"/>
          <w:numId w:val="26"/>
        </w:numPr>
      </w:pPr>
      <w:proofErr w:type="spellStart"/>
      <w:r w:rsidRPr="00DF22B7">
        <w:rPr>
          <w:b/>
        </w:rPr>
        <w:t>Firebase</w:t>
      </w:r>
      <w:proofErr w:type="spellEnd"/>
      <w:r w:rsidRPr="00DF22B7">
        <w:rPr>
          <w:b/>
        </w:rPr>
        <w:t>/</w:t>
      </w:r>
      <w:proofErr w:type="spellStart"/>
      <w:r w:rsidRPr="00DF22B7">
        <w:rPr>
          <w:b/>
        </w:rPr>
        <w:t>Firestore</w:t>
      </w:r>
      <w:proofErr w:type="spellEnd"/>
      <w:r>
        <w:t> </w:t>
      </w:r>
      <w:r w:rsidR="00595EB7">
        <w:rPr>
          <w:rStyle w:val="Appelnotedebasdep"/>
        </w:rPr>
        <w:footnoteReference w:id="4"/>
      </w:r>
      <w:r>
        <w:t>:</w:t>
      </w:r>
      <w:r w:rsidR="00B42900" w:rsidRPr="00B42900">
        <w:t xml:space="preserve"> </w:t>
      </w:r>
      <w:r w:rsidR="00B42900">
        <w:t>contien</w:t>
      </w:r>
      <w:r w:rsidR="007C0C09">
        <w:t>s</w:t>
      </w:r>
      <w:r w:rsidR="00B42900">
        <w:t xml:space="preserve"> tous les kits de développement du </w:t>
      </w:r>
      <w:proofErr w:type="spellStart"/>
      <w:r w:rsidR="00B42900">
        <w:t>Firestore</w:t>
      </w:r>
      <w:proofErr w:type="spellEnd"/>
      <w:r w:rsidR="00B42900">
        <w:t xml:space="preserve"> de </w:t>
      </w:r>
      <w:proofErr w:type="spellStart"/>
      <w:r w:rsidR="00B42900">
        <w:t>Firebase</w:t>
      </w:r>
      <w:proofErr w:type="spellEnd"/>
      <w:r w:rsidR="00B42900">
        <w:t xml:space="preserve"> de la plate-forme Apple</w:t>
      </w:r>
      <w:r w:rsidR="00106584">
        <w:t xml:space="preserve">. </w:t>
      </w:r>
    </w:p>
    <w:p w14:paraId="2343F4C5" w14:textId="77777777" w:rsidR="00B42900" w:rsidRDefault="00B42900" w:rsidP="00B42900">
      <w:pPr>
        <w:pStyle w:val="Retraitcorpsdetexte3"/>
        <w:ind w:left="2534"/>
      </w:pPr>
    </w:p>
    <w:p w14:paraId="0AE872EB" w14:textId="2EF829F0" w:rsidR="00DF22B7" w:rsidRDefault="00DF22B7" w:rsidP="00B42900">
      <w:pPr>
        <w:pStyle w:val="Retraitcorpsdetexte3"/>
        <w:numPr>
          <w:ilvl w:val="0"/>
          <w:numId w:val="26"/>
        </w:numPr>
      </w:pPr>
      <w:proofErr w:type="spellStart"/>
      <w:r w:rsidRPr="00DF22B7">
        <w:rPr>
          <w:b/>
        </w:rPr>
        <w:t>IQKeyboardManagerSwift</w:t>
      </w:r>
      <w:proofErr w:type="spellEnd"/>
      <w:r w:rsidR="00595EB7">
        <w:rPr>
          <w:rStyle w:val="Appelnotedebasdep"/>
        </w:rPr>
        <w:footnoteReference w:id="5"/>
      </w:r>
      <w:r>
        <w:t> :</w:t>
      </w:r>
      <w:r w:rsidR="00B42900">
        <w:t xml:space="preserve"> permet de contrer les prob</w:t>
      </w:r>
      <w:r w:rsidR="007C0C09">
        <w:t>lèmes liés au clavier par défau</w:t>
      </w:r>
      <w:r w:rsidR="00B42900">
        <w:t xml:space="preserve">t de </w:t>
      </w:r>
      <w:proofErr w:type="spellStart"/>
      <w:r w:rsidR="00B42900">
        <w:t>xcode</w:t>
      </w:r>
      <w:proofErr w:type="spellEnd"/>
      <w:r w:rsidR="00B42900">
        <w:t>, je l’utilise pour l’ajout de produit et de magasin</w:t>
      </w:r>
      <w:r w:rsidR="00106584">
        <w:t>.</w:t>
      </w:r>
      <w:r w:rsidR="00595EB7">
        <w:t xml:space="preserve"> </w:t>
      </w:r>
    </w:p>
    <w:p w14:paraId="0FE8B0E7" w14:textId="77777777" w:rsidR="00B42900" w:rsidRDefault="00B42900" w:rsidP="00B42900">
      <w:pPr>
        <w:pStyle w:val="Paragraphedeliste"/>
      </w:pPr>
    </w:p>
    <w:p w14:paraId="0A62C5D3" w14:textId="77777777" w:rsidR="00B42900" w:rsidRDefault="00B42900" w:rsidP="00B42900">
      <w:pPr>
        <w:pStyle w:val="Retraitcorpsdetexte3"/>
        <w:ind w:left="2534"/>
      </w:pPr>
    </w:p>
    <w:p w14:paraId="14DF30E5" w14:textId="1C230ACE" w:rsidR="00DF22B7" w:rsidRDefault="00DF22B7" w:rsidP="00B42900">
      <w:pPr>
        <w:pStyle w:val="Retraitcorpsdetexte3"/>
        <w:numPr>
          <w:ilvl w:val="0"/>
          <w:numId w:val="26"/>
        </w:numPr>
      </w:pPr>
      <w:proofErr w:type="spellStart"/>
      <w:r w:rsidRPr="00DF22B7">
        <w:rPr>
          <w:b/>
        </w:rPr>
        <w:t>MBProgressHUD</w:t>
      </w:r>
      <w:proofErr w:type="spellEnd"/>
      <w:r w:rsidR="00595EB7">
        <w:rPr>
          <w:rStyle w:val="Appelnotedebasdep"/>
        </w:rPr>
        <w:footnoteReference w:id="6"/>
      </w:r>
      <w:r>
        <w:t> :</w:t>
      </w:r>
      <w:r w:rsidR="00B42900">
        <w:t xml:space="preserve"> permet d’ajouter des fonctionnalités supplémentaire</w:t>
      </w:r>
      <w:r w:rsidR="007C0C09">
        <w:t>s</w:t>
      </w:r>
      <w:r w:rsidR="00B42900">
        <w:t xml:space="preserve"> au HUD, je l’utilise pour l’ajout de catégorie dans la page création de magasin</w:t>
      </w:r>
      <w:r w:rsidR="00106584">
        <w:t xml:space="preserve">. </w:t>
      </w:r>
    </w:p>
    <w:p w14:paraId="673BD047" w14:textId="77777777" w:rsidR="00B42900" w:rsidRDefault="00B42900" w:rsidP="00B42900">
      <w:pPr>
        <w:pStyle w:val="Retraitcorpsdetexte3"/>
        <w:ind w:left="2534"/>
      </w:pPr>
    </w:p>
    <w:p w14:paraId="26AFE528" w14:textId="50875A9C" w:rsidR="00DF22B7" w:rsidRDefault="00DF22B7" w:rsidP="00B42900">
      <w:pPr>
        <w:pStyle w:val="Retraitcorpsdetexte3"/>
        <w:numPr>
          <w:ilvl w:val="0"/>
          <w:numId w:val="26"/>
        </w:numPr>
      </w:pPr>
      <w:proofErr w:type="spellStart"/>
      <w:r w:rsidRPr="00DF22B7">
        <w:rPr>
          <w:b/>
        </w:rPr>
        <w:t>DropDown</w:t>
      </w:r>
      <w:proofErr w:type="spellEnd"/>
      <w:r w:rsidR="00595EB7">
        <w:rPr>
          <w:rStyle w:val="Appelnotedebasdep"/>
        </w:rPr>
        <w:footnoteReference w:id="7"/>
      </w:r>
      <w:r>
        <w:t> :</w:t>
      </w:r>
      <w:r w:rsidR="00B42900">
        <w:t xml:space="preserve"> permet d’ajouter une liste déroulante design, je l’utilise plusieurs fois dans le code pour ajouter les catégories</w:t>
      </w:r>
      <w:r w:rsidR="00106584">
        <w:t xml:space="preserve">. </w:t>
      </w:r>
    </w:p>
    <w:p w14:paraId="7247B604" w14:textId="77777777" w:rsidR="00B42900" w:rsidRDefault="00B42900" w:rsidP="00B42900">
      <w:pPr>
        <w:pStyle w:val="Paragraphedeliste"/>
      </w:pPr>
    </w:p>
    <w:p w14:paraId="5D60AA0F" w14:textId="77777777" w:rsidR="00B42900" w:rsidRDefault="00B42900" w:rsidP="00B42900">
      <w:pPr>
        <w:pStyle w:val="Retraitcorpsdetexte3"/>
        <w:ind w:left="2534"/>
      </w:pPr>
    </w:p>
    <w:p w14:paraId="6E0B830A" w14:textId="746E3DA5" w:rsidR="00DF22B7" w:rsidRDefault="00DF22B7" w:rsidP="00B42900">
      <w:pPr>
        <w:pStyle w:val="Retraitcorpsdetexte3"/>
        <w:numPr>
          <w:ilvl w:val="0"/>
          <w:numId w:val="26"/>
        </w:numPr>
      </w:pPr>
      <w:proofErr w:type="spellStart"/>
      <w:r w:rsidRPr="00DF22B7">
        <w:rPr>
          <w:b/>
        </w:rPr>
        <w:t>SDWebImage</w:t>
      </w:r>
      <w:proofErr w:type="spellEnd"/>
      <w:r w:rsidR="00595EB7">
        <w:rPr>
          <w:rStyle w:val="Appelnotedebasdep"/>
        </w:rPr>
        <w:footnoteReference w:id="8"/>
      </w:r>
      <w:r>
        <w:t> :</w:t>
      </w:r>
      <w:r w:rsidR="00B42900">
        <w:t xml:space="preserve"> permet d’ajouter des cellules d’images, je l’utilise dans ma page liste de course</w:t>
      </w:r>
      <w:r w:rsidR="00106584">
        <w:t xml:space="preserve">. </w:t>
      </w:r>
    </w:p>
    <w:p w14:paraId="3DCF3479" w14:textId="3175F87F" w:rsidR="00B42900" w:rsidRPr="008F49C2" w:rsidRDefault="00B42900" w:rsidP="00B42900">
      <w:pPr>
        <w:pStyle w:val="Retraitcorpsdetexte3"/>
        <w:ind w:left="2534"/>
      </w:pPr>
    </w:p>
    <w:p w14:paraId="6A768751" w14:textId="7B6C404C" w:rsidR="00B42900" w:rsidRDefault="00B42900">
      <w:pPr>
        <w:rPr>
          <w:color w:val="FF0000"/>
          <w:szCs w:val="16"/>
        </w:rPr>
      </w:pPr>
      <w:r>
        <w:rPr>
          <w:color w:val="FF0000"/>
        </w:rPr>
        <w:br w:type="page"/>
      </w:r>
    </w:p>
    <w:p w14:paraId="030D3116" w14:textId="0BC10FF9" w:rsidR="00D01EF7" w:rsidRDefault="00106584" w:rsidP="00D01EF7">
      <w:pPr>
        <w:pStyle w:val="Titre3"/>
      </w:pPr>
      <w:bookmarkStart w:id="28" w:name="_Toc73704702"/>
      <w:r>
        <w:lastRenderedPageBreak/>
        <w:t>Organigramme</w:t>
      </w:r>
      <w:bookmarkEnd w:id="28"/>
    </w:p>
    <w:p w14:paraId="7AF5C5B7" w14:textId="77777777" w:rsidR="00D01EF7" w:rsidRDefault="00D01EF7" w:rsidP="00D01EF7">
      <w:pPr>
        <w:pStyle w:val="Retraitcorpsdetexte3"/>
      </w:pPr>
      <w:r>
        <w:t>L’organigramme de programmation de ce projet est s</w:t>
      </w:r>
      <w:r w:rsidR="003236A2">
        <w:t>ous forme de séquence linéaire.</w:t>
      </w:r>
    </w:p>
    <w:p w14:paraId="33DFAA3D" w14:textId="0C8789FA" w:rsidR="009E332B" w:rsidRDefault="009E332B" w:rsidP="00D01EF7">
      <w:pPr>
        <w:pStyle w:val="Retraitcorpsdetexte3"/>
        <w:rPr>
          <w:noProof/>
        </w:rPr>
      </w:pPr>
      <w:r>
        <w:rPr>
          <w:noProof/>
        </w:rPr>
        <w:drawing>
          <wp:anchor distT="0" distB="0" distL="114300" distR="114300" simplePos="0" relativeHeight="251766784" behindDoc="0" locked="0" layoutInCell="1" allowOverlap="1" wp14:anchorId="59539D77" wp14:editId="77790C92">
            <wp:simplePos x="0" y="0"/>
            <wp:positionH relativeFrom="margin">
              <wp:posOffset>-252730</wp:posOffset>
            </wp:positionH>
            <wp:positionV relativeFrom="paragraph">
              <wp:posOffset>177800</wp:posOffset>
            </wp:positionV>
            <wp:extent cx="6096000" cy="476250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380" t="3043" r="10687" b="1889"/>
                    <a:stretch/>
                  </pic:blipFill>
                  <pic:spPr bwMode="auto">
                    <a:xfrm>
                      <a:off x="0" y="0"/>
                      <a:ext cx="6096000"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BBFB4" w14:textId="77777777" w:rsidR="009E332B" w:rsidRDefault="009E332B" w:rsidP="00D01EF7">
      <w:pPr>
        <w:pStyle w:val="Retraitcorpsdetexte3"/>
      </w:pPr>
    </w:p>
    <w:p w14:paraId="1F950465" w14:textId="77777777" w:rsidR="009E332B" w:rsidRDefault="009E332B" w:rsidP="009E332B">
      <w:pPr>
        <w:pStyle w:val="Retraitcorpsdetexte3"/>
        <w:numPr>
          <w:ilvl w:val="0"/>
          <w:numId w:val="28"/>
        </w:numPr>
      </w:pPr>
      <w:r>
        <w:t>L’uti</w:t>
      </w:r>
      <w:r w:rsidR="007C0C09">
        <w:t>lisateur doit se connecter, s’i</w:t>
      </w:r>
      <w:r>
        <w:t>l ne possède pas de compte</w:t>
      </w:r>
      <w:r w:rsidR="007C0C09">
        <w:t>,</w:t>
      </w:r>
      <w:r>
        <w:t xml:space="preserve"> il peut en crée un dans la page d’inscription.</w:t>
      </w:r>
    </w:p>
    <w:p w14:paraId="64675EC7" w14:textId="699A5307" w:rsidR="009E332B" w:rsidRDefault="009E332B" w:rsidP="009E332B">
      <w:pPr>
        <w:pStyle w:val="Retraitcorpsdetexte3"/>
        <w:numPr>
          <w:ilvl w:val="0"/>
          <w:numId w:val="28"/>
        </w:numPr>
      </w:pPr>
      <w:r>
        <w:t>Une fois connecté, depuis la page de la liste de course, il peut ajouter un produit dans la page d’ajout de produit. Depuis cette page</w:t>
      </w:r>
      <w:r w:rsidR="000B3530">
        <w:t>,</w:t>
      </w:r>
      <w:r>
        <w:t xml:space="preserve"> il peut modifier un produit. Il peut revenir à la page liste des course</w:t>
      </w:r>
      <w:r w:rsidR="000B3530">
        <w:t>s</w:t>
      </w:r>
      <w:r>
        <w:t>.</w:t>
      </w:r>
    </w:p>
    <w:p w14:paraId="4311FD74" w14:textId="039B6530" w:rsidR="009E332B" w:rsidRDefault="009E332B" w:rsidP="009E332B">
      <w:pPr>
        <w:pStyle w:val="Retraitcorpsdetexte3"/>
        <w:numPr>
          <w:ilvl w:val="0"/>
          <w:numId w:val="28"/>
        </w:numPr>
      </w:pPr>
      <w:r>
        <w:t>Depuis la page liste de magasin</w:t>
      </w:r>
      <w:r w:rsidR="000B3530">
        <w:t>s</w:t>
      </w:r>
      <w:r>
        <w:t>, il peut se diriger dans la page de création de magasin. Une fois</w:t>
      </w:r>
      <w:r w:rsidR="000B3530">
        <w:t>,</w:t>
      </w:r>
      <w:r>
        <w:t xml:space="preserve"> un magasin crée</w:t>
      </w:r>
      <w:r w:rsidR="000B3530">
        <w:t>,</w:t>
      </w:r>
      <w:r>
        <w:t xml:space="preserve"> il peut afficher les détails du magasin dans la page détails.</w:t>
      </w:r>
    </w:p>
    <w:p w14:paraId="53893CAA" w14:textId="53BD3302" w:rsidR="009E332B" w:rsidRDefault="000B3530" w:rsidP="009E332B">
      <w:pPr>
        <w:pStyle w:val="Retraitcorpsdetexte3"/>
        <w:numPr>
          <w:ilvl w:val="0"/>
          <w:numId w:val="28"/>
        </w:numPr>
      </w:pPr>
      <w:r>
        <w:t>Une fois le magasin séle</w:t>
      </w:r>
      <w:r w:rsidR="009E332B">
        <w:t>ctionné ou créer, l’utilisateur peut ajouter depuis la page ajout de catégorie une catégorie au magasin</w:t>
      </w:r>
    </w:p>
    <w:p w14:paraId="65AF6B17" w14:textId="21C3D844" w:rsidR="009E332B" w:rsidRDefault="009E332B" w:rsidP="009E332B">
      <w:pPr>
        <w:pStyle w:val="Retraitcorpsdetexte3"/>
        <w:numPr>
          <w:ilvl w:val="0"/>
          <w:numId w:val="28"/>
        </w:numPr>
      </w:pPr>
      <w:r>
        <w:t>Ensuite, depuis la page</w:t>
      </w:r>
      <w:r w:rsidR="000B3530">
        <w:t>,</w:t>
      </w:r>
      <w:r>
        <w:t xml:space="preserve"> détails de magasin, l’utilisateur peut valider sa liste course et passer à la page ordre des courses afin de regarder le résultat final</w:t>
      </w:r>
    </w:p>
    <w:p w14:paraId="2F172188" w14:textId="191EA9EB" w:rsidR="003972C5" w:rsidRPr="003972C5" w:rsidRDefault="009E332B" w:rsidP="003972C5">
      <w:pPr>
        <w:pStyle w:val="Retraitcorpsdetexte3"/>
        <w:numPr>
          <w:ilvl w:val="0"/>
          <w:numId w:val="28"/>
        </w:numPr>
      </w:pPr>
      <w:r>
        <w:t>Pour finir, depuis la page ordre des courses</w:t>
      </w:r>
      <w:r w:rsidR="000B3530">
        <w:t>,</w:t>
      </w:r>
      <w:r>
        <w:t xml:space="preserve"> l’utilisateur peut terminer sa liste des courses. Sa liste est suppr</w:t>
      </w:r>
      <w:r w:rsidR="000B3530">
        <w:t>imée une fois le bouton terminé</w:t>
      </w:r>
      <w:r>
        <w:t xml:space="preserve"> pressé.</w:t>
      </w:r>
    </w:p>
    <w:p w14:paraId="040A8BFC" w14:textId="63E83854" w:rsidR="00034744" w:rsidRDefault="0099439D" w:rsidP="0099439D">
      <w:pPr>
        <w:pStyle w:val="Titre2"/>
      </w:pPr>
      <w:bookmarkStart w:id="29" w:name="_Toc73704703"/>
      <w:r>
        <w:lastRenderedPageBreak/>
        <w:t>Outils et logiciels</w:t>
      </w:r>
      <w:bookmarkEnd w:id="29"/>
    </w:p>
    <w:p w14:paraId="254B5E04" w14:textId="5F2088C3" w:rsidR="0099439D" w:rsidRDefault="0099439D" w:rsidP="0099439D">
      <w:pPr>
        <w:pStyle w:val="Titre3"/>
      </w:pPr>
      <w:bookmarkStart w:id="30" w:name="_Toc73704704"/>
      <w:proofErr w:type="spellStart"/>
      <w:r>
        <w:t>Xcode</w:t>
      </w:r>
      <w:bookmarkEnd w:id="30"/>
      <w:proofErr w:type="spellEnd"/>
    </w:p>
    <w:p w14:paraId="27A4B451" w14:textId="43EAAB34" w:rsidR="00D840FC" w:rsidRPr="00D840FC" w:rsidRDefault="00D840FC" w:rsidP="00D840FC">
      <w:pPr>
        <w:pStyle w:val="Retraitcorpsdetexte3"/>
      </w:pPr>
      <w:r>
        <w:t xml:space="preserve">C’est l’environnement de développement pour </w:t>
      </w:r>
      <w:proofErr w:type="spellStart"/>
      <w:r>
        <w:t>macOS</w:t>
      </w:r>
      <w:proofErr w:type="spellEnd"/>
      <w:r>
        <w:t xml:space="preserve"> le plus populaire pour développer des application iOS. </w:t>
      </w:r>
      <w:r w:rsidR="00706DEE">
        <w:t xml:space="preserve">Version </w:t>
      </w:r>
      <w:r>
        <w:t>12.5 (12E262).</w:t>
      </w:r>
    </w:p>
    <w:p w14:paraId="56750054" w14:textId="3F4EDB84" w:rsidR="0099439D" w:rsidRDefault="0099439D" w:rsidP="0099439D">
      <w:pPr>
        <w:pStyle w:val="Titre3"/>
      </w:pPr>
      <w:bookmarkStart w:id="31" w:name="_Toc73704705"/>
      <w:proofErr w:type="spellStart"/>
      <w:r>
        <w:t>GitKraken</w:t>
      </w:r>
      <w:proofErr w:type="spellEnd"/>
      <w:r>
        <w:t xml:space="preserve"> / </w:t>
      </w:r>
      <w:proofErr w:type="spellStart"/>
      <w:r>
        <w:t>Github</w:t>
      </w:r>
      <w:bookmarkEnd w:id="31"/>
      <w:proofErr w:type="spellEnd"/>
    </w:p>
    <w:p w14:paraId="4F4822EE" w14:textId="6FC6028F" w:rsidR="00D840FC" w:rsidRPr="00D840FC" w:rsidRDefault="00EA67ED" w:rsidP="00D840FC">
      <w:pPr>
        <w:pStyle w:val="Retraitcorpsdetexte3"/>
      </w:pPr>
      <w:r w:rsidRPr="00EA67ED">
        <w:t xml:space="preserve">J’ai utilisé le client lourd </w:t>
      </w:r>
      <w:proofErr w:type="spellStart"/>
      <w:r w:rsidRPr="00EA67ED">
        <w:t>gitkraken</w:t>
      </w:r>
      <w:proofErr w:type="spellEnd"/>
      <w:r w:rsidRPr="00EA67ED">
        <w:t xml:space="preserve"> afin de simplifier mon rendu de travail journalier. Comme service d’hébergement, j’ai utilisé </w:t>
      </w:r>
      <w:proofErr w:type="spellStart"/>
      <w:r w:rsidRPr="00EA67ED">
        <w:t>github</w:t>
      </w:r>
      <w:proofErr w:type="spellEnd"/>
      <w:r w:rsidRPr="00EA67ED">
        <w:t>, et je l’ai choisi par habitude de travailler avec. Version gratuite.</w:t>
      </w:r>
    </w:p>
    <w:p w14:paraId="58B9C603" w14:textId="6D9CDB5D" w:rsidR="0099439D" w:rsidRDefault="0099439D" w:rsidP="0099439D">
      <w:pPr>
        <w:pStyle w:val="Titre3"/>
      </w:pPr>
      <w:bookmarkStart w:id="32" w:name="_Toc73704706"/>
      <w:r>
        <w:t>Swift</w:t>
      </w:r>
      <w:bookmarkEnd w:id="32"/>
    </w:p>
    <w:p w14:paraId="576C24BB" w14:textId="206311AC" w:rsidR="0099439D" w:rsidRDefault="0099439D" w:rsidP="0099439D">
      <w:pPr>
        <w:pStyle w:val="Retraitcorpsdetexte3"/>
      </w:pPr>
      <w:r>
        <w:t xml:space="preserve">J’ai </w:t>
      </w:r>
      <w:r w:rsidR="00C05DE0">
        <w:t>choisi</w:t>
      </w:r>
      <w:r>
        <w:t xml:space="preserve"> le langage de programmation </w:t>
      </w:r>
      <w:proofErr w:type="spellStart"/>
      <w:r>
        <w:t>Swift</w:t>
      </w:r>
      <w:r w:rsidR="00C05DE0">
        <w:t>UI</w:t>
      </w:r>
      <w:proofErr w:type="spellEnd"/>
      <w:r w:rsidR="00EA67ED">
        <w:t>, car c’est le seul lang</w:t>
      </w:r>
      <w:r w:rsidR="00317643">
        <w:t>age permettant de faire une application mobile que j’ai étudié.</w:t>
      </w:r>
      <w:r w:rsidR="00706DEE">
        <w:t xml:space="preserve"> Version de développement 5.4.</w:t>
      </w:r>
    </w:p>
    <w:p w14:paraId="34686D73" w14:textId="118EB21E" w:rsidR="00983DFA" w:rsidRDefault="00983DFA" w:rsidP="00983DFA">
      <w:pPr>
        <w:pStyle w:val="Titre3"/>
      </w:pPr>
      <w:bookmarkStart w:id="33" w:name="_Toc73704707"/>
      <w:proofErr w:type="spellStart"/>
      <w:r>
        <w:t>Cocoapods</w:t>
      </w:r>
      <w:bookmarkEnd w:id="33"/>
      <w:proofErr w:type="spellEnd"/>
    </w:p>
    <w:p w14:paraId="2A53F567" w14:textId="470751A9" w:rsidR="00AC31D6" w:rsidRPr="00AC31D6" w:rsidRDefault="00AC31D6" w:rsidP="00AC31D6">
      <w:pPr>
        <w:pStyle w:val="Retraitcorpsdetexte3"/>
      </w:pPr>
      <w:r>
        <w:t xml:space="preserve">J’ai utilisé le </w:t>
      </w:r>
      <w:proofErr w:type="spellStart"/>
      <w:r>
        <w:t>framework</w:t>
      </w:r>
      <w:proofErr w:type="spellEnd"/>
      <w:r>
        <w:t xml:space="preserve"> pour utiliser ma base de données ainsi que faciliter la partie graphique de l’application. Je l’ai choisi</w:t>
      </w:r>
      <w:r w:rsidR="00EA67ED">
        <w:t>,</w:t>
      </w:r>
      <w:r>
        <w:t xml:space="preserve"> car il est pratiquement indispensable pour certaines fonctionnalités.</w:t>
      </w:r>
    </w:p>
    <w:p w14:paraId="48DD2133" w14:textId="7B762DF9" w:rsidR="0099439D" w:rsidRDefault="0099439D" w:rsidP="0099439D">
      <w:pPr>
        <w:pStyle w:val="Titre3"/>
      </w:pPr>
      <w:bookmarkStart w:id="34" w:name="_Toc73704708"/>
      <w:r>
        <w:t>Office 365</w:t>
      </w:r>
      <w:bookmarkEnd w:id="34"/>
    </w:p>
    <w:p w14:paraId="7FCEA2B0" w14:textId="72315C28" w:rsidR="0099439D" w:rsidRPr="0099439D" w:rsidRDefault="0099439D" w:rsidP="0099439D">
      <w:pPr>
        <w:pStyle w:val="Retraitcorpsdetexte3"/>
      </w:pPr>
      <w:r>
        <w:t>La suite offi</w:t>
      </w:r>
      <w:r w:rsidR="00EA67ED">
        <w:t>ce m’a permis de documenter mon projet. L’utilisation de Word pour le rapport et d’E</w:t>
      </w:r>
      <w:r>
        <w:t>xcel pour le journal de travail et la planification</w:t>
      </w:r>
      <w:r w:rsidR="00EA67ED">
        <w:t xml:space="preserve"> ainsi que de P</w:t>
      </w:r>
      <w:r w:rsidR="00BF20AE">
        <w:t>owerpoint pour la présentation</w:t>
      </w:r>
      <w:r>
        <w:t>.</w:t>
      </w:r>
      <w:r w:rsidR="00BF20AE">
        <w:t xml:space="preserve"> C’est la suite de bureautique que j’ai l’habitude d’utiliser.</w:t>
      </w:r>
      <w:r w:rsidR="0098335F">
        <w:t xml:space="preserve"> Version </w:t>
      </w:r>
      <w:r w:rsidR="00706DEE">
        <w:t>office</w:t>
      </w:r>
      <w:r w:rsidR="0098335F">
        <w:t xml:space="preserve"> professionnel plus 2016.</w:t>
      </w:r>
    </w:p>
    <w:p w14:paraId="597EC856" w14:textId="21C00587" w:rsidR="0099439D" w:rsidRDefault="0099439D" w:rsidP="0099439D">
      <w:pPr>
        <w:pStyle w:val="Titre3"/>
      </w:pPr>
      <w:bookmarkStart w:id="35" w:name="_Toc73704709"/>
      <w:proofErr w:type="spellStart"/>
      <w:r>
        <w:t>Moqups</w:t>
      </w:r>
      <w:bookmarkEnd w:id="35"/>
      <w:proofErr w:type="spellEnd"/>
    </w:p>
    <w:p w14:paraId="5EA0E0C9" w14:textId="530C8519" w:rsidR="00D840FC" w:rsidRPr="00D840FC" w:rsidRDefault="00D840FC" w:rsidP="00D840FC">
      <w:pPr>
        <w:pStyle w:val="Retraitcorpsdetexte3"/>
      </w:pPr>
      <w:r>
        <w:t>Grâce à l’application Web « </w:t>
      </w:r>
      <w:proofErr w:type="spellStart"/>
      <w:r>
        <w:t>Moqu</w:t>
      </w:r>
      <w:r w:rsidR="00D00DD9">
        <w:t>p</w:t>
      </w:r>
      <w:r>
        <w:t>s</w:t>
      </w:r>
      <w:proofErr w:type="spellEnd"/>
      <w:r>
        <w:t> » j’ai pu créer ma maquette ainsi que mon plan de liaison.</w:t>
      </w:r>
      <w:r w:rsidR="00EA67ED">
        <w:t xml:space="preserve"> J’avais déjà pu expérimenter</w:t>
      </w:r>
      <w:r w:rsidR="00BF20AE">
        <w:t xml:space="preserve"> cette application, c’est pourquoi j’ai décidé de l’utiliser dans ce projet.</w:t>
      </w:r>
      <w:r w:rsidR="0098335F">
        <w:t xml:space="preserve"> Version gratuite.</w:t>
      </w:r>
    </w:p>
    <w:p w14:paraId="7D9CCB75" w14:textId="3CBC235E" w:rsidR="0099439D" w:rsidRDefault="00D840FC" w:rsidP="0099439D">
      <w:pPr>
        <w:pStyle w:val="Titre3"/>
      </w:pPr>
      <w:bookmarkStart w:id="36" w:name="_Toc73704710"/>
      <w:proofErr w:type="spellStart"/>
      <w:r>
        <w:t>Xcode</w:t>
      </w:r>
      <w:proofErr w:type="spellEnd"/>
      <w:r>
        <w:t xml:space="preserve"> simulator</w:t>
      </w:r>
      <w:bookmarkEnd w:id="36"/>
    </w:p>
    <w:p w14:paraId="54815532" w14:textId="5CB895B7" w:rsidR="00B85E85" w:rsidRDefault="00D840FC" w:rsidP="00756AAC">
      <w:pPr>
        <w:pStyle w:val="Retraitcorpsdetexte3"/>
      </w:pPr>
      <w:r>
        <w:t xml:space="preserve">Pour tester et simuler mon application, j’ai profité d’utiliser l’émulateur par défaut de </w:t>
      </w:r>
      <w:proofErr w:type="spellStart"/>
      <w:r>
        <w:t>xcode</w:t>
      </w:r>
      <w:proofErr w:type="spellEnd"/>
      <w:r>
        <w:t xml:space="preserve">. </w:t>
      </w:r>
      <w:r w:rsidR="00BF20AE">
        <w:t>Les s</w:t>
      </w:r>
      <w:r>
        <w:t xml:space="preserve">imulations </w:t>
      </w:r>
      <w:r w:rsidR="00BF20AE">
        <w:t xml:space="preserve">ont été </w:t>
      </w:r>
      <w:r w:rsidR="00EA67ED">
        <w:t>e</w:t>
      </w:r>
      <w:r>
        <w:t>ffectuées sur un « iPhone 11 » car c’est le modèle que j’ai physiquement pour tester mon application en conditions réelles</w:t>
      </w:r>
      <w:r w:rsidR="009F23B3">
        <w:t>.</w:t>
      </w:r>
      <w:r w:rsidR="00706DEE">
        <w:t xml:space="preserve"> Version </w:t>
      </w:r>
      <w:proofErr w:type="spellStart"/>
      <w:r w:rsidR="00706DEE">
        <w:t>xCode</w:t>
      </w:r>
      <w:proofErr w:type="spellEnd"/>
      <w:r w:rsidR="00706DEE">
        <w:t xml:space="preserve"> 12.5.</w:t>
      </w:r>
    </w:p>
    <w:p w14:paraId="00DB26D4" w14:textId="436C6DC4" w:rsidR="0098335F" w:rsidRDefault="0098335F" w:rsidP="0098335F">
      <w:pPr>
        <w:pStyle w:val="Titre3"/>
      </w:pPr>
      <w:bookmarkStart w:id="37" w:name="_Toc73704711"/>
      <w:r>
        <w:t>Looping</w:t>
      </w:r>
      <w:bookmarkEnd w:id="37"/>
    </w:p>
    <w:p w14:paraId="31BBCD53" w14:textId="4A773D06" w:rsidR="0098335F" w:rsidRDefault="0098335F" w:rsidP="0098335F">
      <w:pPr>
        <w:pStyle w:val="Retraitcorpsdetexte3"/>
      </w:pPr>
      <w:r>
        <w:t>J’ai utilisé comme logiciel pour créer le modèle conceptuel et le modèle relationnel de ma base de donnée, looping. J’ai choisi de l’utilis</w:t>
      </w:r>
      <w:r w:rsidR="00EA67ED">
        <w:t>er</w:t>
      </w:r>
      <w:r>
        <w:t xml:space="preserve"> car j’avais pendant le pré-</w:t>
      </w:r>
      <w:proofErr w:type="spellStart"/>
      <w:r>
        <w:t>tpi</w:t>
      </w:r>
      <w:proofErr w:type="spellEnd"/>
      <w:r>
        <w:t xml:space="preserve"> utilisé ce logiciel. Version gratuite.</w:t>
      </w:r>
    </w:p>
    <w:p w14:paraId="5FBE4703" w14:textId="0FDB2040" w:rsidR="00983DFA" w:rsidRDefault="00983DFA" w:rsidP="00983DFA">
      <w:pPr>
        <w:pStyle w:val="Titre3"/>
      </w:pPr>
      <w:bookmarkStart w:id="38" w:name="_Toc73704712"/>
      <w:proofErr w:type="spellStart"/>
      <w:r>
        <w:t>Scriben</w:t>
      </w:r>
      <w:bookmarkEnd w:id="38"/>
      <w:proofErr w:type="spellEnd"/>
    </w:p>
    <w:p w14:paraId="6470FD75" w14:textId="472756EB" w:rsidR="00983DFA" w:rsidRDefault="00983DFA" w:rsidP="00983DFA">
      <w:pPr>
        <w:pStyle w:val="Retraitcorpsdetexte3"/>
      </w:pPr>
      <w:r>
        <w:t>Afin de g</w:t>
      </w:r>
      <w:r w:rsidR="00EA67ED">
        <w:t>arder</w:t>
      </w:r>
      <w:r>
        <w:t xml:space="preserve"> une ort</w:t>
      </w:r>
      <w:r w:rsidR="00EA67ED">
        <w:t>h</w:t>
      </w:r>
      <w:r>
        <w:t xml:space="preserve">ographe correcte, j’ai utilisé comme correcteur électronique d’orthographe </w:t>
      </w:r>
      <w:proofErr w:type="spellStart"/>
      <w:r>
        <w:t>Scriben</w:t>
      </w:r>
      <w:proofErr w:type="spellEnd"/>
      <w:r>
        <w:t>. Je l’ai choisi</w:t>
      </w:r>
      <w:r w:rsidR="00EA67ED">
        <w:t>,</w:t>
      </w:r>
      <w:r>
        <w:t xml:space="preserve"> car je l’ai utilisé dans divers projet</w:t>
      </w:r>
      <w:r w:rsidR="00EA67ED">
        <w:t>s</w:t>
      </w:r>
      <w:r>
        <w:t xml:space="preserve"> auparavant.</w:t>
      </w:r>
    </w:p>
    <w:p w14:paraId="655A0043" w14:textId="226FB5D1" w:rsidR="00D01EF7" w:rsidRDefault="00D01EF7" w:rsidP="00D01EF7">
      <w:pPr>
        <w:pStyle w:val="Titre3"/>
      </w:pPr>
      <w:r>
        <w:t xml:space="preserve"> </w:t>
      </w:r>
      <w:bookmarkStart w:id="39" w:name="_Toc73704713"/>
      <w:proofErr w:type="spellStart"/>
      <w:r>
        <w:t>Cacoo</w:t>
      </w:r>
      <w:bookmarkEnd w:id="39"/>
      <w:proofErr w:type="spellEnd"/>
    </w:p>
    <w:p w14:paraId="329EDDEE" w14:textId="6A83C474" w:rsidR="003972C5" w:rsidRPr="003972C5" w:rsidRDefault="003972C5" w:rsidP="003972C5">
      <w:pPr>
        <w:pStyle w:val="Retraitcorpsdetexte3"/>
      </w:pPr>
      <w:r>
        <w:t xml:space="preserve">Pour réaliser mon organigramme de programmation, j’ai utilisé l’application web </w:t>
      </w:r>
      <w:proofErr w:type="spellStart"/>
      <w:r>
        <w:t>Cacoo</w:t>
      </w:r>
      <w:proofErr w:type="spellEnd"/>
      <w:r>
        <w:t>. Je l’ai utilisé</w:t>
      </w:r>
      <w:r w:rsidR="00EA67ED">
        <w:t>,</w:t>
      </w:r>
      <w:r>
        <w:t xml:space="preserve"> car elle est simple d’utilisation pour faire des organigramme</w:t>
      </w:r>
      <w:r w:rsidR="00EA67ED">
        <w:t>s</w:t>
      </w:r>
      <w:r>
        <w:t xml:space="preserve"> à séquence linéaire.</w:t>
      </w:r>
    </w:p>
    <w:p w14:paraId="77C30908" w14:textId="77777777" w:rsidR="00B85E85" w:rsidRPr="00B85E85" w:rsidRDefault="00B85E85" w:rsidP="00B85E85">
      <w:pPr>
        <w:pStyle w:val="Retraitcorpsdetexte"/>
      </w:pPr>
    </w:p>
    <w:p w14:paraId="756A7545" w14:textId="39FC1913" w:rsidR="007F30AE" w:rsidRDefault="00B85E85" w:rsidP="008E53F9">
      <w:pPr>
        <w:pStyle w:val="Titre1"/>
      </w:pPr>
      <w:bookmarkStart w:id="40" w:name="_Toc73704714"/>
      <w:r>
        <w:lastRenderedPageBreak/>
        <w:t>Réalisation</w:t>
      </w:r>
      <w:bookmarkEnd w:id="40"/>
    </w:p>
    <w:p w14:paraId="175ABB3B" w14:textId="2A7314DE" w:rsidR="00B85E85" w:rsidRDefault="00B85E85" w:rsidP="0099439D">
      <w:pPr>
        <w:pStyle w:val="Titre2"/>
      </w:pPr>
      <w:bookmarkStart w:id="41" w:name="_Toc73704715"/>
      <w:r>
        <w:t>Dossier de réalisation</w:t>
      </w:r>
      <w:bookmarkEnd w:id="41"/>
    </w:p>
    <w:p w14:paraId="53177BE1" w14:textId="7DD0111C" w:rsidR="00F11551" w:rsidRDefault="00F11551" w:rsidP="00F11551">
      <w:pPr>
        <w:pStyle w:val="Titre3"/>
      </w:pPr>
      <w:bookmarkStart w:id="42" w:name="_Toc73704716"/>
      <w:r>
        <w:t>Répertoire logiciel</w:t>
      </w:r>
      <w:bookmarkEnd w:id="42"/>
    </w:p>
    <w:p w14:paraId="322D56E9" w14:textId="09F36C9A" w:rsidR="00F11551" w:rsidRDefault="00F11551" w:rsidP="00F11551">
      <w:pPr>
        <w:pStyle w:val="Retraitcorpsdetexte3"/>
      </w:pPr>
      <w:r>
        <w:t>Le répertoire où est installé le logiciel est l’emplacement par défaut des application</w:t>
      </w:r>
      <w:r w:rsidR="00EA67ED">
        <w:t>s</w:t>
      </w:r>
      <w:r>
        <w:t xml:space="preserve"> créée</w:t>
      </w:r>
      <w:r w:rsidR="00EA67ED">
        <w:t>s</w:t>
      </w:r>
      <w:r>
        <w:t xml:space="preserve"> sur </w:t>
      </w:r>
      <w:proofErr w:type="spellStart"/>
      <w:r>
        <w:t>Xcode</w:t>
      </w:r>
      <w:proofErr w:type="spellEnd"/>
      <w:r>
        <w:t>. C’est-à-dire dans le do</w:t>
      </w:r>
      <w:r w:rsidR="00EA67ED">
        <w:t>ssier « </w:t>
      </w:r>
      <w:proofErr w:type="spellStart"/>
      <w:r w:rsidR="00EA67ED">
        <w:t>Products</w:t>
      </w:r>
      <w:proofErr w:type="spellEnd"/>
      <w:r w:rsidR="00EA67ED">
        <w:t> ». Il est néce</w:t>
      </w:r>
      <w:r>
        <w:t xml:space="preserve">ssaire de </w:t>
      </w:r>
      <w:proofErr w:type="spellStart"/>
      <w:r>
        <w:t>build</w:t>
      </w:r>
      <w:proofErr w:type="spellEnd"/>
      <w:r>
        <w:t xml:space="preserve"> l’application avant de lancer l’émulateur :</w:t>
      </w:r>
    </w:p>
    <w:p w14:paraId="45235EC9" w14:textId="494D41B0" w:rsidR="00F11551" w:rsidRDefault="00F11551" w:rsidP="00F11551">
      <w:pPr>
        <w:pStyle w:val="Retraitcorpsdetexte3"/>
      </w:pPr>
      <w:r>
        <w:rPr>
          <w:noProof/>
        </w:rPr>
        <w:drawing>
          <wp:inline distT="0" distB="0" distL="0" distR="0" wp14:anchorId="71300DE6" wp14:editId="19830752">
            <wp:extent cx="2517122" cy="2286000"/>
            <wp:effectExtent l="0" t="0" r="0" b="0"/>
            <wp:docPr id="56" name="Image 56" descr="C:\Users\lucbohlen\Downloads\Capture d’écran 2021-06-02 à 08.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bohlen\Downloads\Capture d’écran 2021-06-02 à 08.52.4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2523" cy="2290905"/>
                    </a:xfrm>
                    <a:prstGeom prst="rect">
                      <a:avLst/>
                    </a:prstGeom>
                    <a:noFill/>
                    <a:ln>
                      <a:noFill/>
                    </a:ln>
                  </pic:spPr>
                </pic:pic>
              </a:graphicData>
            </a:graphic>
          </wp:inline>
        </w:drawing>
      </w:r>
    </w:p>
    <w:p w14:paraId="1204F1FC" w14:textId="6E34FD3F" w:rsidR="00A83312" w:rsidRDefault="00F11551" w:rsidP="00F11551">
      <w:pPr>
        <w:pStyle w:val="Titre3"/>
      </w:pPr>
      <w:bookmarkStart w:id="43" w:name="_Toc73704717"/>
      <w:r>
        <w:t xml:space="preserve">Fichiers </w:t>
      </w:r>
      <w:r w:rsidR="009F61A5">
        <w:t>de documentation</w:t>
      </w:r>
      <w:bookmarkEnd w:id="43"/>
    </w:p>
    <w:p w14:paraId="2CB70FD3" w14:textId="77777777" w:rsidR="00D5536A" w:rsidRPr="00D5536A" w:rsidRDefault="00D5536A" w:rsidP="00D5536A">
      <w:pPr>
        <w:pStyle w:val="Retraitcorpsdetexte3"/>
      </w:pPr>
    </w:p>
    <w:tbl>
      <w:tblPr>
        <w:tblStyle w:val="Grilledetableauclaire"/>
        <w:tblW w:w="0" w:type="auto"/>
        <w:tblLook w:val="04A0" w:firstRow="1" w:lastRow="0" w:firstColumn="1" w:lastColumn="0" w:noHBand="0" w:noVBand="1"/>
      </w:tblPr>
      <w:tblGrid>
        <w:gridCol w:w="4390"/>
        <w:gridCol w:w="4670"/>
      </w:tblGrid>
      <w:tr w:rsidR="00AA3DD3" w14:paraId="21199BD6" w14:textId="77777777" w:rsidTr="00D5536A">
        <w:trPr>
          <w:trHeight w:val="567"/>
        </w:trPr>
        <w:tc>
          <w:tcPr>
            <w:tcW w:w="4390" w:type="dxa"/>
          </w:tcPr>
          <w:p w14:paraId="0024A12E" w14:textId="71BC9061" w:rsidR="00AA3DD3" w:rsidRPr="00AA3DD3" w:rsidRDefault="00AA3DD3" w:rsidP="00AA3DD3">
            <w:pPr>
              <w:pStyle w:val="Retraitcorpsdetexte3"/>
              <w:ind w:left="0"/>
              <w:jc w:val="center"/>
              <w:rPr>
                <w:b/>
              </w:rPr>
            </w:pPr>
            <w:r w:rsidRPr="00AA3DD3">
              <w:rPr>
                <w:b/>
              </w:rPr>
              <w:t>Nom du fichier</w:t>
            </w:r>
          </w:p>
        </w:tc>
        <w:tc>
          <w:tcPr>
            <w:tcW w:w="4670" w:type="dxa"/>
          </w:tcPr>
          <w:p w14:paraId="184819FC" w14:textId="6045A720" w:rsidR="00AA3DD3" w:rsidRPr="00AA3DD3" w:rsidRDefault="00AA3DD3" w:rsidP="00AA3DD3">
            <w:pPr>
              <w:pStyle w:val="Retraitcorpsdetexte3"/>
              <w:ind w:left="0"/>
              <w:jc w:val="center"/>
              <w:rPr>
                <w:b/>
              </w:rPr>
            </w:pPr>
            <w:r w:rsidRPr="00AA3DD3">
              <w:rPr>
                <w:b/>
              </w:rPr>
              <w:t>Description</w:t>
            </w:r>
          </w:p>
        </w:tc>
      </w:tr>
      <w:tr w:rsidR="00AA3DD3" w14:paraId="73284B13" w14:textId="77777777" w:rsidTr="00D5536A">
        <w:trPr>
          <w:trHeight w:val="567"/>
        </w:trPr>
        <w:tc>
          <w:tcPr>
            <w:tcW w:w="4390" w:type="dxa"/>
            <w:vAlign w:val="center"/>
          </w:tcPr>
          <w:p w14:paraId="6E7C26EE" w14:textId="7D6DADB8" w:rsidR="00AA3DD3" w:rsidRDefault="00AA3DD3" w:rsidP="00D5536A">
            <w:pPr>
              <w:pStyle w:val="Retraitcorpsdetexte3"/>
              <w:ind w:left="0"/>
              <w:jc w:val="left"/>
            </w:pPr>
            <w:r w:rsidRPr="00AA3DD3">
              <w:t>T-TPI-lucabohlen-PlanificationJDT.xlsm</w:t>
            </w:r>
          </w:p>
        </w:tc>
        <w:tc>
          <w:tcPr>
            <w:tcW w:w="4670" w:type="dxa"/>
            <w:vAlign w:val="center"/>
          </w:tcPr>
          <w:p w14:paraId="2BEE61BD" w14:textId="32E515CD" w:rsidR="00AA3DD3" w:rsidRDefault="00AA3DD3" w:rsidP="00D5536A">
            <w:pPr>
              <w:pStyle w:val="Retraitcorpsdetexte3"/>
              <w:ind w:left="0"/>
              <w:jc w:val="left"/>
            </w:pPr>
            <w:r>
              <w:t>La planification initiale et détaillée, le journal de travail et le tableau des tâches.</w:t>
            </w:r>
          </w:p>
        </w:tc>
      </w:tr>
      <w:tr w:rsidR="00AA3DD3" w14:paraId="61DC18DA" w14:textId="77777777" w:rsidTr="00D5536A">
        <w:trPr>
          <w:trHeight w:val="567"/>
        </w:trPr>
        <w:tc>
          <w:tcPr>
            <w:tcW w:w="4390" w:type="dxa"/>
            <w:vAlign w:val="center"/>
          </w:tcPr>
          <w:p w14:paraId="6BD519AD" w14:textId="689F509D" w:rsidR="00AA3DD3" w:rsidRDefault="00AA3DD3" w:rsidP="00D5536A">
            <w:pPr>
              <w:pStyle w:val="Retraitcorpsdetexte3"/>
              <w:ind w:left="0"/>
              <w:jc w:val="left"/>
            </w:pPr>
            <w:r w:rsidRPr="00AA3DD3">
              <w:t>R-TPI-LucaBohlen-Rapport.docx</w:t>
            </w:r>
          </w:p>
        </w:tc>
        <w:tc>
          <w:tcPr>
            <w:tcW w:w="4670" w:type="dxa"/>
            <w:vAlign w:val="center"/>
          </w:tcPr>
          <w:p w14:paraId="6946F2C3" w14:textId="18EF280F" w:rsidR="00AA3DD3" w:rsidRDefault="00AA3DD3" w:rsidP="00D5536A">
            <w:pPr>
              <w:pStyle w:val="Retraitcorpsdetexte3"/>
              <w:ind w:left="0"/>
              <w:jc w:val="left"/>
            </w:pPr>
            <w:r>
              <w:t>Rapport du projet. L’analyse et la conception, la réalisation, les tests et les bilans du projet</w:t>
            </w:r>
          </w:p>
        </w:tc>
      </w:tr>
      <w:tr w:rsidR="00AA3DD3" w14:paraId="6060E73D" w14:textId="77777777" w:rsidTr="00D5536A">
        <w:trPr>
          <w:trHeight w:val="567"/>
        </w:trPr>
        <w:tc>
          <w:tcPr>
            <w:tcW w:w="4390" w:type="dxa"/>
            <w:vAlign w:val="center"/>
          </w:tcPr>
          <w:p w14:paraId="53B24041" w14:textId="70697CA8" w:rsidR="00AA3DD3" w:rsidRDefault="00AA3DD3" w:rsidP="00D5536A">
            <w:pPr>
              <w:pStyle w:val="Retraitcorpsdetexte3"/>
              <w:ind w:left="0"/>
              <w:jc w:val="left"/>
            </w:pPr>
            <w:r w:rsidRPr="00AA3DD3">
              <w:t>P-TPI-LucaBohlen-Presentation.pptx</w:t>
            </w:r>
          </w:p>
        </w:tc>
        <w:tc>
          <w:tcPr>
            <w:tcW w:w="4670" w:type="dxa"/>
            <w:vAlign w:val="center"/>
          </w:tcPr>
          <w:p w14:paraId="7857EE61" w14:textId="4ABC0796" w:rsidR="00AA3DD3" w:rsidRDefault="00AA3DD3" w:rsidP="00D5536A">
            <w:pPr>
              <w:pStyle w:val="Retraitcorpsdetexte3"/>
              <w:ind w:left="0"/>
              <w:jc w:val="left"/>
            </w:pPr>
            <w:r>
              <w:t>Support de la présentation du projet</w:t>
            </w:r>
          </w:p>
        </w:tc>
      </w:tr>
      <w:tr w:rsidR="00AA3DD3" w14:paraId="2C7C4F51" w14:textId="77777777" w:rsidTr="00D5536A">
        <w:trPr>
          <w:trHeight w:val="567"/>
        </w:trPr>
        <w:tc>
          <w:tcPr>
            <w:tcW w:w="4390" w:type="dxa"/>
            <w:vAlign w:val="center"/>
          </w:tcPr>
          <w:p w14:paraId="0093ED80" w14:textId="64F7EE1C" w:rsidR="00AA3DD3" w:rsidRDefault="00AA3DD3" w:rsidP="00D5536A">
            <w:pPr>
              <w:pStyle w:val="Retraitcorpsdetexte3"/>
              <w:ind w:left="0"/>
              <w:jc w:val="left"/>
            </w:pPr>
            <w:r w:rsidRPr="00AA3DD3">
              <w:t>D-ICH-PAT01-ConventionNomsFichiers.pdf</w:t>
            </w:r>
          </w:p>
        </w:tc>
        <w:tc>
          <w:tcPr>
            <w:tcW w:w="4670" w:type="dxa"/>
            <w:vAlign w:val="center"/>
          </w:tcPr>
          <w:p w14:paraId="460AEEEA" w14:textId="54367F02" w:rsidR="00AA3DD3" w:rsidRDefault="00AA3DD3" w:rsidP="00D5536A">
            <w:pPr>
              <w:pStyle w:val="Retraitcorpsdetexte3"/>
              <w:ind w:left="0"/>
              <w:jc w:val="left"/>
            </w:pPr>
            <w:r>
              <w:t>Conventions de nom</w:t>
            </w:r>
            <w:r w:rsidR="00EA67ED">
              <w:t>m</w:t>
            </w:r>
            <w:r>
              <w:t>age des fichiers de l’ETML</w:t>
            </w:r>
          </w:p>
        </w:tc>
      </w:tr>
      <w:tr w:rsidR="00AA3DD3" w14:paraId="4373A1AA" w14:textId="77777777" w:rsidTr="00D5536A">
        <w:trPr>
          <w:trHeight w:val="567"/>
        </w:trPr>
        <w:tc>
          <w:tcPr>
            <w:tcW w:w="4390" w:type="dxa"/>
            <w:vAlign w:val="center"/>
          </w:tcPr>
          <w:p w14:paraId="37FBA03B" w14:textId="3FD80690" w:rsidR="00AA3DD3" w:rsidRDefault="00AA3DD3" w:rsidP="00D5536A">
            <w:pPr>
              <w:pStyle w:val="Retraitcorpsdetexte3"/>
              <w:ind w:left="0"/>
              <w:jc w:val="left"/>
            </w:pPr>
            <w:r w:rsidRPr="00AA3DD3">
              <w:t>I-ConventionsDeCodageV3.5.0.pdf</w:t>
            </w:r>
          </w:p>
        </w:tc>
        <w:tc>
          <w:tcPr>
            <w:tcW w:w="4670" w:type="dxa"/>
            <w:vAlign w:val="center"/>
          </w:tcPr>
          <w:p w14:paraId="4B3ECE0D" w14:textId="3D92FAFE" w:rsidR="00AA3DD3" w:rsidRDefault="00AA3DD3" w:rsidP="00D5536A">
            <w:pPr>
              <w:pStyle w:val="Retraitcorpsdetexte3"/>
              <w:ind w:left="0"/>
              <w:jc w:val="left"/>
            </w:pPr>
            <w:r>
              <w:t>Conventions de codage de l’ETML</w:t>
            </w:r>
          </w:p>
        </w:tc>
      </w:tr>
      <w:tr w:rsidR="00AA3DD3" w14:paraId="138C25FC" w14:textId="77777777" w:rsidTr="00D5536A">
        <w:trPr>
          <w:trHeight w:val="567"/>
        </w:trPr>
        <w:tc>
          <w:tcPr>
            <w:tcW w:w="4390" w:type="dxa"/>
            <w:vAlign w:val="center"/>
          </w:tcPr>
          <w:p w14:paraId="460DC189" w14:textId="0CB09A78" w:rsidR="00AA3DD3" w:rsidRDefault="00AA3DD3" w:rsidP="00D5536A">
            <w:pPr>
              <w:pStyle w:val="Retraitcorpsdetexte3"/>
              <w:ind w:left="0"/>
              <w:jc w:val="left"/>
            </w:pPr>
            <w:r w:rsidRPr="00AA3DD3">
              <w:t>H-TPI-LucaBohlen-CDC.pdf</w:t>
            </w:r>
          </w:p>
        </w:tc>
        <w:tc>
          <w:tcPr>
            <w:tcW w:w="4670" w:type="dxa"/>
            <w:vAlign w:val="center"/>
          </w:tcPr>
          <w:p w14:paraId="18C68940" w14:textId="2706999F" w:rsidR="00AA3DD3" w:rsidRDefault="00D5536A" w:rsidP="00D5536A">
            <w:pPr>
              <w:pStyle w:val="Retraitcorpsdetexte3"/>
              <w:ind w:left="0"/>
              <w:jc w:val="left"/>
            </w:pPr>
            <w:r>
              <w:t>Cahier des charges du projet</w:t>
            </w:r>
          </w:p>
        </w:tc>
      </w:tr>
      <w:tr w:rsidR="00AA3DD3" w:rsidRPr="00AA3DD3" w14:paraId="2609E675" w14:textId="77777777" w:rsidTr="00D5536A">
        <w:trPr>
          <w:trHeight w:val="567"/>
        </w:trPr>
        <w:tc>
          <w:tcPr>
            <w:tcW w:w="4390" w:type="dxa"/>
            <w:vAlign w:val="center"/>
          </w:tcPr>
          <w:p w14:paraId="0299DDD6" w14:textId="5B9B82AE" w:rsidR="00AA3DD3" w:rsidRPr="00AA3DD3" w:rsidRDefault="00AA3DD3" w:rsidP="00D5536A">
            <w:pPr>
              <w:pStyle w:val="Retraitcorpsdetexte3"/>
              <w:ind w:left="0"/>
              <w:jc w:val="left"/>
              <w:rPr>
                <w:lang w:val="de-CH"/>
              </w:rPr>
            </w:pPr>
            <w:r w:rsidRPr="00AA3DD3">
              <w:rPr>
                <w:lang w:val="de-CH"/>
              </w:rPr>
              <w:t>M-TPI-LucaBohlen-ModeleMagasin.xlsx</w:t>
            </w:r>
          </w:p>
        </w:tc>
        <w:tc>
          <w:tcPr>
            <w:tcW w:w="4670" w:type="dxa"/>
            <w:vAlign w:val="center"/>
          </w:tcPr>
          <w:p w14:paraId="63E01170" w14:textId="0215CC1C" w:rsidR="00AA3DD3" w:rsidRPr="00AA3DD3" w:rsidRDefault="00D5536A" w:rsidP="00D5536A">
            <w:pPr>
              <w:pStyle w:val="Retraitcorpsdetexte3"/>
              <w:ind w:left="0"/>
              <w:jc w:val="left"/>
              <w:rPr>
                <w:lang w:val="de-CH"/>
              </w:rPr>
            </w:pPr>
            <w:proofErr w:type="spellStart"/>
            <w:r>
              <w:rPr>
                <w:lang w:val="de-CH"/>
              </w:rPr>
              <w:t>Modèle</w:t>
            </w:r>
            <w:proofErr w:type="spellEnd"/>
            <w:r>
              <w:rPr>
                <w:lang w:val="de-CH"/>
              </w:rPr>
              <w:t xml:space="preserve"> des </w:t>
            </w:r>
            <w:proofErr w:type="spellStart"/>
            <w:r>
              <w:rPr>
                <w:lang w:val="de-CH"/>
              </w:rPr>
              <w:t>magasins</w:t>
            </w:r>
            <w:proofErr w:type="spellEnd"/>
            <w:r>
              <w:rPr>
                <w:lang w:val="de-CH"/>
              </w:rPr>
              <w:t xml:space="preserve"> </w:t>
            </w:r>
            <w:proofErr w:type="spellStart"/>
            <w:r>
              <w:rPr>
                <w:lang w:val="de-CH"/>
              </w:rPr>
              <w:t>étudiés</w:t>
            </w:r>
            <w:proofErr w:type="spellEnd"/>
          </w:p>
        </w:tc>
      </w:tr>
      <w:tr w:rsidR="00AA3DD3" w14:paraId="34D018CB" w14:textId="77777777" w:rsidTr="00D5536A">
        <w:trPr>
          <w:trHeight w:val="567"/>
        </w:trPr>
        <w:tc>
          <w:tcPr>
            <w:tcW w:w="4390" w:type="dxa"/>
            <w:vAlign w:val="center"/>
          </w:tcPr>
          <w:p w14:paraId="5D31AB99" w14:textId="4A629302" w:rsidR="00AA3DD3" w:rsidRPr="00AA3DD3" w:rsidRDefault="001B054B" w:rsidP="00D5536A">
            <w:pPr>
              <w:pStyle w:val="Retraitcorpsdetexte3"/>
              <w:ind w:left="0"/>
              <w:jc w:val="left"/>
            </w:pPr>
            <w:r>
              <w:t>MM</w:t>
            </w:r>
            <w:r w:rsidR="00AA3DD3" w:rsidRPr="00AA3DD3">
              <w:t>-TPI-LucaBohlen-Maquette.pdf</w:t>
            </w:r>
          </w:p>
        </w:tc>
        <w:tc>
          <w:tcPr>
            <w:tcW w:w="4670" w:type="dxa"/>
            <w:vAlign w:val="center"/>
          </w:tcPr>
          <w:p w14:paraId="5590F33C" w14:textId="1D96B705" w:rsidR="00AA3DD3" w:rsidRDefault="00D5536A" w:rsidP="00D5536A">
            <w:pPr>
              <w:pStyle w:val="Retraitcorpsdetexte3"/>
              <w:ind w:left="0"/>
              <w:jc w:val="left"/>
            </w:pPr>
            <w:r>
              <w:t>Maquette du projet</w:t>
            </w:r>
          </w:p>
        </w:tc>
      </w:tr>
      <w:tr w:rsidR="001B054B" w:rsidRPr="001B054B" w14:paraId="7DB3283B" w14:textId="77777777" w:rsidTr="00D5536A">
        <w:trPr>
          <w:trHeight w:val="567"/>
        </w:trPr>
        <w:tc>
          <w:tcPr>
            <w:tcW w:w="4390" w:type="dxa"/>
            <w:vAlign w:val="center"/>
          </w:tcPr>
          <w:p w14:paraId="37C7A7EF" w14:textId="26CE0086" w:rsidR="001B054B" w:rsidRPr="001B054B" w:rsidRDefault="001B054B" w:rsidP="001B054B">
            <w:pPr>
              <w:pStyle w:val="Retraitcorpsdetexte3"/>
              <w:ind w:left="0"/>
              <w:jc w:val="left"/>
              <w:rPr>
                <w:lang w:val="de-CH"/>
              </w:rPr>
            </w:pPr>
            <w:r w:rsidRPr="001B054B">
              <w:rPr>
                <w:lang w:val="de-CH"/>
              </w:rPr>
              <w:t>MM-TPI-LucaBohlen-Demonstration.mp4</w:t>
            </w:r>
          </w:p>
        </w:tc>
        <w:tc>
          <w:tcPr>
            <w:tcW w:w="4670" w:type="dxa"/>
            <w:vAlign w:val="center"/>
          </w:tcPr>
          <w:p w14:paraId="0182458F" w14:textId="4F2BD1C8" w:rsidR="001B054B" w:rsidRPr="001B054B" w:rsidRDefault="001B054B" w:rsidP="00D5536A">
            <w:pPr>
              <w:pStyle w:val="Retraitcorpsdetexte3"/>
              <w:ind w:left="0"/>
              <w:jc w:val="left"/>
              <w:rPr>
                <w:lang w:val="de-CH"/>
              </w:rPr>
            </w:pPr>
            <w:r>
              <w:rPr>
                <w:lang w:val="de-CH"/>
              </w:rPr>
              <w:t xml:space="preserve">Demonstration </w:t>
            </w:r>
            <w:proofErr w:type="spellStart"/>
            <w:r>
              <w:rPr>
                <w:lang w:val="de-CH"/>
              </w:rPr>
              <w:t>vidéo</w:t>
            </w:r>
            <w:proofErr w:type="spellEnd"/>
            <w:r>
              <w:rPr>
                <w:lang w:val="de-CH"/>
              </w:rPr>
              <w:t xml:space="preserve"> de </w:t>
            </w:r>
            <w:proofErr w:type="spellStart"/>
            <w:r>
              <w:rPr>
                <w:lang w:val="de-CH"/>
              </w:rPr>
              <w:t>l’application</w:t>
            </w:r>
            <w:proofErr w:type="spellEnd"/>
          </w:p>
        </w:tc>
      </w:tr>
    </w:tbl>
    <w:p w14:paraId="6C009082" w14:textId="77777777" w:rsidR="00AA3DD3" w:rsidRPr="001B054B" w:rsidRDefault="00AA3DD3" w:rsidP="00AA3DD3">
      <w:pPr>
        <w:pStyle w:val="Retraitcorpsdetexte3"/>
        <w:rPr>
          <w:lang w:val="de-CH"/>
        </w:rPr>
      </w:pPr>
    </w:p>
    <w:p w14:paraId="31A9CE4F" w14:textId="3AB162E2" w:rsidR="00AA3DD3" w:rsidRPr="001B054B" w:rsidRDefault="00AA3DD3" w:rsidP="00AA3DD3">
      <w:pPr>
        <w:pStyle w:val="Retraitcorpsdetexte3"/>
        <w:ind w:left="0"/>
        <w:rPr>
          <w:lang w:val="de-CH"/>
        </w:rPr>
      </w:pPr>
    </w:p>
    <w:p w14:paraId="422B3D56" w14:textId="77777777" w:rsidR="00AA3DD3" w:rsidRPr="001B054B" w:rsidRDefault="00AA3DD3" w:rsidP="00AA3DD3">
      <w:pPr>
        <w:pStyle w:val="Retraitcorpsdetexte3"/>
        <w:ind w:left="0"/>
        <w:rPr>
          <w:lang w:val="de-CH"/>
        </w:rPr>
        <w:sectPr w:rsidR="00AA3DD3" w:rsidRPr="001B054B" w:rsidSect="008A2A01">
          <w:pgSz w:w="11906" w:h="16838" w:code="9"/>
          <w:pgMar w:top="1418" w:right="1418" w:bottom="1418" w:left="1418" w:header="709" w:footer="709" w:gutter="0"/>
          <w:cols w:space="708"/>
          <w:titlePg/>
          <w:docGrid w:linePitch="360"/>
        </w:sectPr>
      </w:pPr>
    </w:p>
    <w:bookmarkStart w:id="44" w:name="_Toc73704718"/>
    <w:p w14:paraId="74C00663" w14:textId="308FB09C" w:rsidR="00A83312" w:rsidRDefault="001B054B" w:rsidP="001B054B">
      <w:pPr>
        <w:pStyle w:val="Titre3"/>
      </w:pPr>
      <w:r>
        <w:rPr>
          <w:noProof/>
        </w:rPr>
        <w:lastRenderedPageBreak/>
        <mc:AlternateContent>
          <mc:Choice Requires="wps">
            <w:drawing>
              <wp:anchor distT="0" distB="0" distL="114300" distR="114300" simplePos="0" relativeHeight="251621374" behindDoc="0" locked="0" layoutInCell="1" allowOverlap="1" wp14:anchorId="52CC828B" wp14:editId="670F83D6">
                <wp:simplePos x="0" y="0"/>
                <wp:positionH relativeFrom="column">
                  <wp:posOffset>9019871</wp:posOffset>
                </wp:positionH>
                <wp:positionV relativeFrom="paragraph">
                  <wp:posOffset>1235710</wp:posOffset>
                </wp:positionV>
                <wp:extent cx="0" cy="111318"/>
                <wp:effectExtent l="0" t="0" r="19050" b="22225"/>
                <wp:wrapNone/>
                <wp:docPr id="211" name="Connecteur droit 211"/>
                <wp:cNvGraphicFramePr/>
                <a:graphic xmlns:a="http://schemas.openxmlformats.org/drawingml/2006/main">
                  <a:graphicData uri="http://schemas.microsoft.com/office/word/2010/wordprocessingShape">
                    <wps:wsp>
                      <wps:cNvCnPr/>
                      <wps:spPr>
                        <a:xfrm>
                          <a:off x="0" y="0"/>
                          <a:ext cx="0" cy="111318"/>
                        </a:xfrm>
                        <a:prstGeom prst="line">
                          <a:avLst/>
                        </a:prstGeom>
                        <a:ln w="3175">
                          <a:solidFill>
                            <a:srgbClr val="DADBD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AD10D" id="Connecteur droit 211" o:spid="_x0000_s1026" style="position:absolute;z-index:251621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0.25pt,97.3pt" to="710.2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" strokecolor="#dadbde" strokeweight=".25pt"/>
            </w:pict>
          </mc:Fallback>
        </mc:AlternateContent>
      </w:r>
      <w:r>
        <w:rPr>
          <w:noProof/>
        </w:rPr>
        <mc:AlternateContent>
          <mc:Choice Requires="wps">
            <w:drawing>
              <wp:anchor distT="0" distB="0" distL="114300" distR="114300" simplePos="0" relativeHeight="251827200" behindDoc="0" locked="0" layoutInCell="1" allowOverlap="1" wp14:anchorId="6BBBD69F" wp14:editId="506D3B62">
                <wp:simplePos x="0" y="0"/>
                <wp:positionH relativeFrom="column">
                  <wp:posOffset>7662545</wp:posOffset>
                </wp:positionH>
                <wp:positionV relativeFrom="paragraph">
                  <wp:posOffset>1253186</wp:posOffset>
                </wp:positionV>
                <wp:extent cx="1371600" cy="0"/>
                <wp:effectExtent l="0" t="0" r="19050" b="19050"/>
                <wp:wrapNone/>
                <wp:docPr id="210" name="Connecteur droit 210"/>
                <wp:cNvGraphicFramePr/>
                <a:graphic xmlns:a="http://schemas.openxmlformats.org/drawingml/2006/main">
                  <a:graphicData uri="http://schemas.microsoft.com/office/word/2010/wordprocessingShape">
                    <wps:wsp>
                      <wps:cNvCnPr/>
                      <wps:spPr>
                        <a:xfrm flipV="1">
                          <a:off x="0" y="0"/>
                          <a:ext cx="1371600" cy="0"/>
                        </a:xfrm>
                        <a:prstGeom prst="line">
                          <a:avLst/>
                        </a:prstGeom>
                        <a:ln w="3175">
                          <a:solidFill>
                            <a:srgbClr val="DADBD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91184" id="Connecteur droit 210"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3.35pt,98.7pt" to="711.3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" strokecolor="#dadbde" strokeweight=".25pt"/>
            </w:pict>
          </mc:Fallback>
        </mc:AlternateContent>
      </w:r>
      <w:r>
        <w:rPr>
          <w:noProof/>
        </w:rPr>
        <mc:AlternateContent>
          <mc:Choice Requires="wps">
            <w:drawing>
              <wp:anchor distT="0" distB="0" distL="114300" distR="114300" simplePos="0" relativeHeight="251620349" behindDoc="0" locked="0" layoutInCell="1" allowOverlap="1" wp14:anchorId="47288B72" wp14:editId="5EAAA7EF">
                <wp:simplePos x="0" y="0"/>
                <wp:positionH relativeFrom="page">
                  <wp:posOffset>9563100</wp:posOffset>
                </wp:positionH>
                <wp:positionV relativeFrom="paragraph">
                  <wp:posOffset>257175</wp:posOffset>
                </wp:positionV>
                <wp:extent cx="1019175" cy="3256280"/>
                <wp:effectExtent l="0" t="0" r="9525" b="1270"/>
                <wp:wrapNone/>
                <wp:docPr id="208" name="Rectangle 208"/>
                <wp:cNvGraphicFramePr/>
                <a:graphic xmlns:a="http://schemas.openxmlformats.org/drawingml/2006/main">
                  <a:graphicData uri="http://schemas.microsoft.com/office/word/2010/wordprocessingShape">
                    <wps:wsp>
                      <wps:cNvSpPr/>
                      <wps:spPr>
                        <a:xfrm>
                          <a:off x="0" y="0"/>
                          <a:ext cx="1019175" cy="3256280"/>
                        </a:xfrm>
                        <a:prstGeom prst="rect">
                          <a:avLst/>
                        </a:prstGeom>
                        <a:solidFill>
                          <a:srgbClr val="F9FA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0F898" id="Rectangle 208" o:spid="_x0000_s1026" style="position:absolute;margin-left:753pt;margin-top:20.25pt;width:80.25pt;height:256.4pt;z-index:25162034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" fillcolor="#f9fafc" stroked="f" strokeweight="1.25pt">
                <w10:wrap anchorx="page"/>
              </v:rect>
            </w:pict>
          </mc:Fallback>
        </mc:AlternateContent>
      </w:r>
      <w:r>
        <w:rPr>
          <w:noProof/>
        </w:rPr>
        <w:drawing>
          <wp:anchor distT="0" distB="0" distL="114300" distR="114300" simplePos="0" relativeHeight="251826176" behindDoc="0" locked="0" layoutInCell="1" allowOverlap="1" wp14:anchorId="0E244EC5" wp14:editId="36502310">
            <wp:simplePos x="0" y="0"/>
            <wp:positionH relativeFrom="page">
              <wp:posOffset>9482455</wp:posOffset>
            </wp:positionH>
            <wp:positionV relativeFrom="paragraph">
              <wp:posOffset>1254760</wp:posOffset>
            </wp:positionV>
            <wp:extent cx="1004570" cy="954405"/>
            <wp:effectExtent l="0" t="0" r="5080" b="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04570" cy="954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42093712" wp14:editId="7140CA89">
            <wp:simplePos x="0" y="0"/>
            <wp:positionH relativeFrom="column">
              <wp:posOffset>-706120</wp:posOffset>
            </wp:positionH>
            <wp:positionV relativeFrom="paragraph">
              <wp:posOffset>247650</wp:posOffset>
            </wp:positionV>
            <wp:extent cx="9446260" cy="3265805"/>
            <wp:effectExtent l="0" t="0" r="2540"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46260" cy="3265805"/>
                    </a:xfrm>
                    <a:prstGeom prst="rect">
                      <a:avLst/>
                    </a:prstGeom>
                  </pic:spPr>
                </pic:pic>
              </a:graphicData>
            </a:graphic>
            <wp14:sizeRelH relativeFrom="margin">
              <wp14:pctWidth>0</wp14:pctWidth>
            </wp14:sizeRelH>
            <wp14:sizeRelV relativeFrom="margin">
              <wp14:pctHeight>0</wp14:pctHeight>
            </wp14:sizeRelV>
          </wp:anchor>
        </w:drawing>
      </w:r>
      <w:r w:rsidR="00A83312">
        <w:t>Arborescence fichier</w:t>
      </w:r>
      <w:r w:rsidR="009F61A5">
        <w:t>s</w:t>
      </w:r>
      <w:r w:rsidR="00A83312">
        <w:t xml:space="preserve"> de documentation</w:t>
      </w:r>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9744"/>
      </w:tblGrid>
      <w:tr w:rsidR="00A83312" w14:paraId="4DF1776C" w14:textId="77777777" w:rsidTr="00121203">
        <w:trPr>
          <w:trHeight w:val="340"/>
        </w:trPr>
        <w:tc>
          <w:tcPr>
            <w:tcW w:w="4248" w:type="dxa"/>
            <w:vAlign w:val="center"/>
          </w:tcPr>
          <w:p w14:paraId="772AD2A0" w14:textId="25302C0D" w:rsidR="00A83312" w:rsidRDefault="00A83312" w:rsidP="00A83312">
            <w:pPr>
              <w:jc w:val="center"/>
            </w:pPr>
            <w:r>
              <w:rPr>
                <w:noProof/>
              </w:rPr>
              <mc:AlternateContent>
                <mc:Choice Requires="wps">
                  <w:drawing>
                    <wp:anchor distT="0" distB="0" distL="114300" distR="114300" simplePos="0" relativeHeight="251768832" behindDoc="0" locked="0" layoutInCell="1" allowOverlap="1" wp14:anchorId="121AD12D" wp14:editId="7693746D">
                      <wp:simplePos x="0" y="0"/>
                      <wp:positionH relativeFrom="column">
                        <wp:posOffset>1311275</wp:posOffset>
                      </wp:positionH>
                      <wp:positionV relativeFrom="paragraph">
                        <wp:posOffset>13970</wp:posOffset>
                      </wp:positionV>
                      <wp:extent cx="1205865" cy="123190"/>
                      <wp:effectExtent l="0" t="0" r="13335" b="10160"/>
                      <wp:wrapSquare wrapText="bothSides"/>
                      <wp:docPr id="67" name="Rectangle 67"/>
                      <wp:cNvGraphicFramePr/>
                      <a:graphic xmlns:a="http://schemas.openxmlformats.org/drawingml/2006/main">
                        <a:graphicData uri="http://schemas.microsoft.com/office/word/2010/wordprocessingShape">
                          <wps:wsp>
                            <wps:cNvSpPr/>
                            <wps:spPr>
                              <a:xfrm>
                                <a:off x="0" y="0"/>
                                <a:ext cx="1205865" cy="12319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D7012" id="Rectangle 67" o:spid="_x0000_s1026" style="position:absolute;margin-left:103.25pt;margin-top:1.1pt;width:94.95pt;height:9.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" filled="f" strokecolor="black [3213]" strokeweight=".5pt">
                      <w10:wrap type="square"/>
                    </v:rect>
                  </w:pict>
                </mc:Fallback>
              </mc:AlternateContent>
            </w:r>
          </w:p>
        </w:tc>
        <w:tc>
          <w:tcPr>
            <w:tcW w:w="9744" w:type="dxa"/>
            <w:vAlign w:val="center"/>
          </w:tcPr>
          <w:p w14:paraId="40DF3498" w14:textId="622AB2B9" w:rsidR="00A83312" w:rsidRPr="00A83312" w:rsidRDefault="00A83312" w:rsidP="009A42DF">
            <w:r w:rsidRPr="00A83312">
              <w:t xml:space="preserve">= </w:t>
            </w:r>
            <w:r w:rsidR="009A42DF">
              <w:t>Dossier</w:t>
            </w:r>
          </w:p>
        </w:tc>
      </w:tr>
      <w:tr w:rsidR="009A42DF" w14:paraId="5720B9DE" w14:textId="77777777" w:rsidTr="00121203">
        <w:trPr>
          <w:trHeight w:val="340"/>
        </w:trPr>
        <w:tc>
          <w:tcPr>
            <w:tcW w:w="4248" w:type="dxa"/>
            <w:vAlign w:val="center"/>
          </w:tcPr>
          <w:p w14:paraId="4A712BC5" w14:textId="577990CA" w:rsidR="009A42DF" w:rsidRDefault="009A42DF" w:rsidP="00A83312">
            <w:pPr>
              <w:jc w:val="center"/>
              <w:rPr>
                <w:noProof/>
              </w:rPr>
            </w:pPr>
            <w:r>
              <w:rPr>
                <w:noProof/>
              </w:rPr>
              <mc:AlternateContent>
                <mc:Choice Requires="wps">
                  <w:drawing>
                    <wp:anchor distT="0" distB="0" distL="114300" distR="114300" simplePos="0" relativeHeight="251781120" behindDoc="0" locked="0" layoutInCell="1" allowOverlap="1" wp14:anchorId="72BB61CD" wp14:editId="2E960712">
                      <wp:simplePos x="0" y="0"/>
                      <wp:positionH relativeFrom="column">
                        <wp:posOffset>1295400</wp:posOffset>
                      </wp:positionH>
                      <wp:positionV relativeFrom="paragraph">
                        <wp:posOffset>-45720</wp:posOffset>
                      </wp:positionV>
                      <wp:extent cx="1205865" cy="123190"/>
                      <wp:effectExtent l="0" t="0" r="13335" b="10160"/>
                      <wp:wrapSquare wrapText="bothSides"/>
                      <wp:docPr id="82" name="Rectangle 82"/>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8AD46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F44CF" id="Rectangle 82" o:spid="_x0000_s1026" style="position:absolute;margin-left:102pt;margin-top:-3.6pt;width:94.95pt;height:9.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" fillcolor="#8ad46f" strokecolor="black [3213]" strokeweight=".5pt">
                      <w10:wrap type="square"/>
                    </v:rect>
                  </w:pict>
                </mc:Fallback>
              </mc:AlternateContent>
            </w:r>
          </w:p>
        </w:tc>
        <w:tc>
          <w:tcPr>
            <w:tcW w:w="9744" w:type="dxa"/>
            <w:vAlign w:val="center"/>
          </w:tcPr>
          <w:p w14:paraId="72A8F736" w14:textId="3920D4C9" w:rsidR="009A42DF" w:rsidRPr="00A83312" w:rsidRDefault="009A42DF" w:rsidP="00A83312">
            <w:r>
              <w:t xml:space="preserve">= Fichier </w:t>
            </w:r>
            <w:proofErr w:type="spellStart"/>
            <w:r>
              <w:t>excel</w:t>
            </w:r>
            <w:proofErr w:type="spellEnd"/>
          </w:p>
        </w:tc>
      </w:tr>
      <w:tr w:rsidR="00A83312" w14:paraId="12F487FE" w14:textId="77777777" w:rsidTr="00121203">
        <w:trPr>
          <w:trHeight w:val="340"/>
        </w:trPr>
        <w:tc>
          <w:tcPr>
            <w:tcW w:w="4248" w:type="dxa"/>
            <w:vAlign w:val="center"/>
          </w:tcPr>
          <w:p w14:paraId="437F39A9" w14:textId="6F1D70B4" w:rsidR="00A83312" w:rsidRDefault="00A83312" w:rsidP="00A83312">
            <w:pPr>
              <w:jc w:val="center"/>
            </w:pPr>
            <w:r>
              <w:rPr>
                <w:noProof/>
              </w:rPr>
              <mc:AlternateContent>
                <mc:Choice Requires="wps">
                  <w:drawing>
                    <wp:anchor distT="0" distB="0" distL="114300" distR="114300" simplePos="0" relativeHeight="251770880" behindDoc="0" locked="0" layoutInCell="1" allowOverlap="1" wp14:anchorId="6BDB5F39" wp14:editId="20D9ECCA">
                      <wp:simplePos x="0" y="0"/>
                      <wp:positionH relativeFrom="column">
                        <wp:posOffset>1311910</wp:posOffset>
                      </wp:positionH>
                      <wp:positionV relativeFrom="paragraph">
                        <wp:posOffset>10160</wp:posOffset>
                      </wp:positionV>
                      <wp:extent cx="1205865" cy="123190"/>
                      <wp:effectExtent l="0" t="0" r="13335" b="10160"/>
                      <wp:wrapSquare wrapText="bothSides"/>
                      <wp:docPr id="68" name="Rectangle 68"/>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619DD4"/>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7E4E0" id="Rectangle 68" o:spid="_x0000_s1026" style="position:absolute;margin-left:103.3pt;margin-top:.8pt;width:94.95pt;height:9.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" fillcolor="#619dd4" strokecolor="black [3213]" strokeweight=".5pt">
                      <w10:wrap type="square"/>
                    </v:rect>
                  </w:pict>
                </mc:Fallback>
              </mc:AlternateContent>
            </w:r>
          </w:p>
        </w:tc>
        <w:tc>
          <w:tcPr>
            <w:tcW w:w="9744" w:type="dxa"/>
            <w:vAlign w:val="center"/>
          </w:tcPr>
          <w:p w14:paraId="02D3D08E" w14:textId="66879ED3" w:rsidR="00A83312" w:rsidRPr="00A83312" w:rsidRDefault="00A83312" w:rsidP="00A83312">
            <w:r w:rsidRPr="00A83312">
              <w:t xml:space="preserve">= Fichier </w:t>
            </w:r>
            <w:proofErr w:type="spellStart"/>
            <w:r w:rsidRPr="00A83312">
              <w:t>word</w:t>
            </w:r>
            <w:proofErr w:type="spellEnd"/>
          </w:p>
        </w:tc>
      </w:tr>
      <w:tr w:rsidR="00A83312" w14:paraId="1C0212E6" w14:textId="77777777" w:rsidTr="00121203">
        <w:trPr>
          <w:trHeight w:val="340"/>
        </w:trPr>
        <w:tc>
          <w:tcPr>
            <w:tcW w:w="4248" w:type="dxa"/>
            <w:vAlign w:val="center"/>
          </w:tcPr>
          <w:p w14:paraId="4A11DBCA" w14:textId="33D26A85" w:rsidR="00A83312" w:rsidRDefault="00A83312" w:rsidP="00A83312">
            <w:pPr>
              <w:jc w:val="center"/>
            </w:pPr>
            <w:r>
              <w:rPr>
                <w:noProof/>
              </w:rPr>
              <mc:AlternateContent>
                <mc:Choice Requires="wps">
                  <w:drawing>
                    <wp:anchor distT="0" distB="0" distL="114300" distR="114300" simplePos="0" relativeHeight="251772928" behindDoc="0" locked="0" layoutInCell="1" allowOverlap="1" wp14:anchorId="58C67DEC" wp14:editId="635DC989">
                      <wp:simplePos x="0" y="0"/>
                      <wp:positionH relativeFrom="column">
                        <wp:posOffset>1310005</wp:posOffset>
                      </wp:positionH>
                      <wp:positionV relativeFrom="paragraph">
                        <wp:posOffset>5715</wp:posOffset>
                      </wp:positionV>
                      <wp:extent cx="1205865" cy="123190"/>
                      <wp:effectExtent l="0" t="0" r="13335" b="10160"/>
                      <wp:wrapSquare wrapText="bothSides"/>
                      <wp:docPr id="73" name="Rectangle 73"/>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FFBF6B"/>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BFF7" id="Rectangle 73" o:spid="_x0000_s1026" style="position:absolute;margin-left:103.15pt;margin-top:.45pt;width:94.95pt;height:9.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" fillcolor="#ffbf6b" strokecolor="black [3213]" strokeweight=".5pt">
                      <w10:wrap type="square"/>
                    </v:rect>
                  </w:pict>
                </mc:Fallback>
              </mc:AlternateContent>
            </w:r>
          </w:p>
        </w:tc>
        <w:tc>
          <w:tcPr>
            <w:tcW w:w="9744" w:type="dxa"/>
            <w:vAlign w:val="center"/>
          </w:tcPr>
          <w:p w14:paraId="2A29ADEC" w14:textId="104925AF" w:rsidR="00A83312" w:rsidRPr="00A83312" w:rsidRDefault="00A83312" w:rsidP="00A83312">
            <w:r w:rsidRPr="00A83312">
              <w:t xml:space="preserve">= Fichier </w:t>
            </w:r>
            <w:proofErr w:type="spellStart"/>
            <w:r w:rsidRPr="00A83312">
              <w:t>powerpoint</w:t>
            </w:r>
            <w:proofErr w:type="spellEnd"/>
          </w:p>
        </w:tc>
      </w:tr>
      <w:tr w:rsidR="00A83312" w14:paraId="72911CC1" w14:textId="77777777" w:rsidTr="00121203">
        <w:trPr>
          <w:trHeight w:val="340"/>
        </w:trPr>
        <w:tc>
          <w:tcPr>
            <w:tcW w:w="4248" w:type="dxa"/>
            <w:vAlign w:val="center"/>
          </w:tcPr>
          <w:p w14:paraId="169BC511" w14:textId="2A4D2DFC" w:rsidR="00A83312" w:rsidRDefault="00A83312" w:rsidP="00A83312">
            <w:pPr>
              <w:jc w:val="center"/>
            </w:pPr>
            <w:r>
              <w:rPr>
                <w:noProof/>
              </w:rPr>
              <mc:AlternateContent>
                <mc:Choice Requires="wps">
                  <w:drawing>
                    <wp:anchor distT="0" distB="0" distL="114300" distR="114300" simplePos="0" relativeHeight="251774976" behindDoc="0" locked="0" layoutInCell="1" allowOverlap="1" wp14:anchorId="5D0B43AA" wp14:editId="200989E7">
                      <wp:simplePos x="0" y="0"/>
                      <wp:positionH relativeFrom="column">
                        <wp:posOffset>1309370</wp:posOffset>
                      </wp:positionH>
                      <wp:positionV relativeFrom="paragraph">
                        <wp:posOffset>1905</wp:posOffset>
                      </wp:positionV>
                      <wp:extent cx="1205865" cy="123190"/>
                      <wp:effectExtent l="0" t="0" r="13335" b="10160"/>
                      <wp:wrapSquare wrapText="bothSides"/>
                      <wp:docPr id="74" name="Rectangle 74"/>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A69F9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8E6F" id="Rectangle 74" o:spid="_x0000_s1026" style="position:absolute;margin-left:103.1pt;margin-top:.15pt;width:94.95pt;height:9.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" fillcolor="#a69f9f" strokecolor="black [3213]" strokeweight=".5pt">
                      <w10:wrap type="square"/>
                    </v:rect>
                  </w:pict>
                </mc:Fallback>
              </mc:AlternateContent>
            </w:r>
          </w:p>
        </w:tc>
        <w:tc>
          <w:tcPr>
            <w:tcW w:w="9744" w:type="dxa"/>
            <w:vAlign w:val="center"/>
          </w:tcPr>
          <w:p w14:paraId="70E3E9E6" w14:textId="59897BEA" w:rsidR="00A83312" w:rsidRPr="00A83312" w:rsidRDefault="00AA3DD3" w:rsidP="00AA3DD3">
            <w:r>
              <w:t>= Fichier code source</w:t>
            </w:r>
          </w:p>
        </w:tc>
      </w:tr>
      <w:tr w:rsidR="00A83312" w14:paraId="2BA9A527" w14:textId="77777777" w:rsidTr="00121203">
        <w:trPr>
          <w:trHeight w:val="340"/>
        </w:trPr>
        <w:tc>
          <w:tcPr>
            <w:tcW w:w="4248" w:type="dxa"/>
            <w:vAlign w:val="center"/>
          </w:tcPr>
          <w:p w14:paraId="44091039" w14:textId="1A11BCD1" w:rsidR="00A83312" w:rsidRDefault="00A83312" w:rsidP="00A83312">
            <w:pPr>
              <w:jc w:val="center"/>
            </w:pPr>
            <w:r>
              <w:rPr>
                <w:noProof/>
              </w:rPr>
              <mc:AlternateContent>
                <mc:Choice Requires="wps">
                  <w:drawing>
                    <wp:anchor distT="0" distB="0" distL="114300" distR="114300" simplePos="0" relativeHeight="251777024" behindDoc="0" locked="0" layoutInCell="1" allowOverlap="1" wp14:anchorId="0F8DC60E" wp14:editId="28FC236F">
                      <wp:simplePos x="0" y="0"/>
                      <wp:positionH relativeFrom="column">
                        <wp:posOffset>1306830</wp:posOffset>
                      </wp:positionH>
                      <wp:positionV relativeFrom="paragraph">
                        <wp:posOffset>-17145</wp:posOffset>
                      </wp:positionV>
                      <wp:extent cx="1205865" cy="123190"/>
                      <wp:effectExtent l="0" t="0" r="13335" b="10160"/>
                      <wp:wrapSquare wrapText="bothSides"/>
                      <wp:docPr id="77" name="Rectangle 77"/>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FF2E2E"/>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C9F8" id="Rectangle 77" o:spid="_x0000_s1026" style="position:absolute;margin-left:102.9pt;margin-top:-1.35pt;width:94.95pt;height: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" fillcolor="#ff2e2e" strokecolor="black [3213]" strokeweight=".5pt">
                      <w10:wrap type="square"/>
                    </v:rect>
                  </w:pict>
                </mc:Fallback>
              </mc:AlternateContent>
            </w:r>
          </w:p>
        </w:tc>
        <w:tc>
          <w:tcPr>
            <w:tcW w:w="9744" w:type="dxa"/>
            <w:vAlign w:val="center"/>
          </w:tcPr>
          <w:p w14:paraId="2AC03B24" w14:textId="34798C91" w:rsidR="00A83312" w:rsidRPr="00A83312" w:rsidRDefault="00A83312" w:rsidP="00A83312">
            <w:r w:rsidRPr="00A83312">
              <w:t>= Fichier PDF</w:t>
            </w:r>
          </w:p>
        </w:tc>
      </w:tr>
      <w:tr w:rsidR="00A83312" w14:paraId="1B2D9178" w14:textId="77777777" w:rsidTr="00121203">
        <w:trPr>
          <w:trHeight w:val="340"/>
        </w:trPr>
        <w:tc>
          <w:tcPr>
            <w:tcW w:w="4248" w:type="dxa"/>
            <w:vAlign w:val="center"/>
          </w:tcPr>
          <w:p w14:paraId="2631912D" w14:textId="362FD6BF" w:rsidR="00A83312" w:rsidRDefault="00A83312" w:rsidP="00A83312">
            <w:pPr>
              <w:jc w:val="center"/>
            </w:pPr>
            <w:r>
              <w:rPr>
                <w:noProof/>
              </w:rPr>
              <mc:AlternateContent>
                <mc:Choice Requires="wps">
                  <w:drawing>
                    <wp:anchor distT="0" distB="0" distL="114300" distR="114300" simplePos="0" relativeHeight="251779072" behindDoc="0" locked="0" layoutInCell="1" allowOverlap="1" wp14:anchorId="15924C89" wp14:editId="6BE81BDC">
                      <wp:simplePos x="0" y="0"/>
                      <wp:positionH relativeFrom="column">
                        <wp:posOffset>1306830</wp:posOffset>
                      </wp:positionH>
                      <wp:positionV relativeFrom="paragraph">
                        <wp:posOffset>8890</wp:posOffset>
                      </wp:positionV>
                      <wp:extent cx="1205865" cy="123190"/>
                      <wp:effectExtent l="0" t="0" r="13335" b="10160"/>
                      <wp:wrapSquare wrapText="bothSides"/>
                      <wp:docPr id="79" name="Rectangle 79"/>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E6E6E6"/>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7ABB" id="Rectangle 79" o:spid="_x0000_s1026" style="position:absolute;margin-left:102.9pt;margin-top:.7pt;width:94.95pt;height:9.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" fillcolor="#e6e6e6" strokecolor="black [3213]" strokeweight=".5pt">
                      <w10:wrap type="square"/>
                    </v:rect>
                  </w:pict>
                </mc:Fallback>
              </mc:AlternateContent>
            </w:r>
          </w:p>
        </w:tc>
        <w:tc>
          <w:tcPr>
            <w:tcW w:w="9744" w:type="dxa"/>
            <w:vAlign w:val="center"/>
          </w:tcPr>
          <w:p w14:paraId="569B342D" w14:textId="14836158" w:rsidR="00A83312" w:rsidRPr="00A83312" w:rsidRDefault="00A83312" w:rsidP="00A83312">
            <w:r w:rsidRPr="00A83312">
              <w:t>= Fichier PNG</w:t>
            </w:r>
          </w:p>
        </w:tc>
      </w:tr>
      <w:tr w:rsidR="001B054B" w14:paraId="0CD69CB7" w14:textId="77777777" w:rsidTr="00121203">
        <w:trPr>
          <w:trHeight w:val="340"/>
        </w:trPr>
        <w:tc>
          <w:tcPr>
            <w:tcW w:w="4248" w:type="dxa"/>
            <w:vAlign w:val="center"/>
          </w:tcPr>
          <w:p w14:paraId="39F06406" w14:textId="17512D21" w:rsidR="001B054B" w:rsidRDefault="001B054B" w:rsidP="00A83312">
            <w:pPr>
              <w:jc w:val="center"/>
              <w:rPr>
                <w:noProof/>
              </w:rPr>
            </w:pPr>
            <w:r>
              <w:rPr>
                <w:noProof/>
              </w:rPr>
              <mc:AlternateContent>
                <mc:Choice Requires="wps">
                  <w:drawing>
                    <wp:anchor distT="0" distB="0" distL="114300" distR="114300" simplePos="0" relativeHeight="251829248" behindDoc="0" locked="0" layoutInCell="1" allowOverlap="1" wp14:anchorId="608D712A" wp14:editId="655613C6">
                      <wp:simplePos x="0" y="0"/>
                      <wp:positionH relativeFrom="column">
                        <wp:posOffset>1317625</wp:posOffset>
                      </wp:positionH>
                      <wp:positionV relativeFrom="paragraph">
                        <wp:posOffset>8255</wp:posOffset>
                      </wp:positionV>
                      <wp:extent cx="1205865" cy="123190"/>
                      <wp:effectExtent l="0" t="0" r="13335" b="10160"/>
                      <wp:wrapSquare wrapText="bothSides"/>
                      <wp:docPr id="212" name="Rectangle 212"/>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F6FC4E"/>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A2869" id="Rectangle 212" o:spid="_x0000_s1026" style="position:absolute;margin-left:103.75pt;margin-top:.65pt;width:94.95pt;height:9.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" fillcolor="#f6fc4e" strokecolor="black [3213]" strokeweight=".5pt">
                      <w10:wrap type="square"/>
                    </v:rect>
                  </w:pict>
                </mc:Fallback>
              </mc:AlternateContent>
            </w:r>
          </w:p>
        </w:tc>
        <w:tc>
          <w:tcPr>
            <w:tcW w:w="9744" w:type="dxa"/>
            <w:vAlign w:val="center"/>
          </w:tcPr>
          <w:p w14:paraId="563A1223" w14:textId="00273A58" w:rsidR="001B054B" w:rsidRPr="00A83312" w:rsidRDefault="001B054B" w:rsidP="00A83312">
            <w:r>
              <w:t>= Fichier vidéo</w:t>
            </w:r>
          </w:p>
        </w:tc>
      </w:tr>
    </w:tbl>
    <w:p w14:paraId="26CC1498" w14:textId="63E3E9DD" w:rsidR="00A83312" w:rsidRDefault="00A83312"/>
    <w:p w14:paraId="4C9DFD2C" w14:textId="77777777" w:rsidR="00A83312" w:rsidRDefault="00A83312">
      <w:pPr>
        <w:rPr>
          <w:rFonts w:asciiTheme="majorHAnsi" w:hAnsiTheme="majorHAnsi" w:cs="Arial"/>
          <w:b/>
          <w:bCs/>
          <w:sz w:val="24"/>
          <w:szCs w:val="26"/>
        </w:rPr>
        <w:sectPr w:rsidR="00A83312" w:rsidSect="00A83312">
          <w:pgSz w:w="16838" w:h="11906" w:orient="landscape" w:code="9"/>
          <w:pgMar w:top="1418" w:right="1418" w:bottom="1418" w:left="1418" w:header="709" w:footer="709" w:gutter="0"/>
          <w:cols w:space="708"/>
          <w:titlePg/>
          <w:docGrid w:linePitch="360"/>
        </w:sectPr>
      </w:pPr>
    </w:p>
    <w:p w14:paraId="49EE7D62" w14:textId="2730727F" w:rsidR="009F61A5" w:rsidRDefault="00AD0FD2" w:rsidP="009F61A5">
      <w:pPr>
        <w:pStyle w:val="Titre3"/>
      </w:pPr>
      <w:bookmarkStart w:id="45" w:name="_Toc73704719"/>
      <w:r>
        <w:lastRenderedPageBreak/>
        <w:t>Fichiers code source</w:t>
      </w:r>
      <w:bookmarkEnd w:id="45"/>
    </w:p>
    <w:tbl>
      <w:tblPr>
        <w:tblStyle w:val="Grilledetableauclaire"/>
        <w:tblW w:w="0" w:type="auto"/>
        <w:tblLook w:val="04A0" w:firstRow="1" w:lastRow="0" w:firstColumn="1" w:lastColumn="0" w:noHBand="0" w:noVBand="1"/>
      </w:tblPr>
      <w:tblGrid>
        <w:gridCol w:w="4390"/>
        <w:gridCol w:w="4670"/>
      </w:tblGrid>
      <w:tr w:rsidR="00AD0FD2" w14:paraId="063DDF25" w14:textId="77777777" w:rsidTr="00E17693">
        <w:trPr>
          <w:trHeight w:val="567"/>
        </w:trPr>
        <w:tc>
          <w:tcPr>
            <w:tcW w:w="4390" w:type="dxa"/>
          </w:tcPr>
          <w:p w14:paraId="12949816" w14:textId="77777777" w:rsidR="00AD0FD2" w:rsidRPr="00AA3DD3" w:rsidRDefault="00AD0FD2" w:rsidP="00E17693">
            <w:pPr>
              <w:pStyle w:val="Retraitcorpsdetexte3"/>
              <w:ind w:left="0"/>
              <w:jc w:val="center"/>
              <w:rPr>
                <w:b/>
              </w:rPr>
            </w:pPr>
            <w:r w:rsidRPr="00AA3DD3">
              <w:rPr>
                <w:b/>
              </w:rPr>
              <w:t>Nom du fichier</w:t>
            </w:r>
          </w:p>
        </w:tc>
        <w:tc>
          <w:tcPr>
            <w:tcW w:w="4670" w:type="dxa"/>
          </w:tcPr>
          <w:p w14:paraId="699B4F4B" w14:textId="77777777" w:rsidR="00AD0FD2" w:rsidRPr="00AA3DD3" w:rsidRDefault="00AD0FD2" w:rsidP="00E17693">
            <w:pPr>
              <w:pStyle w:val="Retraitcorpsdetexte3"/>
              <w:ind w:left="0"/>
              <w:jc w:val="center"/>
              <w:rPr>
                <w:b/>
              </w:rPr>
            </w:pPr>
            <w:r w:rsidRPr="00AA3DD3">
              <w:rPr>
                <w:b/>
              </w:rPr>
              <w:t>Description</w:t>
            </w:r>
          </w:p>
        </w:tc>
      </w:tr>
      <w:tr w:rsidR="00AD0FD2" w14:paraId="72296701" w14:textId="77777777" w:rsidTr="00E17693">
        <w:trPr>
          <w:trHeight w:val="567"/>
        </w:trPr>
        <w:tc>
          <w:tcPr>
            <w:tcW w:w="4390" w:type="dxa"/>
            <w:vAlign w:val="center"/>
          </w:tcPr>
          <w:p w14:paraId="0EA63B54" w14:textId="72867CBD" w:rsidR="00AD0FD2" w:rsidRDefault="00AD0FD2" w:rsidP="00E17693">
            <w:pPr>
              <w:pStyle w:val="Retraitcorpsdetexte3"/>
              <w:ind w:left="0"/>
              <w:jc w:val="left"/>
            </w:pPr>
            <w:proofErr w:type="spellStart"/>
            <w:r>
              <w:t>AppDelegate.swift</w:t>
            </w:r>
            <w:proofErr w:type="spellEnd"/>
          </w:p>
        </w:tc>
        <w:tc>
          <w:tcPr>
            <w:tcW w:w="4670" w:type="dxa"/>
            <w:vAlign w:val="center"/>
          </w:tcPr>
          <w:p w14:paraId="1A3EB16D" w14:textId="618018AD" w:rsidR="00AD0FD2" w:rsidRDefault="00AD0FD2" w:rsidP="00E17693">
            <w:pPr>
              <w:pStyle w:val="Retraitcorpsdetexte3"/>
              <w:ind w:left="0"/>
              <w:jc w:val="left"/>
            </w:pPr>
            <w:r>
              <w:t>Script responsable des liaisons avec la base de donnée</w:t>
            </w:r>
            <w:r w:rsidR="00EA67ED">
              <w:t>s</w:t>
            </w:r>
            <w:r>
              <w:t xml:space="preserve"> </w:t>
            </w:r>
            <w:proofErr w:type="spellStart"/>
            <w:r>
              <w:t>firebase</w:t>
            </w:r>
            <w:proofErr w:type="spellEnd"/>
          </w:p>
        </w:tc>
      </w:tr>
      <w:tr w:rsidR="00AD0FD2" w14:paraId="1B428FCD" w14:textId="77777777" w:rsidTr="00E17693">
        <w:trPr>
          <w:trHeight w:val="567"/>
        </w:trPr>
        <w:tc>
          <w:tcPr>
            <w:tcW w:w="4390" w:type="dxa"/>
            <w:vAlign w:val="center"/>
          </w:tcPr>
          <w:p w14:paraId="39618B59" w14:textId="4D7C1B30" w:rsidR="00AD0FD2" w:rsidRDefault="00AD0FD2" w:rsidP="00E17693">
            <w:pPr>
              <w:pStyle w:val="Retraitcorpsdetexte3"/>
              <w:ind w:left="0"/>
              <w:jc w:val="left"/>
            </w:pPr>
            <w:proofErr w:type="spellStart"/>
            <w:r>
              <w:t>SceneDelegate.swift</w:t>
            </w:r>
            <w:proofErr w:type="spellEnd"/>
          </w:p>
        </w:tc>
        <w:tc>
          <w:tcPr>
            <w:tcW w:w="4670" w:type="dxa"/>
            <w:vAlign w:val="center"/>
          </w:tcPr>
          <w:p w14:paraId="6E2BA414" w14:textId="6F0F4E43" w:rsidR="00AD0FD2" w:rsidRDefault="00AD0FD2" w:rsidP="00AD0FD2">
            <w:pPr>
              <w:pStyle w:val="Retraitcorpsdetexte3"/>
              <w:ind w:left="0"/>
              <w:jc w:val="left"/>
            </w:pPr>
            <w:r>
              <w:t xml:space="preserve">Script responsable de l’affichage de l’écran </w:t>
            </w:r>
          </w:p>
        </w:tc>
      </w:tr>
      <w:tr w:rsidR="00AD0FD2" w14:paraId="488956CA" w14:textId="77777777" w:rsidTr="00E17693">
        <w:trPr>
          <w:trHeight w:val="567"/>
        </w:trPr>
        <w:tc>
          <w:tcPr>
            <w:tcW w:w="4390" w:type="dxa"/>
            <w:vAlign w:val="center"/>
          </w:tcPr>
          <w:p w14:paraId="63935AC0" w14:textId="0767298E" w:rsidR="00AD0FD2" w:rsidRDefault="00AD0FD2" w:rsidP="00E17693">
            <w:pPr>
              <w:pStyle w:val="Retraitcorpsdetexte3"/>
              <w:ind w:left="0"/>
              <w:jc w:val="left"/>
            </w:pPr>
            <w:proofErr w:type="spellStart"/>
            <w:r>
              <w:t>Designables.swift</w:t>
            </w:r>
            <w:proofErr w:type="spellEnd"/>
          </w:p>
        </w:tc>
        <w:tc>
          <w:tcPr>
            <w:tcW w:w="4670" w:type="dxa"/>
            <w:vAlign w:val="center"/>
          </w:tcPr>
          <w:p w14:paraId="270D6931" w14:textId="7D338095" w:rsidR="00AD0FD2" w:rsidRDefault="00AD0FD2" w:rsidP="00E17693">
            <w:pPr>
              <w:pStyle w:val="Retraitcorpsdetexte3"/>
              <w:ind w:left="0"/>
              <w:jc w:val="left"/>
            </w:pPr>
            <w:r>
              <w:t>Script généré automatiquement qui gère le design de chaque objet crée</w:t>
            </w:r>
          </w:p>
        </w:tc>
      </w:tr>
      <w:tr w:rsidR="00AD0FD2" w14:paraId="2C50AD36" w14:textId="77777777" w:rsidTr="00E17693">
        <w:trPr>
          <w:trHeight w:val="567"/>
        </w:trPr>
        <w:tc>
          <w:tcPr>
            <w:tcW w:w="4390" w:type="dxa"/>
            <w:vAlign w:val="center"/>
          </w:tcPr>
          <w:p w14:paraId="57D362FD" w14:textId="023261C4" w:rsidR="00AD0FD2" w:rsidRDefault="00AD0FD2" w:rsidP="00E17693">
            <w:pPr>
              <w:pStyle w:val="Retraitcorpsdetexte3"/>
              <w:ind w:left="0"/>
              <w:jc w:val="left"/>
            </w:pPr>
            <w:proofErr w:type="spellStart"/>
            <w:r>
              <w:t>Extensions.swift</w:t>
            </w:r>
            <w:proofErr w:type="spellEnd"/>
          </w:p>
        </w:tc>
        <w:tc>
          <w:tcPr>
            <w:tcW w:w="4670" w:type="dxa"/>
            <w:vAlign w:val="center"/>
          </w:tcPr>
          <w:p w14:paraId="63897B6B" w14:textId="1094C9DF" w:rsidR="00AD0FD2" w:rsidRDefault="00DF7DB6" w:rsidP="00E17693">
            <w:pPr>
              <w:pStyle w:val="Retraitcorpsdetexte3"/>
              <w:ind w:left="0"/>
              <w:jc w:val="left"/>
            </w:pPr>
            <w:r>
              <w:t>Script généré automatiquement qui gère les box des messages</w:t>
            </w:r>
          </w:p>
        </w:tc>
      </w:tr>
      <w:tr w:rsidR="00AD0FD2" w14:paraId="00FF3E93" w14:textId="77777777" w:rsidTr="00E17693">
        <w:trPr>
          <w:trHeight w:val="567"/>
        </w:trPr>
        <w:tc>
          <w:tcPr>
            <w:tcW w:w="4390" w:type="dxa"/>
            <w:vAlign w:val="center"/>
          </w:tcPr>
          <w:p w14:paraId="2E11B554" w14:textId="7AB81FC8" w:rsidR="00AD0FD2" w:rsidRDefault="00AD0FD2" w:rsidP="00E17693">
            <w:pPr>
              <w:pStyle w:val="Retraitcorpsdetexte3"/>
              <w:ind w:left="0"/>
              <w:jc w:val="left"/>
            </w:pPr>
            <w:proofErr w:type="spellStart"/>
            <w:r>
              <w:t>LoginViewController.swift</w:t>
            </w:r>
            <w:proofErr w:type="spellEnd"/>
          </w:p>
        </w:tc>
        <w:tc>
          <w:tcPr>
            <w:tcW w:w="4670" w:type="dxa"/>
            <w:vAlign w:val="center"/>
          </w:tcPr>
          <w:p w14:paraId="786620A4" w14:textId="075E9813" w:rsidR="00AD0FD2" w:rsidRDefault="00DF7DB6" w:rsidP="00E17693">
            <w:pPr>
              <w:pStyle w:val="Retraitcorpsdetexte3"/>
              <w:ind w:left="0"/>
              <w:jc w:val="left"/>
            </w:pPr>
            <w:r>
              <w:t xml:space="preserve">Script crée </w:t>
            </w:r>
            <w:proofErr w:type="spellStart"/>
            <w:r>
              <w:t>semi-automatiquement</w:t>
            </w:r>
            <w:proofErr w:type="spellEnd"/>
            <w:r>
              <w:t xml:space="preserve"> qui gère la connexion de l’utilisateur</w:t>
            </w:r>
          </w:p>
        </w:tc>
      </w:tr>
      <w:tr w:rsidR="00DF7DB6" w14:paraId="12A91110" w14:textId="77777777" w:rsidTr="00E17693">
        <w:trPr>
          <w:trHeight w:val="567"/>
        </w:trPr>
        <w:tc>
          <w:tcPr>
            <w:tcW w:w="4390" w:type="dxa"/>
            <w:vAlign w:val="center"/>
          </w:tcPr>
          <w:p w14:paraId="5B103EC7" w14:textId="5E446B67" w:rsidR="00DF7DB6" w:rsidRDefault="00DF7DB6" w:rsidP="00DF7DB6">
            <w:pPr>
              <w:pStyle w:val="Retraitcorpsdetexte3"/>
              <w:ind w:left="0"/>
              <w:jc w:val="left"/>
            </w:pPr>
            <w:proofErr w:type="spellStart"/>
            <w:r>
              <w:t>SignUpViewController.swift</w:t>
            </w:r>
            <w:proofErr w:type="spellEnd"/>
          </w:p>
        </w:tc>
        <w:tc>
          <w:tcPr>
            <w:tcW w:w="4670" w:type="dxa"/>
            <w:vAlign w:val="center"/>
          </w:tcPr>
          <w:p w14:paraId="19454D09" w14:textId="5D59FAD5" w:rsidR="00DF7DB6" w:rsidRDefault="00DF7DB6" w:rsidP="00DF7DB6">
            <w:pPr>
              <w:pStyle w:val="Retraitcorpsdetexte3"/>
              <w:ind w:left="0"/>
              <w:jc w:val="left"/>
            </w:pPr>
            <w:r>
              <w:t xml:space="preserve">Script crée </w:t>
            </w:r>
            <w:proofErr w:type="spellStart"/>
            <w:r>
              <w:t>semi-automatiquement</w:t>
            </w:r>
            <w:proofErr w:type="spellEnd"/>
            <w:r>
              <w:t xml:space="preserve"> qui gère l’inscription de l’utilisateur</w:t>
            </w:r>
          </w:p>
        </w:tc>
      </w:tr>
      <w:tr w:rsidR="00DF7DB6" w:rsidRPr="00DF7DB6" w14:paraId="6267DEF2" w14:textId="77777777" w:rsidTr="00E17693">
        <w:trPr>
          <w:trHeight w:val="567"/>
        </w:trPr>
        <w:tc>
          <w:tcPr>
            <w:tcW w:w="4390" w:type="dxa"/>
            <w:vAlign w:val="center"/>
          </w:tcPr>
          <w:p w14:paraId="7B004E87" w14:textId="103CC184" w:rsidR="00DF7DB6" w:rsidRPr="00AA3DD3" w:rsidRDefault="00DF7DB6" w:rsidP="00DF7DB6">
            <w:pPr>
              <w:pStyle w:val="Retraitcorpsdetexte3"/>
              <w:ind w:left="0"/>
              <w:jc w:val="left"/>
              <w:rPr>
                <w:lang w:val="de-CH"/>
              </w:rPr>
            </w:pPr>
            <w:proofErr w:type="spellStart"/>
            <w:r>
              <w:t>InitialViewController.swift</w:t>
            </w:r>
            <w:proofErr w:type="spellEnd"/>
          </w:p>
        </w:tc>
        <w:tc>
          <w:tcPr>
            <w:tcW w:w="4670" w:type="dxa"/>
            <w:vAlign w:val="center"/>
          </w:tcPr>
          <w:p w14:paraId="55D18854" w14:textId="5E20972D" w:rsidR="00DF7DB6" w:rsidRPr="00DF7DB6" w:rsidRDefault="00DF7DB6" w:rsidP="00DF7DB6">
            <w:pPr>
              <w:pStyle w:val="Retraitcorpsdetexte3"/>
              <w:ind w:left="0"/>
              <w:jc w:val="left"/>
            </w:pPr>
            <w:r w:rsidRPr="00DF7DB6">
              <w:t>Script responsable de la première page active, connecté ou non</w:t>
            </w:r>
          </w:p>
        </w:tc>
      </w:tr>
      <w:tr w:rsidR="00DF7DB6" w14:paraId="1C781F39" w14:textId="77777777" w:rsidTr="00E17693">
        <w:trPr>
          <w:trHeight w:val="567"/>
        </w:trPr>
        <w:tc>
          <w:tcPr>
            <w:tcW w:w="4390" w:type="dxa"/>
            <w:vAlign w:val="center"/>
          </w:tcPr>
          <w:p w14:paraId="45E0E15A" w14:textId="01C7DDFD" w:rsidR="00DF7DB6" w:rsidRPr="00AA3DD3" w:rsidRDefault="00DF7DB6" w:rsidP="00DF7DB6">
            <w:pPr>
              <w:pStyle w:val="Retraitcorpsdetexte3"/>
              <w:ind w:left="0"/>
              <w:jc w:val="left"/>
            </w:pPr>
            <w:proofErr w:type="spellStart"/>
            <w:r>
              <w:t>GroceryListViewController.swift</w:t>
            </w:r>
            <w:proofErr w:type="spellEnd"/>
          </w:p>
        </w:tc>
        <w:tc>
          <w:tcPr>
            <w:tcW w:w="4670" w:type="dxa"/>
            <w:vAlign w:val="center"/>
          </w:tcPr>
          <w:p w14:paraId="5F3201B3" w14:textId="512BB29F" w:rsidR="00DF7DB6" w:rsidRDefault="00DF7DB6" w:rsidP="00DF7DB6">
            <w:pPr>
              <w:pStyle w:val="Retraitcorpsdetexte3"/>
              <w:ind w:left="0"/>
              <w:jc w:val="left"/>
            </w:pPr>
            <w:r>
              <w:t>Script responsable de la page de liste des courses et de la déconnexion</w:t>
            </w:r>
          </w:p>
        </w:tc>
      </w:tr>
      <w:tr w:rsidR="00DF7DB6" w14:paraId="322B1216" w14:textId="77777777" w:rsidTr="00E17693">
        <w:trPr>
          <w:trHeight w:val="567"/>
        </w:trPr>
        <w:tc>
          <w:tcPr>
            <w:tcW w:w="4390" w:type="dxa"/>
            <w:vAlign w:val="center"/>
          </w:tcPr>
          <w:p w14:paraId="46835D5E" w14:textId="6C30319B" w:rsidR="00DF7DB6" w:rsidRDefault="00DF7DB6" w:rsidP="00DF7DB6">
            <w:pPr>
              <w:pStyle w:val="Retraitcorpsdetexte3"/>
              <w:ind w:left="0"/>
              <w:jc w:val="left"/>
            </w:pPr>
            <w:proofErr w:type="spellStart"/>
            <w:r>
              <w:t>AddGroceriesViewController.swift</w:t>
            </w:r>
            <w:proofErr w:type="spellEnd"/>
          </w:p>
        </w:tc>
        <w:tc>
          <w:tcPr>
            <w:tcW w:w="4670" w:type="dxa"/>
            <w:vAlign w:val="center"/>
          </w:tcPr>
          <w:p w14:paraId="38A1CC65" w14:textId="74F232F8" w:rsidR="00DF7DB6" w:rsidRDefault="00DF7DB6" w:rsidP="00DF7DB6">
            <w:pPr>
              <w:pStyle w:val="Retraitcorpsdetexte3"/>
              <w:ind w:left="0"/>
              <w:jc w:val="left"/>
            </w:pPr>
            <w:r>
              <w:t>Script responsable de la page d’ajout de produit, gère les erreurs</w:t>
            </w:r>
          </w:p>
        </w:tc>
      </w:tr>
      <w:tr w:rsidR="00DF7DB6" w14:paraId="5E92F4FA" w14:textId="77777777" w:rsidTr="00E17693">
        <w:trPr>
          <w:trHeight w:val="567"/>
        </w:trPr>
        <w:tc>
          <w:tcPr>
            <w:tcW w:w="4390" w:type="dxa"/>
            <w:vAlign w:val="center"/>
          </w:tcPr>
          <w:p w14:paraId="3836A878" w14:textId="618FFED5" w:rsidR="00DF7DB6" w:rsidRDefault="00DF7DB6" w:rsidP="00DF7DB6">
            <w:pPr>
              <w:pStyle w:val="Retraitcorpsdetexte3"/>
              <w:ind w:left="0"/>
              <w:jc w:val="left"/>
            </w:pPr>
            <w:proofErr w:type="spellStart"/>
            <w:r>
              <w:t>EditGroceriesViewController.swift</w:t>
            </w:r>
            <w:proofErr w:type="spellEnd"/>
          </w:p>
        </w:tc>
        <w:tc>
          <w:tcPr>
            <w:tcW w:w="4670" w:type="dxa"/>
            <w:vAlign w:val="center"/>
          </w:tcPr>
          <w:p w14:paraId="23E9E215" w14:textId="3375EA71" w:rsidR="00DF7DB6" w:rsidRDefault="00DF7DB6" w:rsidP="00DF7DB6">
            <w:pPr>
              <w:pStyle w:val="Retraitcorpsdetexte3"/>
              <w:ind w:left="0"/>
              <w:jc w:val="left"/>
            </w:pPr>
            <w:r>
              <w:t>Script responsable de la page de modification de produit, gère les erreurs</w:t>
            </w:r>
          </w:p>
        </w:tc>
      </w:tr>
      <w:tr w:rsidR="00DF7DB6" w14:paraId="0CC47F10" w14:textId="77777777" w:rsidTr="00E17693">
        <w:trPr>
          <w:trHeight w:val="567"/>
        </w:trPr>
        <w:tc>
          <w:tcPr>
            <w:tcW w:w="4390" w:type="dxa"/>
            <w:vAlign w:val="center"/>
          </w:tcPr>
          <w:p w14:paraId="54D57EB1" w14:textId="265D84A8" w:rsidR="00DF7DB6" w:rsidRDefault="00DF7DB6" w:rsidP="00DF7DB6">
            <w:pPr>
              <w:pStyle w:val="Retraitcorpsdetexte3"/>
              <w:ind w:left="0"/>
              <w:jc w:val="left"/>
            </w:pPr>
            <w:proofErr w:type="spellStart"/>
            <w:r>
              <w:t>ShopsViewController.swift</w:t>
            </w:r>
            <w:proofErr w:type="spellEnd"/>
          </w:p>
        </w:tc>
        <w:tc>
          <w:tcPr>
            <w:tcW w:w="4670" w:type="dxa"/>
            <w:vAlign w:val="center"/>
          </w:tcPr>
          <w:p w14:paraId="1D6A2970" w14:textId="2115627D" w:rsidR="00DF7DB6" w:rsidRDefault="00DF7DB6" w:rsidP="00DF7DB6">
            <w:pPr>
              <w:pStyle w:val="Retraitcorpsdetexte3"/>
              <w:ind w:left="0"/>
              <w:jc w:val="left"/>
            </w:pPr>
            <w:r>
              <w:t xml:space="preserve">Script responsable de la page de la liste des magasins, supprimer, ajouter, modifier </w:t>
            </w:r>
          </w:p>
        </w:tc>
      </w:tr>
      <w:tr w:rsidR="00DF7DB6" w14:paraId="20F8D265" w14:textId="77777777" w:rsidTr="00E17693">
        <w:trPr>
          <w:trHeight w:val="567"/>
        </w:trPr>
        <w:tc>
          <w:tcPr>
            <w:tcW w:w="4390" w:type="dxa"/>
            <w:vAlign w:val="center"/>
          </w:tcPr>
          <w:p w14:paraId="1E129F94" w14:textId="4A2DE676" w:rsidR="00DF7DB6" w:rsidRDefault="00DF7DB6" w:rsidP="00DF7DB6">
            <w:pPr>
              <w:pStyle w:val="Retraitcorpsdetexte3"/>
              <w:ind w:left="0"/>
              <w:jc w:val="left"/>
            </w:pPr>
            <w:proofErr w:type="spellStart"/>
            <w:r>
              <w:t>AddShopViewController.swift</w:t>
            </w:r>
            <w:proofErr w:type="spellEnd"/>
          </w:p>
        </w:tc>
        <w:tc>
          <w:tcPr>
            <w:tcW w:w="4670" w:type="dxa"/>
            <w:vAlign w:val="center"/>
          </w:tcPr>
          <w:p w14:paraId="4B80A2F8" w14:textId="03E4A217" w:rsidR="00DF7DB6" w:rsidRDefault="00DF7DB6" w:rsidP="00DF7DB6">
            <w:pPr>
              <w:pStyle w:val="Retraitcorpsdetexte3"/>
              <w:ind w:left="0"/>
              <w:jc w:val="left"/>
            </w:pPr>
            <w:r>
              <w:t>Script responsable de l’ajout d’un nouveau magasin, gère les erreurs</w:t>
            </w:r>
          </w:p>
        </w:tc>
      </w:tr>
      <w:tr w:rsidR="00DF7DB6" w14:paraId="1F7787A0" w14:textId="77777777" w:rsidTr="00E17693">
        <w:trPr>
          <w:trHeight w:val="567"/>
        </w:trPr>
        <w:tc>
          <w:tcPr>
            <w:tcW w:w="4390" w:type="dxa"/>
            <w:vAlign w:val="center"/>
          </w:tcPr>
          <w:p w14:paraId="675CE5E7" w14:textId="0A8644FF" w:rsidR="00DF7DB6" w:rsidRDefault="00DF7DB6" w:rsidP="00DF7DB6">
            <w:pPr>
              <w:pStyle w:val="Retraitcorpsdetexte3"/>
              <w:ind w:left="0"/>
              <w:jc w:val="left"/>
            </w:pPr>
            <w:proofErr w:type="spellStart"/>
            <w:r>
              <w:t>ShopDetailsViewController.swift</w:t>
            </w:r>
            <w:proofErr w:type="spellEnd"/>
          </w:p>
        </w:tc>
        <w:tc>
          <w:tcPr>
            <w:tcW w:w="4670" w:type="dxa"/>
            <w:vAlign w:val="center"/>
          </w:tcPr>
          <w:p w14:paraId="71ECAB60" w14:textId="61AD3888" w:rsidR="00DF7DB6" w:rsidRDefault="00DF7DB6" w:rsidP="00DF7DB6">
            <w:pPr>
              <w:pStyle w:val="Retraitcorpsdetexte3"/>
              <w:ind w:left="0"/>
              <w:jc w:val="left"/>
            </w:pPr>
            <w:r>
              <w:t>Script responsable de la page des détails magasin, modifier catégorie, supprimer</w:t>
            </w:r>
          </w:p>
        </w:tc>
      </w:tr>
      <w:tr w:rsidR="00DF7DB6" w14:paraId="7AF2EF76" w14:textId="77777777" w:rsidTr="00E17693">
        <w:trPr>
          <w:trHeight w:val="567"/>
        </w:trPr>
        <w:tc>
          <w:tcPr>
            <w:tcW w:w="4390" w:type="dxa"/>
            <w:vAlign w:val="center"/>
          </w:tcPr>
          <w:p w14:paraId="7EB246C0" w14:textId="4F437E60" w:rsidR="00DF7DB6" w:rsidRDefault="00DF7DB6" w:rsidP="00DF7DB6">
            <w:pPr>
              <w:pStyle w:val="Retraitcorpsdetexte3"/>
              <w:ind w:left="0"/>
              <w:jc w:val="left"/>
            </w:pPr>
            <w:proofErr w:type="spellStart"/>
            <w:r>
              <w:t>AddShopCategoryViewController.swift</w:t>
            </w:r>
            <w:proofErr w:type="spellEnd"/>
          </w:p>
        </w:tc>
        <w:tc>
          <w:tcPr>
            <w:tcW w:w="4670" w:type="dxa"/>
            <w:vAlign w:val="center"/>
          </w:tcPr>
          <w:p w14:paraId="18511DDA" w14:textId="2FFAC1F6" w:rsidR="00DF7DB6" w:rsidRDefault="00DF7DB6" w:rsidP="00DF7DB6">
            <w:pPr>
              <w:pStyle w:val="Retraitcorpsdetexte3"/>
              <w:ind w:left="0"/>
              <w:jc w:val="left"/>
            </w:pPr>
            <w:r>
              <w:t>Script responsable de la page d’ajout de catégorie, gère les erreurs</w:t>
            </w:r>
          </w:p>
        </w:tc>
      </w:tr>
      <w:tr w:rsidR="00DF7DB6" w14:paraId="0948238D" w14:textId="77777777" w:rsidTr="00E17693">
        <w:trPr>
          <w:trHeight w:val="567"/>
        </w:trPr>
        <w:tc>
          <w:tcPr>
            <w:tcW w:w="4390" w:type="dxa"/>
            <w:vAlign w:val="center"/>
          </w:tcPr>
          <w:p w14:paraId="50AB16B8" w14:textId="5A1CD7BD" w:rsidR="00DF7DB6" w:rsidRDefault="00DF7DB6" w:rsidP="00DF7DB6">
            <w:pPr>
              <w:pStyle w:val="Retraitcorpsdetexte3"/>
              <w:ind w:left="0"/>
              <w:jc w:val="left"/>
            </w:pPr>
            <w:proofErr w:type="spellStart"/>
            <w:r>
              <w:t>OrderListViewController.swift</w:t>
            </w:r>
            <w:proofErr w:type="spellEnd"/>
          </w:p>
        </w:tc>
        <w:tc>
          <w:tcPr>
            <w:tcW w:w="4670" w:type="dxa"/>
            <w:vAlign w:val="center"/>
          </w:tcPr>
          <w:p w14:paraId="4E93704D" w14:textId="650877A9" w:rsidR="00DF7DB6" w:rsidRDefault="00DF7DB6" w:rsidP="00DF7DB6">
            <w:pPr>
              <w:pStyle w:val="Retraitcorpsdetexte3"/>
              <w:ind w:left="0"/>
              <w:jc w:val="left"/>
            </w:pPr>
            <w:r>
              <w:t>Script responsable de la page final de l’application, affichage résultat et fin de l’application</w:t>
            </w:r>
          </w:p>
        </w:tc>
      </w:tr>
      <w:tr w:rsidR="00DF7DB6" w14:paraId="225DF582" w14:textId="77777777" w:rsidTr="00E17693">
        <w:trPr>
          <w:trHeight w:val="567"/>
        </w:trPr>
        <w:tc>
          <w:tcPr>
            <w:tcW w:w="4390" w:type="dxa"/>
            <w:vAlign w:val="center"/>
          </w:tcPr>
          <w:p w14:paraId="02CEE60C" w14:textId="252FFA95" w:rsidR="00DF7DB6" w:rsidRDefault="00DF7DB6" w:rsidP="00DF7DB6">
            <w:pPr>
              <w:pStyle w:val="Retraitcorpsdetexte3"/>
              <w:ind w:left="0"/>
              <w:jc w:val="left"/>
            </w:pPr>
            <w:proofErr w:type="spellStart"/>
            <w:r>
              <w:t>Users.swift</w:t>
            </w:r>
            <w:proofErr w:type="spellEnd"/>
          </w:p>
        </w:tc>
        <w:tc>
          <w:tcPr>
            <w:tcW w:w="4670" w:type="dxa"/>
            <w:vAlign w:val="center"/>
          </w:tcPr>
          <w:p w14:paraId="565BFF4C" w14:textId="3275529C" w:rsidR="00DF7DB6" w:rsidRDefault="00EA67ED" w:rsidP="00DF7DB6">
            <w:pPr>
              <w:pStyle w:val="Retraitcorpsdetexte3"/>
              <w:ind w:left="0"/>
              <w:jc w:val="left"/>
            </w:pPr>
            <w:r>
              <w:t>Script responsable des requê</w:t>
            </w:r>
            <w:r w:rsidR="00DF7DB6">
              <w:t xml:space="preserve">tes utilisateurs pour la base de données </w:t>
            </w:r>
          </w:p>
        </w:tc>
      </w:tr>
      <w:tr w:rsidR="00DF7DB6" w14:paraId="48093740" w14:textId="77777777" w:rsidTr="00E17693">
        <w:trPr>
          <w:trHeight w:val="567"/>
        </w:trPr>
        <w:tc>
          <w:tcPr>
            <w:tcW w:w="4390" w:type="dxa"/>
            <w:vAlign w:val="center"/>
          </w:tcPr>
          <w:p w14:paraId="6CECA3F9" w14:textId="58AF53CB" w:rsidR="00DF7DB6" w:rsidRDefault="00DF7DB6" w:rsidP="00DF7DB6">
            <w:pPr>
              <w:pStyle w:val="Retraitcorpsdetexte3"/>
              <w:ind w:left="0"/>
              <w:jc w:val="left"/>
            </w:pPr>
            <w:proofErr w:type="spellStart"/>
            <w:r>
              <w:t>ShoppingList.swift</w:t>
            </w:r>
            <w:proofErr w:type="spellEnd"/>
          </w:p>
        </w:tc>
        <w:tc>
          <w:tcPr>
            <w:tcW w:w="4670" w:type="dxa"/>
            <w:vAlign w:val="center"/>
          </w:tcPr>
          <w:p w14:paraId="4D5B70F5" w14:textId="5E9A7546" w:rsidR="00DF7DB6" w:rsidRDefault="00EA67ED" w:rsidP="00DF7DB6">
            <w:pPr>
              <w:pStyle w:val="Retraitcorpsdetexte3"/>
              <w:ind w:left="0"/>
              <w:jc w:val="left"/>
            </w:pPr>
            <w:r>
              <w:t>Script responsable des requê</w:t>
            </w:r>
            <w:r w:rsidR="00DF7DB6">
              <w:t>tes listes de courses pour la base de données</w:t>
            </w:r>
          </w:p>
        </w:tc>
      </w:tr>
      <w:tr w:rsidR="00DF7DB6" w14:paraId="0E4FAF3F" w14:textId="77777777" w:rsidTr="00E17693">
        <w:trPr>
          <w:trHeight w:val="567"/>
        </w:trPr>
        <w:tc>
          <w:tcPr>
            <w:tcW w:w="4390" w:type="dxa"/>
            <w:vAlign w:val="center"/>
          </w:tcPr>
          <w:p w14:paraId="3CD01DBB" w14:textId="3718C4B7" w:rsidR="00DF7DB6" w:rsidRDefault="00DF7DB6" w:rsidP="00DF7DB6">
            <w:pPr>
              <w:pStyle w:val="Retraitcorpsdetexte3"/>
              <w:ind w:left="0"/>
              <w:jc w:val="left"/>
            </w:pPr>
            <w:proofErr w:type="spellStart"/>
            <w:r>
              <w:t>Shop.swift</w:t>
            </w:r>
            <w:proofErr w:type="spellEnd"/>
          </w:p>
        </w:tc>
        <w:tc>
          <w:tcPr>
            <w:tcW w:w="4670" w:type="dxa"/>
            <w:vAlign w:val="center"/>
          </w:tcPr>
          <w:p w14:paraId="171150A6" w14:textId="675AFB54" w:rsidR="00DF7DB6" w:rsidRDefault="00DF7DB6" w:rsidP="00EA67ED">
            <w:pPr>
              <w:pStyle w:val="Retraitcorpsdetexte3"/>
              <w:ind w:left="0"/>
              <w:jc w:val="left"/>
            </w:pPr>
            <w:r>
              <w:t>Script responsable des requ</w:t>
            </w:r>
            <w:r w:rsidR="00EA67ED">
              <w:t>ê</w:t>
            </w:r>
            <w:r>
              <w:t>tes magasins pour la base de données</w:t>
            </w:r>
          </w:p>
        </w:tc>
      </w:tr>
      <w:tr w:rsidR="00DF7DB6" w14:paraId="4AC023CA" w14:textId="77777777" w:rsidTr="00E17693">
        <w:trPr>
          <w:trHeight w:val="567"/>
        </w:trPr>
        <w:tc>
          <w:tcPr>
            <w:tcW w:w="4390" w:type="dxa"/>
            <w:vAlign w:val="center"/>
          </w:tcPr>
          <w:p w14:paraId="773D5AAC" w14:textId="01B7A199" w:rsidR="00DF7DB6" w:rsidRDefault="00DF7DB6" w:rsidP="00DF7DB6">
            <w:pPr>
              <w:pStyle w:val="Retraitcorpsdetexte3"/>
              <w:ind w:left="0"/>
              <w:jc w:val="left"/>
            </w:pPr>
            <w:proofErr w:type="spellStart"/>
            <w:r>
              <w:t>Networking.swift</w:t>
            </w:r>
            <w:proofErr w:type="spellEnd"/>
          </w:p>
        </w:tc>
        <w:tc>
          <w:tcPr>
            <w:tcW w:w="4670" w:type="dxa"/>
            <w:vAlign w:val="center"/>
          </w:tcPr>
          <w:p w14:paraId="07CC7C10" w14:textId="46DF7A15" w:rsidR="00DF7DB6" w:rsidRDefault="00DF7DB6" w:rsidP="00DF7DB6">
            <w:pPr>
              <w:pStyle w:val="Retraitcorpsdetexte3"/>
              <w:ind w:left="0"/>
              <w:jc w:val="left"/>
            </w:pPr>
            <w:r>
              <w:t>Script responsable des appels à la base de données, créer, récupérer</w:t>
            </w:r>
          </w:p>
        </w:tc>
      </w:tr>
      <w:tr w:rsidR="00DF7DB6" w14:paraId="08E1B18F" w14:textId="77777777" w:rsidTr="00E17693">
        <w:trPr>
          <w:trHeight w:val="567"/>
        </w:trPr>
        <w:tc>
          <w:tcPr>
            <w:tcW w:w="4390" w:type="dxa"/>
            <w:vAlign w:val="center"/>
          </w:tcPr>
          <w:p w14:paraId="35A421BF" w14:textId="3DD6A3AD" w:rsidR="00DF7DB6" w:rsidRDefault="00DF7DB6" w:rsidP="00DF7DB6">
            <w:pPr>
              <w:pStyle w:val="Retraitcorpsdetexte3"/>
              <w:ind w:left="0"/>
              <w:jc w:val="left"/>
            </w:pPr>
            <w:proofErr w:type="spellStart"/>
            <w:r>
              <w:t>Public.swift</w:t>
            </w:r>
            <w:proofErr w:type="spellEnd"/>
          </w:p>
        </w:tc>
        <w:tc>
          <w:tcPr>
            <w:tcW w:w="4670" w:type="dxa"/>
            <w:vAlign w:val="center"/>
          </w:tcPr>
          <w:p w14:paraId="74AF6C7B" w14:textId="3DE8E19A" w:rsidR="00DF7DB6" w:rsidRDefault="009A42DF" w:rsidP="00DF7DB6">
            <w:pPr>
              <w:pStyle w:val="Retraitcorpsdetexte3"/>
              <w:ind w:left="0"/>
              <w:jc w:val="left"/>
            </w:pPr>
            <w:r>
              <w:t>Script contenant les variables globales</w:t>
            </w:r>
          </w:p>
        </w:tc>
      </w:tr>
      <w:tr w:rsidR="00DF7DB6" w14:paraId="15BA8FEF" w14:textId="77777777" w:rsidTr="00E17693">
        <w:trPr>
          <w:trHeight w:val="567"/>
        </w:trPr>
        <w:tc>
          <w:tcPr>
            <w:tcW w:w="4390" w:type="dxa"/>
            <w:vAlign w:val="center"/>
          </w:tcPr>
          <w:p w14:paraId="5A0FDCA4" w14:textId="3E542A23" w:rsidR="00DF7DB6" w:rsidRDefault="00DF7DB6" w:rsidP="00DF7DB6">
            <w:pPr>
              <w:pStyle w:val="Retraitcorpsdetexte3"/>
              <w:ind w:left="0"/>
              <w:jc w:val="left"/>
            </w:pPr>
            <w:proofErr w:type="spellStart"/>
            <w:r>
              <w:t>Main.storyboard</w:t>
            </w:r>
            <w:proofErr w:type="spellEnd"/>
          </w:p>
        </w:tc>
        <w:tc>
          <w:tcPr>
            <w:tcW w:w="4670" w:type="dxa"/>
            <w:vAlign w:val="center"/>
          </w:tcPr>
          <w:p w14:paraId="2D905932" w14:textId="5FDB3730" w:rsidR="00DF7DB6" w:rsidRDefault="009A42DF" w:rsidP="00DF7DB6">
            <w:pPr>
              <w:pStyle w:val="Retraitcorpsdetexte3"/>
              <w:ind w:left="0"/>
              <w:jc w:val="left"/>
            </w:pPr>
            <w:r>
              <w:t>Interface permettant de gérer de manière graphique les pages et les objets</w:t>
            </w:r>
          </w:p>
        </w:tc>
      </w:tr>
    </w:tbl>
    <w:p w14:paraId="5B40CC1B" w14:textId="77777777" w:rsidR="009A42DF" w:rsidRDefault="009A42DF" w:rsidP="00AD0FD2">
      <w:pPr>
        <w:pStyle w:val="Retraitcorpsdetexte3"/>
        <w:sectPr w:rsidR="009A42DF" w:rsidSect="008A2A01">
          <w:pgSz w:w="11906" w:h="16838" w:code="9"/>
          <w:pgMar w:top="1418" w:right="1418" w:bottom="1418" w:left="1418" w:header="709" w:footer="709" w:gutter="0"/>
          <w:cols w:space="708"/>
          <w:titlePg/>
          <w:docGrid w:linePitch="360"/>
        </w:sectPr>
      </w:pPr>
    </w:p>
    <w:p w14:paraId="08A54A68" w14:textId="482C6F6B" w:rsidR="00AD0FD2" w:rsidRDefault="009A42DF" w:rsidP="009A42DF">
      <w:pPr>
        <w:pStyle w:val="Titre3"/>
      </w:pPr>
      <w:bookmarkStart w:id="46" w:name="_Toc73704720"/>
      <w:r>
        <w:lastRenderedPageBreak/>
        <w:t>Arborescence fichiers code source</w:t>
      </w:r>
      <w:bookmarkEnd w:id="46"/>
    </w:p>
    <w:p w14:paraId="55A97E93" w14:textId="6BBB4093" w:rsidR="009A42DF" w:rsidRDefault="005C76A7" w:rsidP="009A42DF">
      <w:pPr>
        <w:pStyle w:val="Retraitcorpsdetexte3"/>
      </w:pPr>
      <w:r>
        <w:rPr>
          <w:noProof/>
        </w:rPr>
        <w:drawing>
          <wp:anchor distT="0" distB="0" distL="114300" distR="114300" simplePos="0" relativeHeight="251791360" behindDoc="0" locked="0" layoutInCell="1" allowOverlap="1" wp14:anchorId="79390E71" wp14:editId="19CD53EF">
            <wp:simplePos x="0" y="0"/>
            <wp:positionH relativeFrom="margin">
              <wp:align>center</wp:align>
            </wp:positionH>
            <wp:positionV relativeFrom="paragraph">
              <wp:posOffset>251460</wp:posOffset>
            </wp:positionV>
            <wp:extent cx="9923780" cy="2746375"/>
            <wp:effectExtent l="0" t="0" r="1270" b="0"/>
            <wp:wrapTopAndBottom/>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23780" cy="2746375"/>
                    </a:xfrm>
                    <a:prstGeom prst="rect">
                      <a:avLst/>
                    </a:prstGeom>
                  </pic:spPr>
                </pic:pic>
              </a:graphicData>
            </a:graphic>
            <wp14:sizeRelH relativeFrom="margin">
              <wp14:pctWidth>0</wp14:pctWidth>
            </wp14:sizeRelH>
            <wp14:sizeRelV relativeFrom="margin">
              <wp14:pctHeight>0</wp14:pctHeight>
            </wp14:sizeRelV>
          </wp:anchor>
        </w:drawing>
      </w:r>
    </w:p>
    <w:p w14:paraId="1E8570F7" w14:textId="0824A703" w:rsidR="009A42DF" w:rsidRDefault="009A42DF" w:rsidP="009A42DF">
      <w:pPr>
        <w:pStyle w:val="Retraitcorpsdetexte3"/>
      </w:pPr>
    </w:p>
    <w:p w14:paraId="5ACD7867" w14:textId="7E22103B" w:rsidR="009A42DF" w:rsidRPr="009A42DF" w:rsidRDefault="009A42DF" w:rsidP="009A42DF">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9744"/>
      </w:tblGrid>
      <w:tr w:rsidR="009A42DF" w14:paraId="63438D77" w14:textId="77777777" w:rsidTr="00E17693">
        <w:trPr>
          <w:trHeight w:val="340"/>
        </w:trPr>
        <w:tc>
          <w:tcPr>
            <w:tcW w:w="4248" w:type="dxa"/>
            <w:vAlign w:val="center"/>
          </w:tcPr>
          <w:p w14:paraId="0EACD5CA" w14:textId="77777777" w:rsidR="009A42DF" w:rsidRDefault="009A42DF" w:rsidP="00E17693">
            <w:pPr>
              <w:jc w:val="center"/>
            </w:pPr>
            <w:r>
              <w:rPr>
                <w:noProof/>
              </w:rPr>
              <mc:AlternateContent>
                <mc:Choice Requires="wps">
                  <w:drawing>
                    <wp:anchor distT="0" distB="0" distL="114300" distR="114300" simplePos="0" relativeHeight="251784192" behindDoc="0" locked="0" layoutInCell="1" allowOverlap="1" wp14:anchorId="5498193A" wp14:editId="6A0C9F28">
                      <wp:simplePos x="0" y="0"/>
                      <wp:positionH relativeFrom="column">
                        <wp:posOffset>1311275</wp:posOffset>
                      </wp:positionH>
                      <wp:positionV relativeFrom="paragraph">
                        <wp:posOffset>13970</wp:posOffset>
                      </wp:positionV>
                      <wp:extent cx="1205865" cy="123190"/>
                      <wp:effectExtent l="0" t="0" r="13335" b="10160"/>
                      <wp:wrapSquare wrapText="bothSides"/>
                      <wp:docPr id="84" name="Rectangle 84"/>
                      <wp:cNvGraphicFramePr/>
                      <a:graphic xmlns:a="http://schemas.openxmlformats.org/drawingml/2006/main">
                        <a:graphicData uri="http://schemas.microsoft.com/office/word/2010/wordprocessingShape">
                          <wps:wsp>
                            <wps:cNvSpPr/>
                            <wps:spPr>
                              <a:xfrm>
                                <a:off x="0" y="0"/>
                                <a:ext cx="1205865" cy="12319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2FCB" id="Rectangle 84" o:spid="_x0000_s1026" style="position:absolute;margin-left:103.25pt;margin-top:1.1pt;width:94.95pt;height:9.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" filled="f" strokecolor="black [3213]" strokeweight=".5pt">
                      <w10:wrap type="square"/>
                    </v:rect>
                  </w:pict>
                </mc:Fallback>
              </mc:AlternateContent>
            </w:r>
          </w:p>
        </w:tc>
        <w:tc>
          <w:tcPr>
            <w:tcW w:w="9744" w:type="dxa"/>
            <w:vAlign w:val="center"/>
          </w:tcPr>
          <w:p w14:paraId="1792513F" w14:textId="77777777" w:rsidR="009A42DF" w:rsidRPr="00A83312" w:rsidRDefault="009A42DF" w:rsidP="00E17693">
            <w:r w:rsidRPr="00A83312">
              <w:t xml:space="preserve">= </w:t>
            </w:r>
            <w:r>
              <w:t>Dossier</w:t>
            </w:r>
          </w:p>
        </w:tc>
      </w:tr>
      <w:tr w:rsidR="009A42DF" w14:paraId="10366FE0" w14:textId="77777777" w:rsidTr="00E17693">
        <w:trPr>
          <w:trHeight w:val="340"/>
        </w:trPr>
        <w:tc>
          <w:tcPr>
            <w:tcW w:w="4248" w:type="dxa"/>
            <w:vAlign w:val="center"/>
          </w:tcPr>
          <w:p w14:paraId="3196F52F" w14:textId="77777777" w:rsidR="009A42DF" w:rsidRDefault="009A42DF" w:rsidP="00E17693">
            <w:pPr>
              <w:jc w:val="center"/>
              <w:rPr>
                <w:noProof/>
              </w:rPr>
            </w:pPr>
            <w:r>
              <w:rPr>
                <w:noProof/>
              </w:rPr>
              <mc:AlternateContent>
                <mc:Choice Requires="wps">
                  <w:drawing>
                    <wp:anchor distT="0" distB="0" distL="114300" distR="114300" simplePos="0" relativeHeight="251790336" behindDoc="0" locked="0" layoutInCell="1" allowOverlap="1" wp14:anchorId="0142C09D" wp14:editId="65088677">
                      <wp:simplePos x="0" y="0"/>
                      <wp:positionH relativeFrom="column">
                        <wp:posOffset>1295400</wp:posOffset>
                      </wp:positionH>
                      <wp:positionV relativeFrom="paragraph">
                        <wp:posOffset>-45720</wp:posOffset>
                      </wp:positionV>
                      <wp:extent cx="1205865" cy="123190"/>
                      <wp:effectExtent l="0" t="0" r="13335" b="10160"/>
                      <wp:wrapSquare wrapText="bothSides"/>
                      <wp:docPr id="85" name="Rectangle 85"/>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E2E2E2"/>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1F78D" id="Rectangle 85" o:spid="_x0000_s1026" style="position:absolute;margin-left:102pt;margin-top:-3.6pt;width:94.95pt;height:9.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" fillcolor="#e2e2e2" strokecolor="black [3213]" strokeweight=".5pt">
                      <w10:wrap type="square"/>
                    </v:rect>
                  </w:pict>
                </mc:Fallback>
              </mc:AlternateContent>
            </w:r>
          </w:p>
        </w:tc>
        <w:tc>
          <w:tcPr>
            <w:tcW w:w="9744" w:type="dxa"/>
            <w:vAlign w:val="center"/>
          </w:tcPr>
          <w:p w14:paraId="0748D595" w14:textId="1A7FC642" w:rsidR="009A42DF" w:rsidRPr="00A83312" w:rsidRDefault="009A42DF" w:rsidP="004775C1">
            <w:r>
              <w:t xml:space="preserve">= </w:t>
            </w:r>
            <w:r w:rsidR="004775C1">
              <w:t xml:space="preserve">Fichier </w:t>
            </w:r>
            <w:proofErr w:type="spellStart"/>
            <w:r w:rsidR="004775C1">
              <w:t>swift</w:t>
            </w:r>
            <w:proofErr w:type="spellEnd"/>
          </w:p>
        </w:tc>
      </w:tr>
      <w:tr w:rsidR="009A42DF" w14:paraId="64A1C24B" w14:textId="77777777" w:rsidTr="00E17693">
        <w:trPr>
          <w:trHeight w:val="340"/>
        </w:trPr>
        <w:tc>
          <w:tcPr>
            <w:tcW w:w="4248" w:type="dxa"/>
            <w:vAlign w:val="center"/>
          </w:tcPr>
          <w:p w14:paraId="136EA770" w14:textId="77777777" w:rsidR="009A42DF" w:rsidRDefault="009A42DF" w:rsidP="00E17693">
            <w:pPr>
              <w:jc w:val="center"/>
            </w:pPr>
            <w:r>
              <w:rPr>
                <w:noProof/>
              </w:rPr>
              <mc:AlternateContent>
                <mc:Choice Requires="wps">
                  <w:drawing>
                    <wp:anchor distT="0" distB="0" distL="114300" distR="114300" simplePos="0" relativeHeight="251785216" behindDoc="0" locked="0" layoutInCell="1" allowOverlap="1" wp14:anchorId="5D6A411F" wp14:editId="52DC43AF">
                      <wp:simplePos x="0" y="0"/>
                      <wp:positionH relativeFrom="column">
                        <wp:posOffset>1311910</wp:posOffset>
                      </wp:positionH>
                      <wp:positionV relativeFrom="paragraph">
                        <wp:posOffset>10160</wp:posOffset>
                      </wp:positionV>
                      <wp:extent cx="1205865" cy="123190"/>
                      <wp:effectExtent l="0" t="0" r="13335" b="10160"/>
                      <wp:wrapSquare wrapText="bothSides"/>
                      <wp:docPr id="86" name="Rectangle 86"/>
                      <wp:cNvGraphicFramePr/>
                      <a:graphic xmlns:a="http://schemas.openxmlformats.org/drawingml/2006/main">
                        <a:graphicData uri="http://schemas.microsoft.com/office/word/2010/wordprocessingShape">
                          <wps:wsp>
                            <wps:cNvSpPr/>
                            <wps:spPr>
                              <a:xfrm>
                                <a:off x="0" y="0"/>
                                <a:ext cx="1205865" cy="123190"/>
                              </a:xfrm>
                              <a:prstGeom prst="rect">
                                <a:avLst/>
                              </a:prstGeom>
                              <a:solidFill>
                                <a:srgbClr val="96EDFA"/>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E5A43" id="Rectangle 86" o:spid="_x0000_s1026" style="position:absolute;margin-left:103.3pt;margin-top:.8pt;width:94.95pt;height:9.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" fillcolor="#96edfa" strokecolor="black [3213]" strokeweight=".5pt">
                      <w10:wrap type="square"/>
                    </v:rect>
                  </w:pict>
                </mc:Fallback>
              </mc:AlternateContent>
            </w:r>
          </w:p>
        </w:tc>
        <w:tc>
          <w:tcPr>
            <w:tcW w:w="9744" w:type="dxa"/>
            <w:vAlign w:val="center"/>
          </w:tcPr>
          <w:p w14:paraId="171A3CF8" w14:textId="43F5C8DB" w:rsidR="009A42DF" w:rsidRPr="00A83312" w:rsidRDefault="009A42DF" w:rsidP="004775C1">
            <w:r w:rsidRPr="00A83312">
              <w:t xml:space="preserve">= </w:t>
            </w:r>
            <w:r w:rsidR="004775C1">
              <w:t>Interface/</w:t>
            </w:r>
            <w:proofErr w:type="spellStart"/>
            <w:r w:rsidR="004775C1">
              <w:t>View</w:t>
            </w:r>
            <w:proofErr w:type="spellEnd"/>
          </w:p>
        </w:tc>
      </w:tr>
      <w:tr w:rsidR="009A42DF" w14:paraId="7584FE5D" w14:textId="77777777" w:rsidTr="00E17693">
        <w:trPr>
          <w:trHeight w:val="340"/>
        </w:trPr>
        <w:tc>
          <w:tcPr>
            <w:tcW w:w="4248" w:type="dxa"/>
            <w:vAlign w:val="center"/>
          </w:tcPr>
          <w:p w14:paraId="2CA7AD09" w14:textId="42463991" w:rsidR="009A42DF" w:rsidRDefault="009A42DF" w:rsidP="00E17693">
            <w:pPr>
              <w:jc w:val="center"/>
            </w:pPr>
          </w:p>
        </w:tc>
        <w:tc>
          <w:tcPr>
            <w:tcW w:w="9744" w:type="dxa"/>
            <w:vAlign w:val="center"/>
          </w:tcPr>
          <w:p w14:paraId="37A5FA6D" w14:textId="1EFCCE1B" w:rsidR="009A42DF" w:rsidRPr="00A83312" w:rsidRDefault="009A42DF" w:rsidP="00E17693"/>
        </w:tc>
      </w:tr>
      <w:tr w:rsidR="009A42DF" w14:paraId="72FFCA58" w14:textId="77777777" w:rsidTr="00E17693">
        <w:trPr>
          <w:trHeight w:val="340"/>
        </w:trPr>
        <w:tc>
          <w:tcPr>
            <w:tcW w:w="4248" w:type="dxa"/>
            <w:vAlign w:val="center"/>
          </w:tcPr>
          <w:p w14:paraId="0A1F1CAA" w14:textId="12987925" w:rsidR="009A42DF" w:rsidRDefault="009A42DF" w:rsidP="00E17693">
            <w:pPr>
              <w:jc w:val="center"/>
            </w:pPr>
          </w:p>
        </w:tc>
        <w:tc>
          <w:tcPr>
            <w:tcW w:w="9744" w:type="dxa"/>
            <w:vAlign w:val="center"/>
          </w:tcPr>
          <w:p w14:paraId="669B685E" w14:textId="637BA372" w:rsidR="009A42DF" w:rsidRPr="00A83312" w:rsidRDefault="009A42DF" w:rsidP="00E17693"/>
        </w:tc>
      </w:tr>
      <w:tr w:rsidR="009A42DF" w14:paraId="067C1D18" w14:textId="77777777" w:rsidTr="00E17693">
        <w:trPr>
          <w:trHeight w:val="340"/>
        </w:trPr>
        <w:tc>
          <w:tcPr>
            <w:tcW w:w="4248" w:type="dxa"/>
            <w:vAlign w:val="center"/>
          </w:tcPr>
          <w:p w14:paraId="5A0276E5" w14:textId="23043605" w:rsidR="009A42DF" w:rsidRDefault="009A42DF" w:rsidP="00E17693">
            <w:pPr>
              <w:jc w:val="center"/>
            </w:pPr>
          </w:p>
        </w:tc>
        <w:tc>
          <w:tcPr>
            <w:tcW w:w="9744" w:type="dxa"/>
            <w:vAlign w:val="center"/>
          </w:tcPr>
          <w:p w14:paraId="2B9822CF" w14:textId="193A2AC0" w:rsidR="009A42DF" w:rsidRPr="00A83312" w:rsidRDefault="009A42DF" w:rsidP="00E17693"/>
        </w:tc>
      </w:tr>
      <w:tr w:rsidR="009A42DF" w14:paraId="30374D2A" w14:textId="77777777" w:rsidTr="004775C1">
        <w:trPr>
          <w:trHeight w:val="80"/>
        </w:trPr>
        <w:tc>
          <w:tcPr>
            <w:tcW w:w="4248" w:type="dxa"/>
            <w:vAlign w:val="center"/>
          </w:tcPr>
          <w:p w14:paraId="6274D68B" w14:textId="3B2846A8" w:rsidR="009A42DF" w:rsidRDefault="009A42DF" w:rsidP="00E17693">
            <w:pPr>
              <w:jc w:val="center"/>
            </w:pPr>
          </w:p>
        </w:tc>
        <w:tc>
          <w:tcPr>
            <w:tcW w:w="9744" w:type="dxa"/>
            <w:vAlign w:val="center"/>
          </w:tcPr>
          <w:p w14:paraId="37576E82" w14:textId="6786D586" w:rsidR="009A42DF" w:rsidRPr="00A83312" w:rsidRDefault="009A42DF" w:rsidP="00E17693"/>
        </w:tc>
      </w:tr>
    </w:tbl>
    <w:p w14:paraId="2CC8E6AE" w14:textId="1896BB06" w:rsidR="009A42DF" w:rsidRDefault="009A42DF" w:rsidP="00AD0FD2">
      <w:pPr>
        <w:pStyle w:val="Retraitcorpsdetexte3"/>
      </w:pPr>
    </w:p>
    <w:p w14:paraId="24E3BB5C" w14:textId="7C9EEBDF" w:rsidR="009A42DF" w:rsidRDefault="009A42DF" w:rsidP="00AD0FD2">
      <w:pPr>
        <w:pStyle w:val="Retraitcorpsdetexte3"/>
      </w:pPr>
    </w:p>
    <w:p w14:paraId="77CBC4F7" w14:textId="77777777" w:rsidR="009A42DF" w:rsidRDefault="009A42DF" w:rsidP="00AD0FD2">
      <w:pPr>
        <w:pStyle w:val="Retraitcorpsdetexte3"/>
        <w:sectPr w:rsidR="009A42DF" w:rsidSect="009A42DF">
          <w:pgSz w:w="16838" w:h="11906" w:orient="landscape" w:code="9"/>
          <w:pgMar w:top="1418" w:right="1418" w:bottom="1418" w:left="1418" w:header="709" w:footer="709" w:gutter="0"/>
          <w:cols w:space="708"/>
          <w:titlePg/>
          <w:docGrid w:linePitch="360"/>
        </w:sectPr>
      </w:pPr>
    </w:p>
    <w:p w14:paraId="2BFC8324" w14:textId="11BD936E" w:rsidR="009A42DF" w:rsidRDefault="004775C1" w:rsidP="004775C1">
      <w:pPr>
        <w:pStyle w:val="Titre3"/>
      </w:pPr>
      <w:bookmarkStart w:id="47" w:name="_Toc73704721"/>
      <w:r>
        <w:lastRenderedPageBreak/>
        <w:t>Version de produit</w:t>
      </w:r>
      <w:bookmarkEnd w:id="47"/>
      <w:r>
        <w:t xml:space="preserve"> </w:t>
      </w:r>
    </w:p>
    <w:p w14:paraId="797F7E44" w14:textId="6E04FBE0" w:rsidR="004775C1" w:rsidRDefault="004775C1" w:rsidP="004775C1">
      <w:pPr>
        <w:pStyle w:val="Retraitcorpsdetexte3"/>
      </w:pPr>
      <w:r>
        <w:t>J’ai pendant ce projet fait un commit chaque jour sur le dépôt git</w:t>
      </w:r>
      <w:r>
        <w:rPr>
          <w:rStyle w:val="Appelnotedebasdep"/>
        </w:rPr>
        <w:footnoteReference w:id="9"/>
      </w:r>
      <w:r>
        <w:t xml:space="preserve">. J’ai donc environ une quarantaine de </w:t>
      </w:r>
      <w:proofErr w:type="spellStart"/>
      <w:r>
        <w:t>commits</w:t>
      </w:r>
      <w:proofErr w:type="spellEnd"/>
      <w:r>
        <w:t>. Pour ce qui est de la version du produit</w:t>
      </w:r>
      <w:r w:rsidR="00107BB3">
        <w:t>,</w:t>
      </w:r>
      <w:r>
        <w:t xml:space="preserve"> j’es</w:t>
      </w:r>
      <w:r w:rsidR="004F126C">
        <w:t>time avoir 4 versions du projet :</w:t>
      </w:r>
    </w:p>
    <w:p w14:paraId="6FD03D8B" w14:textId="77777777" w:rsidR="004F126C" w:rsidRDefault="004F126C" w:rsidP="004775C1">
      <w:pPr>
        <w:pStyle w:val="Retraitcorpsdetexte3"/>
      </w:pPr>
    </w:p>
    <w:p w14:paraId="30CD934A" w14:textId="4F80A7C4" w:rsidR="004775C1" w:rsidRDefault="004775C1" w:rsidP="004F126C">
      <w:pPr>
        <w:pStyle w:val="Retraitcorpsdetexte3"/>
        <w:numPr>
          <w:ilvl w:val="0"/>
          <w:numId w:val="32"/>
        </w:numPr>
      </w:pPr>
      <w:r>
        <w:t>La première du 10 mai 2021 (commit</w:t>
      </w:r>
      <w:r w:rsidR="004F126C">
        <w:t> : Code), version du squelette commentaire demandé par le chef de projet</w:t>
      </w:r>
    </w:p>
    <w:p w14:paraId="15B0E77E" w14:textId="77777777" w:rsidR="004F126C" w:rsidRDefault="004F126C" w:rsidP="004F126C">
      <w:pPr>
        <w:pStyle w:val="Retraitcorpsdetexte3"/>
        <w:ind w:left="2595"/>
      </w:pPr>
    </w:p>
    <w:p w14:paraId="2B65788A" w14:textId="54BDC867" w:rsidR="004F126C" w:rsidRDefault="004F126C" w:rsidP="00B54321">
      <w:pPr>
        <w:pStyle w:val="Retraitcorpsdetexte3"/>
        <w:numPr>
          <w:ilvl w:val="0"/>
          <w:numId w:val="32"/>
        </w:numPr>
      </w:pPr>
      <w:r>
        <w:t xml:space="preserve">La deuxième du 21 mai 2021 (commit : Code </w:t>
      </w:r>
      <w:proofErr w:type="spellStart"/>
      <w:r>
        <w:t>database</w:t>
      </w:r>
      <w:proofErr w:type="spellEnd"/>
      <w:r>
        <w:t>), version où l’implantation de la base de donnée</w:t>
      </w:r>
      <w:r w:rsidR="00107BB3">
        <w:t>s a</w:t>
      </w:r>
      <w:r>
        <w:t xml:space="preserve"> été terminé</w:t>
      </w:r>
      <w:r w:rsidR="00107BB3">
        <w:t>e</w:t>
      </w:r>
    </w:p>
    <w:p w14:paraId="5E263006" w14:textId="77777777" w:rsidR="004F126C" w:rsidRDefault="004F126C" w:rsidP="004F126C">
      <w:pPr>
        <w:pStyle w:val="Retraitcorpsdetexte3"/>
        <w:ind w:left="2595"/>
      </w:pPr>
    </w:p>
    <w:p w14:paraId="2A0E2907" w14:textId="4EBDD561" w:rsidR="004F126C" w:rsidRDefault="004F126C" w:rsidP="00B54321">
      <w:pPr>
        <w:pStyle w:val="Retraitcorpsdetexte3"/>
        <w:numPr>
          <w:ilvl w:val="0"/>
          <w:numId w:val="32"/>
        </w:numPr>
      </w:pPr>
      <w:r>
        <w:t>La troisième du 26 mai 2021 (commit : code source + commentaire), version où les fonctionnalités principales ont été implantées et fonctionnel</w:t>
      </w:r>
      <w:r w:rsidR="00107BB3">
        <w:t>les</w:t>
      </w:r>
      <w:r>
        <w:t xml:space="preserve"> (ajout produit, modification produit, liste magasin, ajout magasin, ordre des produits)</w:t>
      </w:r>
    </w:p>
    <w:p w14:paraId="34D068BA" w14:textId="1E0DFA1C" w:rsidR="00B54321" w:rsidRDefault="00B54321" w:rsidP="00B54321">
      <w:pPr>
        <w:pStyle w:val="Retraitcorpsdetexte3"/>
        <w:ind w:left="0"/>
      </w:pPr>
    </w:p>
    <w:p w14:paraId="3571951E" w14:textId="79169282" w:rsidR="00B85E85" w:rsidRDefault="004F126C" w:rsidP="004F126C">
      <w:pPr>
        <w:pStyle w:val="Retraitcorpsdetexte3"/>
        <w:numPr>
          <w:ilvl w:val="0"/>
          <w:numId w:val="32"/>
        </w:numPr>
      </w:pPr>
      <w:r>
        <w:t>La quatrième du 03.06.2021 (commit : code final), version finale du projet avec toutes les f</w:t>
      </w:r>
      <w:r w:rsidR="008B2616">
        <w:t>onctionnalités et les détails ré</w:t>
      </w:r>
      <w:r>
        <w:t>glés</w:t>
      </w:r>
    </w:p>
    <w:p w14:paraId="7B525404" w14:textId="77777777" w:rsidR="005C76A7" w:rsidRDefault="005C76A7" w:rsidP="005C76A7">
      <w:pPr>
        <w:pStyle w:val="Paragraphedeliste"/>
      </w:pPr>
    </w:p>
    <w:p w14:paraId="2CB7E25A" w14:textId="1E4A1262" w:rsidR="005C76A7" w:rsidRDefault="00B54321" w:rsidP="00E17693">
      <w:pPr>
        <w:pStyle w:val="Titre3"/>
      </w:pPr>
      <w:bookmarkStart w:id="48" w:name="_Toc73704722"/>
      <w:r>
        <w:t>Ajouts et modification produit</w:t>
      </w:r>
      <w:bookmarkEnd w:id="48"/>
    </w:p>
    <w:p w14:paraId="1AAFEA15" w14:textId="370A28E4" w:rsidR="00B54321" w:rsidRDefault="001603C9" w:rsidP="00B54321">
      <w:pPr>
        <w:pStyle w:val="Retraitcorpsdetexte3"/>
      </w:pPr>
      <w:r>
        <w:rPr>
          <w:noProof/>
        </w:rPr>
        <w:drawing>
          <wp:anchor distT="0" distB="0" distL="114300" distR="114300" simplePos="0" relativeHeight="251792384" behindDoc="0" locked="0" layoutInCell="1" allowOverlap="1" wp14:anchorId="3920E787" wp14:editId="6E77C00E">
            <wp:simplePos x="0" y="0"/>
            <wp:positionH relativeFrom="column">
              <wp:posOffset>1118870</wp:posOffset>
            </wp:positionH>
            <wp:positionV relativeFrom="paragraph">
              <wp:posOffset>728345</wp:posOffset>
            </wp:positionV>
            <wp:extent cx="4097020" cy="2381250"/>
            <wp:effectExtent l="0" t="0" r="0" b="0"/>
            <wp:wrapTopAndBottom/>
            <wp:docPr id="99" name="Image 99" descr="C:\Users\lucbohlen\Downloads\Capture d’écran 2021-06-02 à 11.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bohlen\Downloads\Capture d’écran 2021-06-02 à 11.14.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020" cy="2381250"/>
                    </a:xfrm>
                    <a:prstGeom prst="rect">
                      <a:avLst/>
                    </a:prstGeom>
                    <a:noFill/>
                    <a:ln>
                      <a:noFill/>
                    </a:ln>
                  </pic:spPr>
                </pic:pic>
              </a:graphicData>
            </a:graphic>
          </wp:anchor>
        </w:drawing>
      </w:r>
      <w:r w:rsidR="00B54321">
        <w:t xml:space="preserve">Le système d’ajout et de modification de produit sont pratiquement semblable. En effet, pour ajouter un produit, l’application récupère via les </w:t>
      </w:r>
      <w:proofErr w:type="spellStart"/>
      <w:r w:rsidR="00B54321">
        <w:t>textboxs</w:t>
      </w:r>
      <w:proofErr w:type="spellEnd"/>
      <w:r w:rsidR="00B54321">
        <w:t>, la date actuel</w:t>
      </w:r>
      <w:r w:rsidR="002C142D">
        <w:t>le</w:t>
      </w:r>
      <w:r w:rsidR="00B54321">
        <w:t xml:space="preserve"> et la liste des catégories pour les implanter directement dans la base de données. En indiquant l’</w:t>
      </w:r>
      <w:proofErr w:type="spellStart"/>
      <w:r w:rsidR="00B54321">
        <w:t>uid</w:t>
      </w:r>
      <w:proofErr w:type="spellEnd"/>
      <w:r w:rsidR="00B54321">
        <w:t xml:space="preserve"> de l’utilisateur</w:t>
      </w:r>
      <w:r>
        <w:t>.</w:t>
      </w:r>
    </w:p>
    <w:p w14:paraId="36432684" w14:textId="021E4F30" w:rsidR="001603C9" w:rsidRDefault="001603C9" w:rsidP="00B54321">
      <w:pPr>
        <w:pStyle w:val="Retraitcorpsdetexte3"/>
      </w:pPr>
    </w:p>
    <w:p w14:paraId="5FD083C2" w14:textId="11639A87" w:rsidR="001603C9" w:rsidRDefault="001603C9" w:rsidP="00B54321">
      <w:pPr>
        <w:pStyle w:val="Retraitcorpsdetexte3"/>
      </w:pPr>
      <w:proofErr w:type="spellStart"/>
      <w:proofErr w:type="gramStart"/>
      <w:r>
        <w:t>Networking.shared.addShoppingItem</w:t>
      </w:r>
      <w:proofErr w:type="spellEnd"/>
      <w:proofErr w:type="gramEnd"/>
      <w:r>
        <w:t> : permet d’ajouter dans le fichier .</w:t>
      </w:r>
      <w:proofErr w:type="spellStart"/>
      <w:r>
        <w:t>json</w:t>
      </w:r>
      <w:proofErr w:type="spellEnd"/>
      <w:r>
        <w:t xml:space="preserve"> de la base de données. J’appelle dans le script « networking » la </w:t>
      </w:r>
      <w:proofErr w:type="spellStart"/>
      <w:r>
        <w:t>function</w:t>
      </w:r>
      <w:proofErr w:type="spellEnd"/>
      <w:r>
        <w:t xml:space="preserve"> ci-dessous « </w:t>
      </w:r>
      <w:proofErr w:type="spellStart"/>
      <w:r>
        <w:t>addShoppingItem</w:t>
      </w:r>
      <w:proofErr w:type="spellEnd"/>
      <w:r>
        <w:t> » :</w:t>
      </w:r>
    </w:p>
    <w:p w14:paraId="352BF054" w14:textId="77777777" w:rsidR="001603C9" w:rsidRDefault="001603C9" w:rsidP="00B54321">
      <w:pPr>
        <w:pStyle w:val="Retraitcorpsdetexte3"/>
      </w:pPr>
    </w:p>
    <w:p w14:paraId="3A0A564F" w14:textId="3C023036" w:rsidR="001603C9" w:rsidRDefault="001603C9" w:rsidP="00B54321">
      <w:pPr>
        <w:pStyle w:val="Retraitcorpsdetexte3"/>
      </w:pPr>
    </w:p>
    <w:p w14:paraId="3B005372" w14:textId="5DB0562E" w:rsidR="001603C9" w:rsidRDefault="001603C9" w:rsidP="00B54321">
      <w:pPr>
        <w:pStyle w:val="Retraitcorpsdetexte3"/>
      </w:pPr>
    </w:p>
    <w:p w14:paraId="1A1CB869" w14:textId="1209EC65" w:rsidR="001603C9" w:rsidRDefault="000D5D2B" w:rsidP="000D5D2B">
      <w:pPr>
        <w:pStyle w:val="Retraitcorpsdetexte3"/>
        <w:ind w:left="0"/>
      </w:pPr>
      <w:r>
        <w:rPr>
          <w:noProof/>
        </w:rPr>
        <w:lastRenderedPageBreak/>
        <w:drawing>
          <wp:anchor distT="0" distB="0" distL="114300" distR="114300" simplePos="0" relativeHeight="251793408" behindDoc="0" locked="0" layoutInCell="1" allowOverlap="1" wp14:anchorId="146DC08B" wp14:editId="03D8BFC8">
            <wp:simplePos x="0" y="0"/>
            <wp:positionH relativeFrom="column">
              <wp:posOffset>1127760</wp:posOffset>
            </wp:positionH>
            <wp:positionV relativeFrom="paragraph">
              <wp:posOffset>0</wp:posOffset>
            </wp:positionV>
            <wp:extent cx="4105275" cy="1807845"/>
            <wp:effectExtent l="0" t="0" r="9525" b="1905"/>
            <wp:wrapTopAndBottom/>
            <wp:docPr id="100" name="Image 100" descr="C:\Users\lucbohlen\Downloads\Capture d’écran 2021-06-02 à 11.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bohlen\Downloads\Capture d’écran 2021-06-02 à 11.25.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527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1039A" w14:textId="16EC52BC" w:rsidR="000D5D2B" w:rsidRDefault="000D5D2B" w:rsidP="000D5D2B">
      <w:pPr>
        <w:pStyle w:val="Retraitcorpsdetexte3"/>
      </w:pPr>
      <w:r>
        <w:t xml:space="preserve">Depuis cette </w:t>
      </w:r>
      <w:proofErr w:type="spellStart"/>
      <w:r>
        <w:t>function</w:t>
      </w:r>
      <w:proofErr w:type="spellEnd"/>
      <w:r w:rsidRPr="000D5D2B">
        <w:t xml:space="preserve"> </w:t>
      </w:r>
      <w:r>
        <w:t xml:space="preserve">ci-dessus, les données du produit sont ajoutées dans un </w:t>
      </w:r>
      <w:proofErr w:type="gramStart"/>
      <w:r>
        <w:t>fichier .</w:t>
      </w:r>
      <w:proofErr w:type="spellStart"/>
      <w:r>
        <w:t>json</w:t>
      </w:r>
      <w:proofErr w:type="spellEnd"/>
      <w:proofErr w:type="gramEnd"/>
      <w:r>
        <w:t xml:space="preserve"> crée de la base de données. </w:t>
      </w:r>
    </w:p>
    <w:p w14:paraId="13A5D167" w14:textId="48D70DD5" w:rsidR="000D5D2B" w:rsidRDefault="000D5D2B" w:rsidP="000D5D2B">
      <w:pPr>
        <w:pStyle w:val="Retraitcorpsdetexte3"/>
      </w:pPr>
    </w:p>
    <w:p w14:paraId="154B79B1" w14:textId="5F772121" w:rsidR="000D5D2B" w:rsidRDefault="000D5D2B" w:rsidP="000D5D2B">
      <w:pPr>
        <w:pStyle w:val="Retraitcorpsdetexte3"/>
      </w:pPr>
      <w:r>
        <w:rPr>
          <w:noProof/>
        </w:rPr>
        <w:drawing>
          <wp:anchor distT="0" distB="0" distL="114300" distR="114300" simplePos="0" relativeHeight="251794432" behindDoc="0" locked="0" layoutInCell="1" allowOverlap="1" wp14:anchorId="258341A3" wp14:editId="28273319">
            <wp:simplePos x="0" y="0"/>
            <wp:positionH relativeFrom="margin">
              <wp:posOffset>1147445</wp:posOffset>
            </wp:positionH>
            <wp:positionV relativeFrom="paragraph">
              <wp:posOffset>672465</wp:posOffset>
            </wp:positionV>
            <wp:extent cx="4046855" cy="1466850"/>
            <wp:effectExtent l="0" t="0" r="0" b="0"/>
            <wp:wrapTopAndBottom/>
            <wp:docPr id="101" name="Image 101" descr="C:\Users\lucbohlen\Downloads\Capture d’écran 2021-06-02 à 11.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bohlen\Downloads\Capture d’écran 2021-06-02 à 11.27.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685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t>Ce principe montré ici</w:t>
      </w:r>
      <w:r w:rsidR="002C142D">
        <w:t>,</w:t>
      </w:r>
      <w:r>
        <w:t xml:space="preserve"> est à </w:t>
      </w:r>
      <w:proofErr w:type="spellStart"/>
      <w:r>
        <w:t>peut</w:t>
      </w:r>
      <w:proofErr w:type="spellEnd"/>
      <w:r>
        <w:t xml:space="preserve"> près le même que pour la modification de produit, la différence étant que j’appelle la </w:t>
      </w:r>
      <w:proofErr w:type="spellStart"/>
      <w:r>
        <w:t>function</w:t>
      </w:r>
      <w:proofErr w:type="spellEnd"/>
      <w:r>
        <w:t xml:space="preserve"> « </w:t>
      </w:r>
      <w:proofErr w:type="spellStart"/>
      <w:r>
        <w:t>editShoppingItem</w:t>
      </w:r>
      <w:proofErr w:type="spellEnd"/>
      <w:r>
        <w:t xml:space="preserve"> » et que les données sont remplacé dans un </w:t>
      </w:r>
      <w:proofErr w:type="gramStart"/>
      <w:r>
        <w:t>fichier .</w:t>
      </w:r>
      <w:proofErr w:type="spellStart"/>
      <w:r>
        <w:t>json</w:t>
      </w:r>
      <w:proofErr w:type="spellEnd"/>
      <w:proofErr w:type="gramEnd"/>
      <w:r>
        <w:t xml:space="preserve"> déjà existant</w:t>
      </w:r>
    </w:p>
    <w:p w14:paraId="0E120A8A" w14:textId="77777777" w:rsidR="00976DD5" w:rsidRDefault="00976DD5"/>
    <w:p w14:paraId="018060E1" w14:textId="29AA9292" w:rsidR="00976DD5" w:rsidRDefault="00FA05F3">
      <w:pPr>
        <w:rPr>
          <w:szCs w:val="16"/>
        </w:rPr>
      </w:pPr>
      <w:r>
        <w:rPr>
          <w:noProof/>
        </w:rPr>
        <w:drawing>
          <wp:anchor distT="0" distB="0" distL="114300" distR="114300" simplePos="0" relativeHeight="251796480" behindDoc="0" locked="0" layoutInCell="1" allowOverlap="1" wp14:anchorId="750491F0" wp14:editId="40F30EC0">
            <wp:simplePos x="0" y="0"/>
            <wp:positionH relativeFrom="column">
              <wp:posOffset>1137920</wp:posOffset>
            </wp:positionH>
            <wp:positionV relativeFrom="paragraph">
              <wp:posOffset>193675</wp:posOffset>
            </wp:positionV>
            <wp:extent cx="1819275" cy="2477770"/>
            <wp:effectExtent l="190500" t="190500" r="200025" b="189230"/>
            <wp:wrapSquare wrapText="bothSides"/>
            <wp:docPr id="111" name="Image 111" descr="C:\Users\lucbohlen\Downloads\Capture d’écran 2021-06-02 à 12.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bohlen\Downloads\Capture d’écran 2021-06-02 à 12.05.1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832"/>
                    <a:stretch/>
                  </pic:blipFill>
                  <pic:spPr bwMode="auto">
                    <a:xfrm>
                      <a:off x="0" y="0"/>
                      <a:ext cx="1819275" cy="24777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0303426A" wp14:editId="01E75191">
            <wp:simplePos x="0" y="0"/>
            <wp:positionH relativeFrom="margin">
              <wp:align>right</wp:align>
            </wp:positionH>
            <wp:positionV relativeFrom="paragraph">
              <wp:posOffset>188595</wp:posOffset>
            </wp:positionV>
            <wp:extent cx="1818005" cy="2466975"/>
            <wp:effectExtent l="190500" t="190500" r="182245" b="200025"/>
            <wp:wrapSquare wrapText="bothSides"/>
            <wp:docPr id="113" name="Image 113" descr="C:\Users\lucbohlen\Downloads\Capture d’écran 2021-06-02 à 12.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bohlen\Downloads\Capture d’écran 2021-06-02 à 12.05.3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1465"/>
                    <a:stretch/>
                  </pic:blipFill>
                  <pic:spPr bwMode="auto">
                    <a:xfrm>
                      <a:off x="0" y="0"/>
                      <a:ext cx="1818005" cy="2466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976DD5">
        <w:br w:type="page"/>
      </w:r>
    </w:p>
    <w:p w14:paraId="07D4BA40" w14:textId="77777777" w:rsidR="000D5D2B" w:rsidRPr="00B54321" w:rsidRDefault="000D5D2B" w:rsidP="000D5D2B">
      <w:pPr>
        <w:pStyle w:val="Retraitcorpsdetexte3"/>
        <w:ind w:left="0"/>
      </w:pPr>
    </w:p>
    <w:p w14:paraId="1507CC60" w14:textId="2A9F72CB" w:rsidR="00B54321" w:rsidRDefault="00B54321" w:rsidP="00B54321">
      <w:pPr>
        <w:pStyle w:val="Titre3"/>
      </w:pPr>
      <w:bookmarkStart w:id="49" w:name="_Toc73704723"/>
      <w:r>
        <w:t>Networking</w:t>
      </w:r>
      <w:bookmarkEnd w:id="49"/>
    </w:p>
    <w:p w14:paraId="172B8D92" w14:textId="69BFF124" w:rsidR="008D41B5" w:rsidRDefault="008D41B5" w:rsidP="008D41B5">
      <w:pPr>
        <w:pStyle w:val="Retraitcorpsdetexte3"/>
      </w:pPr>
      <w:r>
        <w:t xml:space="preserve">La méthode utilisée pour l’ajout et la modification de produit est la même que pour l’ajout et la modification de magasin. On récupère les données depuis la vue pour appeler une </w:t>
      </w:r>
      <w:proofErr w:type="spellStart"/>
      <w:r>
        <w:t>function</w:t>
      </w:r>
      <w:proofErr w:type="spellEnd"/>
      <w:r>
        <w:t xml:space="preserve"> depuis le </w:t>
      </w:r>
      <w:proofErr w:type="spellStart"/>
      <w:r>
        <w:t>controller</w:t>
      </w:r>
      <w:proofErr w:type="spellEnd"/>
      <w:r>
        <w:t xml:space="preserve"> pour enfin envoyer les données dans la base de données depuis le model « networking ».</w:t>
      </w:r>
    </w:p>
    <w:p w14:paraId="31FDB586" w14:textId="77777777" w:rsidR="00B60C2D" w:rsidRDefault="00B60C2D" w:rsidP="001603C9">
      <w:pPr>
        <w:pStyle w:val="Retraitcorpsdetexte3"/>
      </w:pPr>
    </w:p>
    <w:p w14:paraId="55A54499" w14:textId="389AB949" w:rsidR="00B60C2D" w:rsidRDefault="008D41B5" w:rsidP="001603C9">
      <w:pPr>
        <w:pStyle w:val="Retraitcorpsdetexte3"/>
      </w:pPr>
      <w:r w:rsidRPr="008D41B5">
        <w:t xml:space="preserve">Dans le cahier des charges il est mentionné que je devais ajouter au moins 3 magasins prédéfinis, je les ai donc ajoutés en dur dans le code, c’est une modification que j’aurai pu faire. Ajouter </w:t>
      </w:r>
      <w:proofErr w:type="gramStart"/>
      <w:r w:rsidRPr="008D41B5">
        <w:t>un .</w:t>
      </w:r>
      <w:proofErr w:type="spellStart"/>
      <w:r w:rsidRPr="008D41B5">
        <w:t>json</w:t>
      </w:r>
      <w:proofErr w:type="spellEnd"/>
      <w:proofErr w:type="gramEnd"/>
      <w:r w:rsidRPr="008D41B5">
        <w:t xml:space="preserve"> par magasin et ensuite de mon utilisateur, appeler un magasin prédéfini. Actuellement, lors de la création d’un utilisateur, les 3 magasins prédéfinis sont recréés en doublon avec l’</w:t>
      </w:r>
      <w:proofErr w:type="spellStart"/>
      <w:r w:rsidRPr="008D41B5">
        <w:t>uid</w:t>
      </w:r>
      <w:proofErr w:type="spellEnd"/>
      <w:r w:rsidRPr="008D41B5">
        <w:t xml:space="preserve"> de l’utilisateur créer.</w:t>
      </w:r>
    </w:p>
    <w:p w14:paraId="22C2F625" w14:textId="77777777" w:rsidR="008D41B5" w:rsidRDefault="008D41B5" w:rsidP="001603C9">
      <w:pPr>
        <w:pStyle w:val="Retraitcorpsdetexte3"/>
      </w:pPr>
    </w:p>
    <w:p w14:paraId="7E681E2A" w14:textId="0F54BB2F" w:rsidR="00976DD5" w:rsidRDefault="005C1815" w:rsidP="001603C9">
      <w:pPr>
        <w:pStyle w:val="Retraitcorpsdetexte3"/>
      </w:pPr>
      <w:r>
        <w:t xml:space="preserve">Voici ci-dessous la </w:t>
      </w:r>
      <w:proofErr w:type="spellStart"/>
      <w:r>
        <w:t>function</w:t>
      </w:r>
      <w:proofErr w:type="spellEnd"/>
      <w:r>
        <w:t xml:space="preserve"> « </w:t>
      </w:r>
      <w:proofErr w:type="spellStart"/>
      <w:r>
        <w:t>createUser</w:t>
      </w:r>
      <w:proofErr w:type="spellEnd"/>
      <w:r>
        <w:t xml:space="preserve"> » qui dans un </w:t>
      </w:r>
      <w:r w:rsidRPr="00976DD5">
        <w:rPr>
          <w:b/>
        </w:rPr>
        <w:t>premier</w:t>
      </w:r>
      <w:r>
        <w:t xml:space="preserve"> temps créer </w:t>
      </w:r>
      <w:proofErr w:type="gramStart"/>
      <w:r>
        <w:t>le .</w:t>
      </w:r>
      <w:proofErr w:type="spellStart"/>
      <w:r>
        <w:t>json</w:t>
      </w:r>
      <w:proofErr w:type="spellEnd"/>
      <w:proofErr w:type="gramEnd"/>
      <w:r>
        <w:t xml:space="preserve"> de l’utilisateur. Dans un </w:t>
      </w:r>
      <w:r w:rsidRPr="00976DD5">
        <w:rPr>
          <w:b/>
        </w:rPr>
        <w:t>second</w:t>
      </w:r>
      <w:r>
        <w:t xml:space="preserve"> temps</w:t>
      </w:r>
      <w:r w:rsidR="008D41B5">
        <w:t>,</w:t>
      </w:r>
      <w:r>
        <w:t xml:space="preserve"> instancie les 3 magasins avec les valeurs en dur dans le code, rajoute le </w:t>
      </w:r>
      <w:proofErr w:type="spellStart"/>
      <w:r>
        <w:t>uid</w:t>
      </w:r>
      <w:proofErr w:type="spellEnd"/>
      <w:r>
        <w:t xml:space="preserve"> de </w:t>
      </w:r>
      <w:r w:rsidR="008D41B5">
        <w:t>l’utilisateur venant d’être créé</w:t>
      </w:r>
      <w:r>
        <w:t xml:space="preserve">. Et dans un </w:t>
      </w:r>
      <w:r w:rsidRPr="00976DD5">
        <w:rPr>
          <w:b/>
        </w:rPr>
        <w:t>troisième</w:t>
      </w:r>
      <w:r>
        <w:t xml:space="preserve"> temps </w:t>
      </w:r>
      <w:proofErr w:type="spellStart"/>
      <w:r>
        <w:t>créee</w:t>
      </w:r>
      <w:proofErr w:type="spellEnd"/>
      <w:r>
        <w:t xml:space="preserve"> </w:t>
      </w:r>
      <w:proofErr w:type="gramStart"/>
      <w:r>
        <w:t>les .</w:t>
      </w:r>
      <w:proofErr w:type="spellStart"/>
      <w:r>
        <w:t>json</w:t>
      </w:r>
      <w:proofErr w:type="spellEnd"/>
      <w:proofErr w:type="gramEnd"/>
      <w:r>
        <w:t xml:space="preserve"> des magasins avec les données prédéfinies et le </w:t>
      </w:r>
      <w:proofErr w:type="spellStart"/>
      <w:r>
        <w:t>uid</w:t>
      </w:r>
      <w:proofErr w:type="spellEnd"/>
      <w:r>
        <w:t xml:space="preserve"> de l’utilisateur :</w:t>
      </w:r>
    </w:p>
    <w:p w14:paraId="1339CC8B" w14:textId="348391F9" w:rsidR="00FA05F3" w:rsidRDefault="00FA05F3" w:rsidP="001603C9">
      <w:pPr>
        <w:pStyle w:val="Retraitcorpsdetexte3"/>
      </w:pPr>
    </w:p>
    <w:p w14:paraId="656AF374" w14:textId="2FE0A037" w:rsidR="00FA05F3" w:rsidRDefault="00FA05F3" w:rsidP="00FA05F3">
      <w:r>
        <w:rPr>
          <w:noProof/>
        </w:rPr>
        <w:drawing>
          <wp:anchor distT="0" distB="0" distL="114300" distR="114300" simplePos="0" relativeHeight="251795456" behindDoc="0" locked="0" layoutInCell="1" allowOverlap="1" wp14:anchorId="17A7D498" wp14:editId="7325F29A">
            <wp:simplePos x="0" y="0"/>
            <wp:positionH relativeFrom="column">
              <wp:posOffset>1176020</wp:posOffset>
            </wp:positionH>
            <wp:positionV relativeFrom="paragraph">
              <wp:posOffset>13335</wp:posOffset>
            </wp:positionV>
            <wp:extent cx="3688715" cy="4171315"/>
            <wp:effectExtent l="0" t="0" r="6985" b="635"/>
            <wp:wrapSquare wrapText="bothSides"/>
            <wp:docPr id="102" name="Image 102" descr="C:\Users\lucbohlen\Downloads\Capture d’écran 2021-06-02 à 11.5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bohlen\Downloads\Capture d’écran 2021-06-02 à 11.57.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8715" cy="4171315"/>
                    </a:xfrm>
                    <a:prstGeom prst="rect">
                      <a:avLst/>
                    </a:prstGeom>
                    <a:noFill/>
                    <a:ln>
                      <a:noFill/>
                    </a:ln>
                  </pic:spPr>
                </pic:pic>
              </a:graphicData>
            </a:graphic>
          </wp:anchor>
        </w:drawing>
      </w:r>
    </w:p>
    <w:p w14:paraId="571E7408" w14:textId="76783750" w:rsidR="00FA05F3" w:rsidRDefault="00FA05F3">
      <w:r>
        <w:rPr>
          <w:noProof/>
        </w:rPr>
        <mc:AlternateContent>
          <mc:Choice Requires="wps">
            <w:drawing>
              <wp:anchor distT="45720" distB="45720" distL="114300" distR="114300" simplePos="0" relativeHeight="251806720" behindDoc="0" locked="0" layoutInCell="1" allowOverlap="1" wp14:anchorId="7D6055A5" wp14:editId="6121EE53">
                <wp:simplePos x="0" y="0"/>
                <wp:positionH relativeFrom="margin">
                  <wp:posOffset>4826000</wp:posOffset>
                </wp:positionH>
                <wp:positionV relativeFrom="paragraph">
                  <wp:posOffset>1743710</wp:posOffset>
                </wp:positionV>
                <wp:extent cx="866775" cy="1404620"/>
                <wp:effectExtent l="0" t="0" r="0" b="0"/>
                <wp:wrapSquare wrapText="bothSides"/>
                <wp:docPr id="1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noFill/>
                        <a:ln w="9525">
                          <a:noFill/>
                          <a:miter lim="800000"/>
                          <a:headEnd/>
                          <a:tailEnd/>
                        </a:ln>
                      </wps:spPr>
                      <wps:txbx>
                        <w:txbxContent>
                          <w:p w14:paraId="156E3AFD" w14:textId="4109057F" w:rsidR="00E95C82" w:rsidRPr="003236A2" w:rsidRDefault="00E95C82" w:rsidP="00FA05F3">
                            <w:pPr>
                              <w:rPr>
                                <w:b/>
                              </w:rPr>
                            </w:pPr>
                            <w:r w:rsidRPr="003236A2">
                              <w:rPr>
                                <w:b/>
                              </w:rPr>
                              <w:t>Deuxième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055A5" id="_x0000_s1032" type="#_x0000_t202" style="position:absolute;margin-left:380pt;margin-top:137.3pt;width:68.25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" filled="f" stroked="f">
                <v:textbox style="mso-fit-shape-to-text:t">
                  <w:txbxContent>
                    <w:p w14:paraId="156E3AFD" w14:textId="4109057F" w:rsidR="00E95C82" w:rsidRPr="003236A2" w:rsidRDefault="00E95C82" w:rsidP="00FA05F3">
                      <w:pPr>
                        <w:rPr>
                          <w:b/>
                        </w:rPr>
                      </w:pPr>
                      <w:r w:rsidRPr="003236A2">
                        <w:rPr>
                          <w:b/>
                        </w:rPr>
                        <w:t>Deuxième</w:t>
                      </w:r>
                    </w:p>
                  </w:txbxContent>
                </v:textbox>
                <w10:wrap type="square" anchorx="margin"/>
              </v:shape>
            </w:pict>
          </mc:Fallback>
        </mc:AlternateContent>
      </w:r>
      <w:r>
        <w:rPr>
          <w:noProof/>
        </w:rPr>
        <mc:AlternateContent>
          <mc:Choice Requires="wps">
            <w:drawing>
              <wp:anchor distT="45720" distB="45720" distL="114300" distR="114300" simplePos="0" relativeHeight="251804672" behindDoc="0" locked="0" layoutInCell="1" allowOverlap="1" wp14:anchorId="28AE37F3" wp14:editId="7CEEF544">
                <wp:simplePos x="0" y="0"/>
                <wp:positionH relativeFrom="margin">
                  <wp:posOffset>4826000</wp:posOffset>
                </wp:positionH>
                <wp:positionV relativeFrom="paragraph">
                  <wp:posOffset>257810</wp:posOffset>
                </wp:positionV>
                <wp:extent cx="733425" cy="1404620"/>
                <wp:effectExtent l="0" t="0" r="0" b="0"/>
                <wp:wrapSquare wrapText="bothSides"/>
                <wp:docPr id="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noFill/>
                        <a:ln w="9525">
                          <a:noFill/>
                          <a:miter lim="800000"/>
                          <a:headEnd/>
                          <a:tailEnd/>
                        </a:ln>
                      </wps:spPr>
                      <wps:txbx>
                        <w:txbxContent>
                          <w:p w14:paraId="5FA1A29D" w14:textId="192A06F4" w:rsidR="00E95C82" w:rsidRPr="003236A2" w:rsidRDefault="00E95C82">
                            <w:pPr>
                              <w:rPr>
                                <w:b/>
                              </w:rPr>
                            </w:pPr>
                            <w:r w:rsidRPr="003236A2">
                              <w:rPr>
                                <w:b/>
                              </w:rPr>
                              <w:t>Premier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E37F3" id="_x0000_s1033" type="#_x0000_t202" style="position:absolute;margin-left:380pt;margin-top:20.3pt;width:57.75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" filled="f" stroked="f">
                <v:textbox style="mso-fit-shape-to-text:t">
                  <w:txbxContent>
                    <w:p w14:paraId="5FA1A29D" w14:textId="192A06F4" w:rsidR="00E95C82" w:rsidRPr="003236A2" w:rsidRDefault="00E95C82">
                      <w:pPr>
                        <w:rPr>
                          <w:b/>
                        </w:rPr>
                      </w:pPr>
                      <w:r w:rsidRPr="003236A2">
                        <w:rPr>
                          <w:b/>
                        </w:rPr>
                        <w:t>Premier</w:t>
                      </w:r>
                    </w:p>
                  </w:txbxContent>
                </v:textbox>
                <w10:wrap type="square" anchorx="margin"/>
              </v:shape>
            </w:pict>
          </mc:Fallback>
        </mc:AlternateContent>
      </w:r>
      <w:r>
        <w:rPr>
          <w:noProof/>
        </w:rPr>
        <mc:AlternateContent>
          <mc:Choice Requires="wps">
            <w:drawing>
              <wp:anchor distT="45720" distB="45720" distL="114300" distR="114300" simplePos="0" relativeHeight="251808768" behindDoc="0" locked="0" layoutInCell="1" allowOverlap="1" wp14:anchorId="2664F9EE" wp14:editId="2C3A50DD">
                <wp:simplePos x="0" y="0"/>
                <wp:positionH relativeFrom="margin">
                  <wp:posOffset>4814570</wp:posOffset>
                </wp:positionH>
                <wp:positionV relativeFrom="paragraph">
                  <wp:posOffset>3705860</wp:posOffset>
                </wp:positionV>
                <wp:extent cx="866775" cy="1404620"/>
                <wp:effectExtent l="0" t="0" r="0" b="0"/>
                <wp:wrapSquare wrapText="bothSides"/>
                <wp:docPr id="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noFill/>
                        <a:ln w="9525">
                          <a:noFill/>
                          <a:miter lim="800000"/>
                          <a:headEnd/>
                          <a:tailEnd/>
                        </a:ln>
                      </wps:spPr>
                      <wps:txbx>
                        <w:txbxContent>
                          <w:p w14:paraId="2E630E51" w14:textId="3598E85F" w:rsidR="00E95C82" w:rsidRPr="003236A2" w:rsidRDefault="00E95C82" w:rsidP="00FA05F3">
                            <w:pPr>
                              <w:rPr>
                                <w:b/>
                              </w:rPr>
                            </w:pPr>
                            <w:r w:rsidRPr="003236A2">
                              <w:rPr>
                                <w:b/>
                              </w:rPr>
                              <w:t>Troisième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4F9EE" id="_x0000_s1034" type="#_x0000_t202" style="position:absolute;margin-left:379.1pt;margin-top:291.8pt;width:68.25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" filled="f" stroked="f">
                <v:textbox style="mso-fit-shape-to-text:t">
                  <w:txbxContent>
                    <w:p w14:paraId="2E630E51" w14:textId="3598E85F" w:rsidR="00E95C82" w:rsidRPr="003236A2" w:rsidRDefault="00E95C82" w:rsidP="00FA05F3">
                      <w:pPr>
                        <w:rPr>
                          <w:b/>
                        </w:rPr>
                      </w:pPr>
                      <w:r w:rsidRPr="003236A2">
                        <w:rPr>
                          <w:b/>
                        </w:rPr>
                        <w:t>Troisième</w:t>
                      </w:r>
                    </w:p>
                  </w:txbxContent>
                </v:textbox>
                <w10:wrap type="square" anchorx="margin"/>
              </v:shape>
            </w:pict>
          </mc:Fallback>
        </mc:AlternateContent>
      </w:r>
      <w:r>
        <w:rPr>
          <w:noProof/>
        </w:rPr>
        <mc:AlternateContent>
          <mc:Choice Requires="wps">
            <w:drawing>
              <wp:anchor distT="0" distB="0" distL="114300" distR="114300" simplePos="0" relativeHeight="251802624" behindDoc="0" locked="0" layoutInCell="1" allowOverlap="1" wp14:anchorId="5B2F2BEE" wp14:editId="149875D3">
                <wp:simplePos x="0" y="0"/>
                <wp:positionH relativeFrom="column">
                  <wp:posOffset>1195070</wp:posOffset>
                </wp:positionH>
                <wp:positionV relativeFrom="paragraph">
                  <wp:posOffset>3677285</wp:posOffset>
                </wp:positionV>
                <wp:extent cx="3657600" cy="351790"/>
                <wp:effectExtent l="0" t="0" r="19050" b="10160"/>
                <wp:wrapNone/>
                <wp:docPr id="117" name="Rectangle 117"/>
                <wp:cNvGraphicFramePr/>
                <a:graphic xmlns:a="http://schemas.openxmlformats.org/drawingml/2006/main">
                  <a:graphicData uri="http://schemas.microsoft.com/office/word/2010/wordprocessingShape">
                    <wps:wsp>
                      <wps:cNvSpPr/>
                      <wps:spPr>
                        <a:xfrm>
                          <a:off x="0" y="0"/>
                          <a:ext cx="3657600" cy="351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9A024" id="Rectangle 117" o:spid="_x0000_s1026" style="position:absolute;margin-left:94.1pt;margin-top:289.55pt;width:4in;height:27.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" filled="f" strokecolor="red" strokeweight="1.25pt"/>
            </w:pict>
          </mc:Fallback>
        </mc:AlternateContent>
      </w:r>
      <w:r>
        <w:rPr>
          <w:noProof/>
        </w:rPr>
        <mc:AlternateContent>
          <mc:Choice Requires="wps">
            <w:drawing>
              <wp:anchor distT="0" distB="0" distL="114300" distR="114300" simplePos="0" relativeHeight="251798528" behindDoc="0" locked="0" layoutInCell="1" allowOverlap="1" wp14:anchorId="52D2EE0E" wp14:editId="72339B25">
                <wp:simplePos x="0" y="0"/>
                <wp:positionH relativeFrom="column">
                  <wp:posOffset>1195070</wp:posOffset>
                </wp:positionH>
                <wp:positionV relativeFrom="paragraph">
                  <wp:posOffset>248285</wp:posOffset>
                </wp:positionV>
                <wp:extent cx="3657600" cy="24765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3657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A0ACE" id="Rectangle 115" o:spid="_x0000_s1026" style="position:absolute;margin-left:94.1pt;margin-top:19.55pt;width:4in;height:1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" filled="f" strokecolor="red" strokeweight="1.25pt"/>
            </w:pict>
          </mc:Fallback>
        </mc:AlternateContent>
      </w:r>
      <w:r>
        <w:rPr>
          <w:noProof/>
        </w:rPr>
        <mc:AlternateContent>
          <mc:Choice Requires="wps">
            <w:drawing>
              <wp:anchor distT="0" distB="0" distL="114300" distR="114300" simplePos="0" relativeHeight="251800576" behindDoc="0" locked="0" layoutInCell="1" allowOverlap="1" wp14:anchorId="68EC76C7" wp14:editId="37F8430E">
                <wp:simplePos x="0" y="0"/>
                <wp:positionH relativeFrom="column">
                  <wp:posOffset>1195070</wp:posOffset>
                </wp:positionH>
                <wp:positionV relativeFrom="paragraph">
                  <wp:posOffset>495935</wp:posOffset>
                </wp:positionV>
                <wp:extent cx="3657600" cy="31813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3657600" cy="3181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514C5" id="Rectangle 116" o:spid="_x0000_s1026" style="position:absolute;margin-left:94.1pt;margin-top:39.05pt;width:4in;height:25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" filled="f" strokecolor="red" strokeweight="1.25pt"/>
            </w:pict>
          </mc:Fallback>
        </mc:AlternateContent>
      </w:r>
      <w:r>
        <w:br w:type="page"/>
      </w:r>
    </w:p>
    <w:p w14:paraId="7CFA957C" w14:textId="7014A40E" w:rsidR="005C76A7" w:rsidRDefault="005C76A7" w:rsidP="005C76A7">
      <w:pPr>
        <w:pStyle w:val="Titre3"/>
      </w:pPr>
      <w:bookmarkStart w:id="50" w:name="_Toc73704724"/>
      <w:proofErr w:type="spellStart"/>
      <w:r>
        <w:lastRenderedPageBreak/>
        <w:t>DropDown</w:t>
      </w:r>
      <w:bookmarkEnd w:id="50"/>
      <w:proofErr w:type="spellEnd"/>
    </w:p>
    <w:p w14:paraId="62E6A592" w14:textId="2382B3A0" w:rsidR="00BF2541" w:rsidRDefault="00BF2541" w:rsidP="00BF2541">
      <w:pPr>
        <w:pStyle w:val="Retraitcorpsdetexte3"/>
      </w:pPr>
      <w:r>
        <w:t>J’utili</w:t>
      </w:r>
      <w:r w:rsidR="008D41B5">
        <w:t>se pour mes listes la librairie</w:t>
      </w:r>
      <w:r>
        <w:t xml:space="preserve"> </w:t>
      </w:r>
      <w:proofErr w:type="spellStart"/>
      <w:r>
        <w:t>DropDown</w:t>
      </w:r>
      <w:proofErr w:type="spellEnd"/>
      <w:r>
        <w:t xml:space="preserve">, j’utilise une liste pour l’ajout de produit, la modification de produit et pour la modification de l’ordre des catégories dans les magasins. Le code est composé de la </w:t>
      </w:r>
      <w:proofErr w:type="spellStart"/>
      <w:r>
        <w:t>datasource</w:t>
      </w:r>
      <w:proofErr w:type="spellEnd"/>
      <w:r>
        <w:t xml:space="preserve"> (données dans la liste) qui est entré en dur. La mention de l’index en </w:t>
      </w:r>
      <w:proofErr w:type="spellStart"/>
      <w:r>
        <w:t>int</w:t>
      </w:r>
      <w:proofErr w:type="spellEnd"/>
      <w:r>
        <w:t xml:space="preserve"> et des éléments en string :</w:t>
      </w:r>
    </w:p>
    <w:p w14:paraId="25F8F2AD" w14:textId="2023E61A" w:rsidR="00BF2541" w:rsidRDefault="00BF2541" w:rsidP="00BF2541">
      <w:pPr>
        <w:pStyle w:val="Retraitcorpsdetexte3"/>
      </w:pPr>
      <w:r>
        <w:rPr>
          <w:noProof/>
        </w:rPr>
        <w:drawing>
          <wp:inline distT="0" distB="0" distL="0" distR="0" wp14:anchorId="51A3A53A" wp14:editId="23000265">
            <wp:extent cx="4385228" cy="1038225"/>
            <wp:effectExtent l="0" t="0" r="0" b="0"/>
            <wp:docPr id="121" name="Image 121" descr="C:\Users\lucbohlen\Downloads\Capture d’écran 2021-06-02 à 13.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bohlen\Downloads\Capture d’écran 2021-06-02 à 13.11.4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2276" cy="1044629"/>
                    </a:xfrm>
                    <a:prstGeom prst="rect">
                      <a:avLst/>
                    </a:prstGeom>
                    <a:noFill/>
                    <a:ln>
                      <a:noFill/>
                    </a:ln>
                  </pic:spPr>
                </pic:pic>
              </a:graphicData>
            </a:graphic>
          </wp:inline>
        </w:drawing>
      </w:r>
    </w:p>
    <w:p w14:paraId="1C3F2C34" w14:textId="23200ACF" w:rsidR="00BF2541" w:rsidRDefault="00BF2541" w:rsidP="00BF2541">
      <w:pPr>
        <w:pStyle w:val="Retraitcorpsdetexte3"/>
      </w:pPr>
    </w:p>
    <w:p w14:paraId="313B6A9A" w14:textId="24C66981" w:rsidR="00BF2541" w:rsidRPr="00BF2541" w:rsidRDefault="00BF2541" w:rsidP="00BF2541">
      <w:pPr>
        <w:pStyle w:val="Retraitcorpsdetexte3"/>
      </w:pPr>
      <w:r>
        <w:t>Les éléments</w:t>
      </w:r>
      <w:r w:rsidR="008D41B5">
        <w:t>,</w:t>
      </w:r>
      <w:r>
        <w:t xml:space="preserve"> </w:t>
      </w:r>
      <w:proofErr w:type="spellStart"/>
      <w:proofErr w:type="gramStart"/>
      <w:r>
        <w:t>on</w:t>
      </w:r>
      <w:proofErr w:type="spellEnd"/>
      <w:proofErr w:type="gramEnd"/>
      <w:r>
        <w:t xml:space="preserve"> été choisi au préalable durant le pré-</w:t>
      </w:r>
      <w:proofErr w:type="spellStart"/>
      <w:r>
        <w:t>tpi</w:t>
      </w:r>
      <w:proofErr w:type="spellEnd"/>
      <w:r>
        <w:t xml:space="preserve"> pendant l’analyse des différents magasins prédéfini.</w:t>
      </w:r>
    </w:p>
    <w:p w14:paraId="44305AB6" w14:textId="415C9F94" w:rsidR="00B54321" w:rsidRDefault="00B54321" w:rsidP="00B54321">
      <w:pPr>
        <w:pStyle w:val="Titre3"/>
      </w:pPr>
      <w:r>
        <w:t xml:space="preserve"> </w:t>
      </w:r>
      <w:bookmarkStart w:id="51" w:name="_Toc73704725"/>
      <w:r>
        <w:t>Cellules</w:t>
      </w:r>
      <w:bookmarkEnd w:id="51"/>
    </w:p>
    <w:p w14:paraId="3B0488A6" w14:textId="45EADB56" w:rsidR="006D77D9" w:rsidRDefault="00BF2541" w:rsidP="006D77D9">
      <w:pPr>
        <w:pStyle w:val="Retraitcorpsdetexte3"/>
      </w:pPr>
      <w:r>
        <w:t>Les cellules fournissent la représentation visuelle des lignes d’</w:t>
      </w:r>
      <w:r w:rsidR="006D77D9">
        <w:t>un tableau. Dans ce projet, j’utilise des prototypes de cellules afin d’afficher dans la liste des courses les produits</w:t>
      </w:r>
      <w:r w:rsidR="008D41B5">
        <w:t>,</w:t>
      </w:r>
      <w:r w:rsidR="006D77D9">
        <w:t xml:space="preserve"> mais aussi dans la page d’ordre des courses.</w:t>
      </w:r>
    </w:p>
    <w:p w14:paraId="58CCC21A" w14:textId="436216FD" w:rsidR="006D77D9" w:rsidRDefault="00DD05DF" w:rsidP="006D77D9">
      <w:pPr>
        <w:pStyle w:val="Retraitcorpsdetexte3"/>
      </w:pPr>
      <w:r>
        <w:rPr>
          <w:noProof/>
        </w:rPr>
        <w:drawing>
          <wp:anchor distT="0" distB="0" distL="114300" distR="114300" simplePos="0" relativeHeight="251811840" behindDoc="0" locked="0" layoutInCell="1" allowOverlap="1" wp14:anchorId="78D5256C" wp14:editId="038B8D19">
            <wp:simplePos x="0" y="0"/>
            <wp:positionH relativeFrom="margin">
              <wp:align>right</wp:align>
            </wp:positionH>
            <wp:positionV relativeFrom="paragraph">
              <wp:posOffset>2752090</wp:posOffset>
            </wp:positionV>
            <wp:extent cx="4566285" cy="1209675"/>
            <wp:effectExtent l="0" t="0" r="5715" b="9525"/>
            <wp:wrapSquare wrapText="bothSides"/>
            <wp:docPr id="124" name="Image 124" descr="C:\Users\lucbohlen\Downloads\Capture d’écran 2021-06-02 à 13.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bohlen\Downloads\Capture d’écran 2021-06-02 à 13.27.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6285" cy="1209675"/>
                    </a:xfrm>
                    <a:prstGeom prst="rect">
                      <a:avLst/>
                    </a:prstGeom>
                    <a:noFill/>
                    <a:ln>
                      <a:noFill/>
                    </a:ln>
                  </pic:spPr>
                </pic:pic>
              </a:graphicData>
            </a:graphic>
          </wp:anchor>
        </w:drawing>
      </w:r>
      <w:r>
        <w:rPr>
          <w:noProof/>
        </w:rPr>
        <w:drawing>
          <wp:anchor distT="0" distB="0" distL="114300" distR="114300" simplePos="0" relativeHeight="251810816" behindDoc="0" locked="0" layoutInCell="1" allowOverlap="1" wp14:anchorId="251C2C38" wp14:editId="35C3944B">
            <wp:simplePos x="0" y="0"/>
            <wp:positionH relativeFrom="column">
              <wp:posOffset>3608070</wp:posOffset>
            </wp:positionH>
            <wp:positionV relativeFrom="paragraph">
              <wp:posOffset>1132840</wp:posOffset>
            </wp:positionV>
            <wp:extent cx="2138240" cy="809625"/>
            <wp:effectExtent l="190500" t="190500" r="186055" b="180975"/>
            <wp:wrapSquare wrapText="bothSides"/>
            <wp:docPr id="123" name="Image 123" descr="C:\Users\lucbohlen\Downloads\Capture d’écran 2021-06-02 à 1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bohlen\Downloads\Capture d’écran 2021-06-02 à 13.26.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8240" cy="80962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09792" behindDoc="0" locked="0" layoutInCell="1" allowOverlap="1" wp14:anchorId="1A1BD737" wp14:editId="4AEA676B">
            <wp:simplePos x="0" y="0"/>
            <wp:positionH relativeFrom="margin">
              <wp:posOffset>1242695</wp:posOffset>
            </wp:positionH>
            <wp:positionV relativeFrom="paragraph">
              <wp:posOffset>963295</wp:posOffset>
            </wp:positionV>
            <wp:extent cx="2143125" cy="1261110"/>
            <wp:effectExtent l="190500" t="190500" r="200025" b="186690"/>
            <wp:wrapTopAndBottom/>
            <wp:docPr id="122" name="Image 122" descr="C:\Users\lucbohlen\Downloads\Capture d’écran 2021-06-02 à 13.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bohlen\Downloads\Capture d’écran 2021-06-02 à 13.23.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1261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bl>
      <w:tblPr>
        <w:tblStyle w:val="Grilledetableauclaire"/>
        <w:tblW w:w="7246" w:type="dxa"/>
        <w:tblInd w:w="1819" w:type="dxa"/>
        <w:tblLook w:val="04A0" w:firstRow="1" w:lastRow="0" w:firstColumn="1" w:lastColumn="0" w:noHBand="0" w:noVBand="1"/>
      </w:tblPr>
      <w:tblGrid>
        <w:gridCol w:w="3712"/>
        <w:gridCol w:w="3534"/>
      </w:tblGrid>
      <w:tr w:rsidR="006D77D9" w:rsidRPr="008979C5" w14:paraId="7783867C" w14:textId="77777777" w:rsidTr="006D77D9">
        <w:tc>
          <w:tcPr>
            <w:tcW w:w="7246" w:type="dxa"/>
            <w:gridSpan w:val="2"/>
          </w:tcPr>
          <w:p w14:paraId="3FCB5B8A" w14:textId="309712EE" w:rsidR="006D77D9" w:rsidRPr="008979C5" w:rsidRDefault="006D77D9" w:rsidP="006D77D9">
            <w:pPr>
              <w:pStyle w:val="Retraitcorpsdetexte3"/>
              <w:ind w:left="0"/>
              <w:jc w:val="center"/>
              <w:rPr>
                <w:b/>
              </w:rPr>
            </w:pPr>
            <w:proofErr w:type="spellStart"/>
            <w:r w:rsidRPr="008979C5">
              <w:rPr>
                <w:b/>
              </w:rPr>
              <w:t>ItemTableViewCell</w:t>
            </w:r>
            <w:proofErr w:type="spellEnd"/>
          </w:p>
        </w:tc>
      </w:tr>
      <w:tr w:rsidR="006D77D9" w:rsidRPr="008979C5" w14:paraId="406B561D" w14:textId="77777777" w:rsidTr="008979C5">
        <w:tc>
          <w:tcPr>
            <w:tcW w:w="3712" w:type="dxa"/>
          </w:tcPr>
          <w:p w14:paraId="0097F56F" w14:textId="0AB48B7B" w:rsidR="006D77D9" w:rsidRPr="008979C5" w:rsidRDefault="006D77D9" w:rsidP="008979C5">
            <w:pPr>
              <w:pStyle w:val="Retraitcorpsdetexte3"/>
              <w:ind w:left="0"/>
              <w:jc w:val="center"/>
              <w:rPr>
                <w:b/>
              </w:rPr>
            </w:pPr>
            <w:r w:rsidRPr="008979C5">
              <w:rPr>
                <w:b/>
              </w:rPr>
              <w:t>Représentation visuelle</w:t>
            </w:r>
          </w:p>
        </w:tc>
        <w:tc>
          <w:tcPr>
            <w:tcW w:w="3534" w:type="dxa"/>
          </w:tcPr>
          <w:p w14:paraId="60AF4EB5" w14:textId="20D95914" w:rsidR="006D77D9" w:rsidRPr="008979C5" w:rsidRDefault="006D77D9" w:rsidP="008979C5">
            <w:pPr>
              <w:pStyle w:val="Retraitcorpsdetexte3"/>
              <w:ind w:left="0"/>
              <w:jc w:val="center"/>
              <w:rPr>
                <w:b/>
              </w:rPr>
            </w:pPr>
            <w:r w:rsidRPr="008979C5">
              <w:rPr>
                <w:b/>
              </w:rPr>
              <w:t xml:space="preserve">Contenu de cellule </w:t>
            </w:r>
            <w:proofErr w:type="spellStart"/>
            <w:r w:rsidRPr="008979C5">
              <w:rPr>
                <w:b/>
              </w:rPr>
              <w:t>list</w:t>
            </w:r>
            <w:proofErr w:type="spellEnd"/>
          </w:p>
        </w:tc>
      </w:tr>
    </w:tbl>
    <w:tbl>
      <w:tblPr>
        <w:tblStyle w:val="Tableausimple1"/>
        <w:tblW w:w="0" w:type="auto"/>
        <w:tblInd w:w="1838" w:type="dxa"/>
        <w:tblLook w:val="04A0" w:firstRow="1" w:lastRow="0" w:firstColumn="1" w:lastColumn="0" w:noHBand="0" w:noVBand="1"/>
      </w:tblPr>
      <w:tblGrid>
        <w:gridCol w:w="7222"/>
      </w:tblGrid>
      <w:tr w:rsidR="00DD05DF" w:rsidRPr="008979C5" w14:paraId="53C9FD73" w14:textId="77777777" w:rsidTr="00DD05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2" w:type="dxa"/>
          </w:tcPr>
          <w:p w14:paraId="742F407D" w14:textId="722B2546" w:rsidR="00DD05DF" w:rsidRPr="008979C5" w:rsidRDefault="00DD05DF" w:rsidP="00DD05DF">
            <w:pPr>
              <w:pStyle w:val="Retraitcorpsdetexte3"/>
              <w:ind w:left="0"/>
              <w:jc w:val="center"/>
            </w:pPr>
            <w:r w:rsidRPr="008979C5">
              <w:t xml:space="preserve">Utilisation de cette cellule </w:t>
            </w:r>
            <w:proofErr w:type="spellStart"/>
            <w:r w:rsidRPr="008979C5">
              <w:t>list</w:t>
            </w:r>
            <w:proofErr w:type="spellEnd"/>
          </w:p>
        </w:tc>
      </w:tr>
    </w:tbl>
    <w:p w14:paraId="42150707" w14:textId="362FD2A4" w:rsidR="006D77D9" w:rsidRDefault="006D77D9" w:rsidP="00BF2541">
      <w:pPr>
        <w:pStyle w:val="Retraitcorpsdetexte3"/>
      </w:pPr>
    </w:p>
    <w:p w14:paraId="63B0BE29" w14:textId="77777777" w:rsidR="00DD05DF" w:rsidRDefault="00DD05DF" w:rsidP="00BF2541">
      <w:pPr>
        <w:pStyle w:val="Retraitcorpsdetexte3"/>
      </w:pPr>
    </w:p>
    <w:p w14:paraId="582986C8" w14:textId="06E780C1" w:rsidR="006D77D9" w:rsidRDefault="00DD05DF" w:rsidP="00BF2541">
      <w:pPr>
        <w:pStyle w:val="Retraitcorpsdetexte3"/>
      </w:pPr>
      <w:r>
        <w:t xml:space="preserve">Crée une variable </w:t>
      </w:r>
      <w:proofErr w:type="spellStart"/>
      <w:r>
        <w:t>cell</w:t>
      </w:r>
      <w:proofErr w:type="spellEnd"/>
      <w:r>
        <w:t xml:space="preserve"> en indiquant d’utiliser la cellu</w:t>
      </w:r>
      <w:r w:rsidR="008D41B5">
        <w:t>le (</w:t>
      </w:r>
      <w:proofErr w:type="spellStart"/>
      <w:r w:rsidR="008D41B5">
        <w:t>ItemTableViewCell</w:t>
      </w:r>
      <w:proofErr w:type="spellEnd"/>
      <w:r w:rsidR="008D41B5">
        <w:t xml:space="preserve">). Ensuite, </w:t>
      </w:r>
      <w:r>
        <w:t xml:space="preserve">indique le nom la </w:t>
      </w:r>
      <w:proofErr w:type="spellStart"/>
      <w:r>
        <w:t>category</w:t>
      </w:r>
      <w:proofErr w:type="spellEnd"/>
      <w:r>
        <w:t xml:space="preserve"> et la quantité de la cellule.</w:t>
      </w:r>
      <w:r w:rsidR="000F2376">
        <w:t xml:space="preserve"> Et pour finir retourne la cellule.</w:t>
      </w:r>
    </w:p>
    <w:p w14:paraId="61419BB5" w14:textId="17C0231F" w:rsidR="00DD05DF" w:rsidRPr="00DD05DF" w:rsidRDefault="00DD05DF" w:rsidP="00DD05DF">
      <w:pPr>
        <w:rPr>
          <w:szCs w:val="16"/>
        </w:rPr>
      </w:pPr>
      <w:r>
        <w:br w:type="page"/>
      </w:r>
    </w:p>
    <w:p w14:paraId="22F188B1" w14:textId="14327A37" w:rsidR="005C76A7" w:rsidRDefault="005C76A7" w:rsidP="005C76A7">
      <w:pPr>
        <w:pStyle w:val="Titre3"/>
      </w:pPr>
      <w:bookmarkStart w:id="52" w:name="_Toc73704726"/>
      <w:r>
        <w:lastRenderedPageBreak/>
        <w:t>Dictionnaire des données</w:t>
      </w:r>
      <w:bookmarkEnd w:id="52"/>
    </w:p>
    <w:p w14:paraId="6F874088" w14:textId="3E400E1A" w:rsidR="00E17693" w:rsidRDefault="00F93FEE" w:rsidP="00E17693">
      <w:pPr>
        <w:pStyle w:val="Retraitcorpsdetexte3"/>
      </w:pPr>
      <w:r>
        <w:rPr>
          <w:noProof/>
        </w:rPr>
        <w:drawing>
          <wp:anchor distT="0" distB="0" distL="114300" distR="114300" simplePos="0" relativeHeight="251863040" behindDoc="0" locked="0" layoutInCell="1" allowOverlap="1" wp14:anchorId="500C120F" wp14:editId="7C359031">
            <wp:simplePos x="0" y="0"/>
            <wp:positionH relativeFrom="column">
              <wp:posOffset>230239</wp:posOffset>
            </wp:positionH>
            <wp:positionV relativeFrom="paragraph">
              <wp:posOffset>613410</wp:posOffset>
            </wp:positionV>
            <wp:extent cx="5759450" cy="1842135"/>
            <wp:effectExtent l="190500" t="190500" r="184150" b="196215"/>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59450" cy="1842135"/>
                    </a:xfrm>
                    <a:prstGeom prst="rect">
                      <a:avLst/>
                    </a:prstGeom>
                    <a:ln>
                      <a:noFill/>
                    </a:ln>
                    <a:effectLst>
                      <a:outerShdw blurRad="190500" algn="tl" rotWithShape="0">
                        <a:srgbClr val="000000">
                          <a:alpha val="70000"/>
                        </a:srgbClr>
                      </a:outerShdw>
                    </a:effectLst>
                  </pic:spPr>
                </pic:pic>
              </a:graphicData>
            </a:graphic>
          </wp:anchor>
        </w:drawing>
      </w:r>
      <w:r w:rsidR="00E17693">
        <w:t xml:space="preserve">Mes données sont sous forme de </w:t>
      </w:r>
      <w:proofErr w:type="gramStart"/>
      <w:r w:rsidR="00E17693">
        <w:t>fichier .</w:t>
      </w:r>
      <w:proofErr w:type="spellStart"/>
      <w:r w:rsidR="00E17693">
        <w:t>json</w:t>
      </w:r>
      <w:proofErr w:type="spellEnd"/>
      <w:proofErr w:type="gramEnd"/>
      <w:r w:rsidR="00E17693">
        <w:t xml:space="preserve">. Ils sont listés selon le modèle </w:t>
      </w:r>
      <w:proofErr w:type="spellStart"/>
      <w:r w:rsidR="00E17693">
        <w:t>noSQL</w:t>
      </w:r>
      <w:proofErr w:type="spellEnd"/>
      <w:r w:rsidR="00E17693">
        <w:t xml:space="preserve"> orienté document</w:t>
      </w:r>
      <w:r w:rsidR="008D41B5">
        <w:t>,</w:t>
      </w:r>
      <w:r w:rsidR="00E17693">
        <w:t xml:space="preserve"> c’est-à-dire : </w:t>
      </w:r>
      <w:r w:rsidR="00E17693" w:rsidRPr="00E17693">
        <w:rPr>
          <w:b/>
        </w:rPr>
        <w:t>collection</w:t>
      </w:r>
      <w:r w:rsidR="00E17693">
        <w:t xml:space="preserve"> &gt; </w:t>
      </w:r>
      <w:r w:rsidR="00E17693" w:rsidRPr="00E17693">
        <w:rPr>
          <w:b/>
        </w:rPr>
        <w:t>document</w:t>
      </w:r>
      <w:r w:rsidR="00E17693">
        <w:t xml:space="preserve"> &gt; </w:t>
      </w:r>
      <w:r w:rsidR="00E17693" w:rsidRPr="00E17693">
        <w:rPr>
          <w:b/>
        </w:rPr>
        <w:t>data</w:t>
      </w:r>
      <w:r w:rsidR="00E17693">
        <w:t>.</w:t>
      </w:r>
    </w:p>
    <w:p w14:paraId="7854CB89" w14:textId="7835AD23" w:rsidR="00E17693" w:rsidRDefault="00E17693" w:rsidP="00E17693">
      <w:pPr>
        <w:pStyle w:val="Retraitcorpsdetexte3"/>
      </w:pPr>
    </w:p>
    <w:p w14:paraId="697C426F" w14:textId="1C9DBBA2" w:rsidR="00E17693" w:rsidRDefault="00E17693" w:rsidP="00E17693">
      <w:pPr>
        <w:pStyle w:val="Retraitcorpsdetexte3"/>
      </w:pPr>
      <w:r>
        <w:t xml:space="preserve">Sur cette capture, on peut voir la </w:t>
      </w:r>
      <w:r w:rsidRPr="00E17693">
        <w:rPr>
          <w:b/>
        </w:rPr>
        <w:t>collection</w:t>
      </w:r>
      <w:r>
        <w:rPr>
          <w:b/>
        </w:rPr>
        <w:t xml:space="preserve"> </w:t>
      </w:r>
      <w:r>
        <w:t>« </w:t>
      </w:r>
      <w:proofErr w:type="spellStart"/>
      <w:r>
        <w:t>ShoppingList</w:t>
      </w:r>
      <w:proofErr w:type="spellEnd"/>
      <w:r>
        <w:t> » qui est la collection possédant la liste de course de chaque utilisateur :</w:t>
      </w:r>
    </w:p>
    <w:p w14:paraId="7B5C8C35" w14:textId="1166A47C" w:rsidR="00E17693" w:rsidRDefault="00E17693" w:rsidP="00E17693">
      <w:pPr>
        <w:pStyle w:val="Retraitcorpsdetexte3"/>
      </w:pPr>
    </w:p>
    <w:p w14:paraId="29C0D957" w14:textId="77777777" w:rsidR="00E17693" w:rsidRDefault="00E17693" w:rsidP="00E17693">
      <w:pPr>
        <w:pStyle w:val="Retraitcorpsdetexte3"/>
      </w:pPr>
    </w:p>
    <w:p w14:paraId="24532ED4" w14:textId="3ADE63D6" w:rsidR="00E17693" w:rsidRDefault="00E17693" w:rsidP="00E17693">
      <w:pPr>
        <w:pStyle w:val="Retraitcorpsdetexte3"/>
      </w:pPr>
      <w:r>
        <w:t xml:space="preserve">Sur cette capture, on peut voir la </w:t>
      </w:r>
      <w:r w:rsidRPr="00E17693">
        <w:rPr>
          <w:b/>
        </w:rPr>
        <w:t>collection</w:t>
      </w:r>
      <w:r>
        <w:rPr>
          <w:b/>
        </w:rPr>
        <w:t xml:space="preserve"> </w:t>
      </w:r>
      <w:r>
        <w:t>« Shops » qui est la collection possédant les magasins et les magasin</w:t>
      </w:r>
      <w:r w:rsidR="008D41B5">
        <w:t>s</w:t>
      </w:r>
      <w:r>
        <w:t xml:space="preserve"> prédéfini de chaque utilisateur</w:t>
      </w:r>
      <w:r w:rsidR="008D41B5">
        <w:t xml:space="preserve"> </w:t>
      </w:r>
      <w:r>
        <w:t>:</w:t>
      </w:r>
    </w:p>
    <w:p w14:paraId="3C8A611D" w14:textId="00A8D912" w:rsidR="00F93FEE" w:rsidRDefault="00F93FEE" w:rsidP="00E17693">
      <w:pPr>
        <w:pStyle w:val="Retraitcorpsdetexte3"/>
      </w:pPr>
      <w:r>
        <w:rPr>
          <w:noProof/>
        </w:rPr>
        <w:drawing>
          <wp:anchor distT="0" distB="0" distL="114300" distR="114300" simplePos="0" relativeHeight="251864064" behindDoc="0" locked="0" layoutInCell="1" allowOverlap="1" wp14:anchorId="340CADEB" wp14:editId="20076290">
            <wp:simplePos x="0" y="0"/>
            <wp:positionH relativeFrom="margin">
              <wp:align>left</wp:align>
            </wp:positionH>
            <wp:positionV relativeFrom="paragraph">
              <wp:posOffset>285809</wp:posOffset>
            </wp:positionV>
            <wp:extent cx="5759450" cy="2893695"/>
            <wp:effectExtent l="190500" t="190500" r="184150" b="192405"/>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59450" cy="2893695"/>
                    </a:xfrm>
                    <a:prstGeom prst="rect">
                      <a:avLst/>
                    </a:prstGeom>
                    <a:ln>
                      <a:noFill/>
                    </a:ln>
                    <a:effectLst>
                      <a:outerShdw blurRad="190500" algn="tl" rotWithShape="0">
                        <a:srgbClr val="000000">
                          <a:alpha val="70000"/>
                        </a:srgbClr>
                      </a:outerShdw>
                    </a:effectLst>
                  </pic:spPr>
                </pic:pic>
              </a:graphicData>
            </a:graphic>
          </wp:anchor>
        </w:drawing>
      </w:r>
    </w:p>
    <w:p w14:paraId="743BAAB5" w14:textId="2CCA6B33" w:rsidR="00E17693" w:rsidRDefault="00E17693" w:rsidP="00E17693">
      <w:pPr>
        <w:pStyle w:val="Retraitcorpsdetexte3"/>
      </w:pPr>
    </w:p>
    <w:p w14:paraId="30720688" w14:textId="52666C2F" w:rsidR="00E17693" w:rsidRDefault="00E17693">
      <w:pPr>
        <w:rPr>
          <w:szCs w:val="16"/>
        </w:rPr>
      </w:pPr>
      <w:r>
        <w:br w:type="page"/>
      </w:r>
    </w:p>
    <w:p w14:paraId="03C8B2A5" w14:textId="51C9E12E" w:rsidR="00E17693" w:rsidRDefault="00F93FEE" w:rsidP="00E17693">
      <w:pPr>
        <w:pStyle w:val="Retraitcorpsdetexte3"/>
      </w:pPr>
      <w:r>
        <w:rPr>
          <w:noProof/>
        </w:rPr>
        <w:lastRenderedPageBreak/>
        <w:drawing>
          <wp:anchor distT="0" distB="0" distL="114300" distR="114300" simplePos="0" relativeHeight="251865088" behindDoc="0" locked="0" layoutInCell="1" allowOverlap="1" wp14:anchorId="09D58019" wp14:editId="6C07CCB6">
            <wp:simplePos x="0" y="0"/>
            <wp:positionH relativeFrom="margin">
              <wp:align>center</wp:align>
            </wp:positionH>
            <wp:positionV relativeFrom="paragraph">
              <wp:posOffset>663531</wp:posOffset>
            </wp:positionV>
            <wp:extent cx="5759450" cy="1289050"/>
            <wp:effectExtent l="190500" t="190500" r="184150" b="196850"/>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59450" cy="1289050"/>
                    </a:xfrm>
                    <a:prstGeom prst="rect">
                      <a:avLst/>
                    </a:prstGeom>
                    <a:ln>
                      <a:noFill/>
                    </a:ln>
                    <a:effectLst>
                      <a:outerShdw blurRad="190500" algn="tl" rotWithShape="0">
                        <a:srgbClr val="000000">
                          <a:alpha val="70000"/>
                        </a:srgbClr>
                      </a:outerShdw>
                    </a:effectLst>
                  </pic:spPr>
                </pic:pic>
              </a:graphicData>
            </a:graphic>
          </wp:anchor>
        </w:drawing>
      </w:r>
      <w:r w:rsidR="00E17693">
        <w:t xml:space="preserve">Sur cette capture, on peut voir la </w:t>
      </w:r>
      <w:r w:rsidR="00E17693">
        <w:rPr>
          <w:b/>
        </w:rPr>
        <w:t xml:space="preserve">collection </w:t>
      </w:r>
      <w:r w:rsidR="00E17693">
        <w:t>« </w:t>
      </w:r>
      <w:proofErr w:type="spellStart"/>
      <w:r w:rsidR="00E17693">
        <w:t>Users</w:t>
      </w:r>
      <w:proofErr w:type="spellEnd"/>
      <w:r w:rsidR="00E17693">
        <w:t xml:space="preserve"> » qui est la collection possédant les utilisateurs avec leur </w:t>
      </w:r>
      <w:proofErr w:type="spellStart"/>
      <w:r w:rsidR="00E17693">
        <w:t>uid</w:t>
      </w:r>
      <w:proofErr w:type="spellEnd"/>
      <w:r w:rsidR="00E17693">
        <w:t> :</w:t>
      </w:r>
    </w:p>
    <w:p w14:paraId="727BE858" w14:textId="2872A8FE" w:rsidR="00E17693" w:rsidRDefault="00E17693" w:rsidP="00E17693">
      <w:pPr>
        <w:pStyle w:val="Retraitcorpsdetexte3"/>
      </w:pPr>
    </w:p>
    <w:p w14:paraId="7D4ACDE8" w14:textId="77777777" w:rsidR="00AB0B16" w:rsidRPr="00E17693" w:rsidRDefault="00AB0B16" w:rsidP="00E17693">
      <w:pPr>
        <w:pStyle w:val="Retraitcorpsdetexte3"/>
      </w:pPr>
    </w:p>
    <w:p w14:paraId="2A37B583" w14:textId="65E507AD" w:rsidR="005C76A7" w:rsidRDefault="00E17693" w:rsidP="005C76A7">
      <w:pPr>
        <w:pStyle w:val="Titre3"/>
      </w:pPr>
      <w:r>
        <w:t xml:space="preserve"> </w:t>
      </w:r>
      <w:bookmarkStart w:id="53" w:name="_Toc73704727"/>
      <w:r w:rsidR="005C76A7">
        <w:t>Changement base de données</w:t>
      </w:r>
      <w:bookmarkEnd w:id="53"/>
    </w:p>
    <w:p w14:paraId="1E64671E" w14:textId="49EA6FDD" w:rsidR="000F2376" w:rsidRDefault="000F2376" w:rsidP="000F2376">
      <w:pPr>
        <w:pStyle w:val="Retraitcorpsdetexte3"/>
      </w:pPr>
      <w:r>
        <w:t>Au début du projet, je pensais utiliser la base de données proposé</w:t>
      </w:r>
      <w:r w:rsidR="008D41B5">
        <w:t>e</w:t>
      </w:r>
      <w:r>
        <w:t xml:space="preserve"> par </w:t>
      </w:r>
      <w:proofErr w:type="spellStart"/>
      <w:r>
        <w:t>apple</w:t>
      </w:r>
      <w:proofErr w:type="spellEnd"/>
      <w:r>
        <w:t xml:space="preserve"> </w:t>
      </w:r>
      <w:proofErr w:type="spellStart"/>
      <w:r>
        <w:t>developer</w:t>
      </w:r>
      <w:proofErr w:type="spellEnd"/>
      <w:r>
        <w:t xml:space="preserve"> « </w:t>
      </w:r>
      <w:proofErr w:type="spellStart"/>
      <w:r>
        <w:t>CoreData</w:t>
      </w:r>
      <w:proofErr w:type="spellEnd"/>
      <w:r>
        <w:t xml:space="preserve"> ». Cependant, j’ai changé pour partir sur </w:t>
      </w:r>
      <w:proofErr w:type="spellStart"/>
      <w:r>
        <w:t>firebase</w:t>
      </w:r>
      <w:proofErr w:type="spellEnd"/>
      <w:r>
        <w:t xml:space="preserve"> comme dit plutôt dans le rapport.</w:t>
      </w:r>
    </w:p>
    <w:p w14:paraId="04FD5A74" w14:textId="462774DC" w:rsidR="000F2376" w:rsidRDefault="000F2376" w:rsidP="000F2376">
      <w:pPr>
        <w:pStyle w:val="Retraitcorpsdetexte3"/>
      </w:pPr>
    </w:p>
    <w:p w14:paraId="72BB01D2" w14:textId="4C8D957F" w:rsidR="000F2376" w:rsidRDefault="000F2376" w:rsidP="000F2376">
      <w:pPr>
        <w:pStyle w:val="Retraitcorpsdetexte3"/>
      </w:pPr>
      <w:r>
        <w:t>J’</w:t>
      </w:r>
      <w:r w:rsidR="008D41B5">
        <w:t xml:space="preserve">ai effectué ce changement, </w:t>
      </w:r>
      <w:r w:rsidR="00AB0B16">
        <w:t xml:space="preserve">car </w:t>
      </w:r>
      <w:proofErr w:type="spellStart"/>
      <w:r w:rsidR="00AB0B16">
        <w:t>firebase</w:t>
      </w:r>
      <w:proofErr w:type="spellEnd"/>
      <w:r w:rsidR="00AB0B16">
        <w:t xml:space="preserve"> est plus adapté à mon projet. En effet, l’utilisation les données de </w:t>
      </w:r>
      <w:proofErr w:type="spellStart"/>
      <w:r w:rsidR="00AB0B16">
        <w:t>CoreData</w:t>
      </w:r>
      <w:proofErr w:type="spellEnd"/>
      <w:r w:rsidR="00AB0B16">
        <w:t xml:space="preserve"> est plus compliqué. Il faut pour synchroniser les données sur plusieurs appareils</w:t>
      </w:r>
      <w:r w:rsidR="008D41B5">
        <w:t>,</w:t>
      </w:r>
      <w:r w:rsidR="00AB0B16">
        <w:t xml:space="preserve"> utiliser le </w:t>
      </w:r>
      <w:proofErr w:type="spellStart"/>
      <w:r w:rsidR="00AB0B16">
        <w:t>CloudKit</w:t>
      </w:r>
      <w:proofErr w:type="spellEnd"/>
      <w:r w:rsidR="00AB0B16">
        <w:t>.</w:t>
      </w:r>
    </w:p>
    <w:p w14:paraId="0D06280E" w14:textId="61848B13" w:rsidR="00AB0B16" w:rsidRDefault="00AB0B16" w:rsidP="000F2376">
      <w:pPr>
        <w:pStyle w:val="Retraitcorpsdetexte3"/>
      </w:pPr>
    </w:p>
    <w:p w14:paraId="34D852A3" w14:textId="603E820A" w:rsidR="00AB0B16" w:rsidRDefault="00AB0B16" w:rsidP="000F2376">
      <w:pPr>
        <w:pStyle w:val="Retraitcorpsdetexte3"/>
      </w:pPr>
      <w:proofErr w:type="spellStart"/>
      <w:r>
        <w:t>Core</w:t>
      </w:r>
      <w:proofErr w:type="spellEnd"/>
      <w:r>
        <w:t xml:space="preserve"> data est un </w:t>
      </w:r>
      <w:proofErr w:type="spellStart"/>
      <w:r>
        <w:t>framework</w:t>
      </w:r>
      <w:proofErr w:type="spellEnd"/>
      <w:r>
        <w:t xml:space="preserve"> utilisé pour modé</w:t>
      </w:r>
      <w:r w:rsidR="008D41B5">
        <w:t>l</w:t>
      </w:r>
      <w:r>
        <w:t xml:space="preserve">iser des objets dans l’application. C’est le « front end » du stockage des données, où le « back en » doit être en SQL ou des </w:t>
      </w:r>
      <w:proofErr w:type="spellStart"/>
      <w:r>
        <w:t>plists</w:t>
      </w:r>
      <w:proofErr w:type="spellEnd"/>
      <w:r>
        <w:t>. Il s’agit plus d’un concept d’utilisateur unique qui stocke des données localement.</w:t>
      </w:r>
    </w:p>
    <w:p w14:paraId="2725D50C" w14:textId="407922E9" w:rsidR="00AB0B16" w:rsidRDefault="00AB0B16" w:rsidP="000F2376">
      <w:pPr>
        <w:pStyle w:val="Retraitcorpsdetexte3"/>
      </w:pPr>
    </w:p>
    <w:p w14:paraId="023D0E61" w14:textId="67EA2594" w:rsidR="00AB0B16" w:rsidRDefault="00AB0B16" w:rsidP="000F2376">
      <w:pPr>
        <w:pStyle w:val="Retraitcorpsdetexte3"/>
      </w:pPr>
      <w:r>
        <w:t xml:space="preserve">J’ai aussi choisi </w:t>
      </w:r>
      <w:proofErr w:type="spellStart"/>
      <w:r>
        <w:t>firebase</w:t>
      </w:r>
      <w:proofErr w:type="spellEnd"/>
      <w:r w:rsidR="008D41B5">
        <w:t>,</w:t>
      </w:r>
      <w:r>
        <w:t xml:space="preserve"> car elle permet d’ajouter une fonctionnalité de multi-compte. Avec des différents utilisateurs, j’ai plus de facilité à créer des listes uniques.</w:t>
      </w:r>
    </w:p>
    <w:p w14:paraId="399DAC5B" w14:textId="3098C6C0" w:rsidR="00AB0B16" w:rsidRDefault="00AB0B16" w:rsidP="000F2376">
      <w:pPr>
        <w:pStyle w:val="Retraitcorpsdetexte3"/>
      </w:pPr>
    </w:p>
    <w:p w14:paraId="700D7635" w14:textId="58DFA3D6" w:rsidR="00AB0B16" w:rsidRDefault="00AB0B16" w:rsidP="000F2376">
      <w:pPr>
        <w:pStyle w:val="Retraitcorpsdetexte3"/>
      </w:pPr>
      <w:r>
        <w:rPr>
          <w:noProof/>
        </w:rPr>
        <w:drawing>
          <wp:anchor distT="0" distB="0" distL="114300" distR="114300" simplePos="0" relativeHeight="251815936" behindDoc="0" locked="0" layoutInCell="1" allowOverlap="1" wp14:anchorId="1367C5D9" wp14:editId="4AD5C6B9">
            <wp:simplePos x="0" y="0"/>
            <wp:positionH relativeFrom="margin">
              <wp:align>left</wp:align>
            </wp:positionH>
            <wp:positionV relativeFrom="paragraph">
              <wp:posOffset>944245</wp:posOffset>
            </wp:positionV>
            <wp:extent cx="5759450" cy="1276985"/>
            <wp:effectExtent l="190500" t="190500" r="184150" b="189865"/>
            <wp:wrapTopAndBottom/>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59450" cy="1276985"/>
                    </a:xfrm>
                    <a:prstGeom prst="rect">
                      <a:avLst/>
                    </a:prstGeom>
                    <a:ln>
                      <a:noFill/>
                    </a:ln>
                    <a:effectLst>
                      <a:outerShdw blurRad="190500" algn="tl" rotWithShape="0">
                        <a:srgbClr val="000000">
                          <a:alpha val="70000"/>
                        </a:srgbClr>
                      </a:outerShdw>
                    </a:effectLst>
                  </pic:spPr>
                </pic:pic>
              </a:graphicData>
            </a:graphic>
          </wp:anchor>
        </w:drawing>
      </w:r>
      <w:proofErr w:type="spellStart"/>
      <w:r>
        <w:t>Killermy</w:t>
      </w:r>
      <w:proofErr w:type="spellEnd"/>
      <w:r>
        <w:t xml:space="preserve"> </w:t>
      </w:r>
      <w:proofErr w:type="spellStart"/>
      <w:r>
        <w:t>Boukhlifa</w:t>
      </w:r>
      <w:proofErr w:type="spellEnd"/>
      <w:r>
        <w:t xml:space="preserve"> m’a proposé l’idée de </w:t>
      </w:r>
      <w:proofErr w:type="spellStart"/>
      <w:r>
        <w:t>firebase</w:t>
      </w:r>
      <w:proofErr w:type="spellEnd"/>
      <w:r>
        <w:t xml:space="preserve"> avant que j’utilise une base de données, c’est aussi grâce à ce timing que je n’ai pas eu de changement à faire. J’ai quand même eu une période de documentation qui m’a décalé ma planification.</w:t>
      </w:r>
    </w:p>
    <w:p w14:paraId="3BE44405" w14:textId="1F609FD0" w:rsidR="00AB0B16" w:rsidRDefault="00AB0B16" w:rsidP="000F2376">
      <w:pPr>
        <w:pStyle w:val="Retraitcorpsdetexte3"/>
      </w:pPr>
    </w:p>
    <w:p w14:paraId="5DEC887F" w14:textId="399A7E6C" w:rsidR="00AB0B16" w:rsidRPr="000F2376" w:rsidRDefault="00AB0B16" w:rsidP="000F2376">
      <w:pPr>
        <w:pStyle w:val="Retraitcorpsdetexte3"/>
      </w:pPr>
    </w:p>
    <w:p w14:paraId="265338EA" w14:textId="7F9310C5" w:rsidR="005C76A7" w:rsidRDefault="005C76A7" w:rsidP="005C76A7">
      <w:pPr>
        <w:pStyle w:val="Titre3"/>
      </w:pPr>
      <w:r>
        <w:lastRenderedPageBreak/>
        <w:t xml:space="preserve"> </w:t>
      </w:r>
      <w:bookmarkStart w:id="54" w:name="_Toc73704728"/>
      <w:r w:rsidR="000F2376">
        <w:t>Modification</w:t>
      </w:r>
      <w:r>
        <w:t xml:space="preserve"> maquette</w:t>
      </w:r>
      <w:bookmarkEnd w:id="54"/>
    </w:p>
    <w:p w14:paraId="47F7558B" w14:textId="0D42B300" w:rsidR="00106927" w:rsidRDefault="00106927" w:rsidP="00106927">
      <w:pPr>
        <w:pStyle w:val="Retraitcorpsdetexte3"/>
      </w:pPr>
      <w:r>
        <w:t>Au cours du projet, j’ai d</w:t>
      </w:r>
      <w:r w:rsidR="008D41B5">
        <w:t>û</w:t>
      </w:r>
      <w:r>
        <w:t xml:space="preserve"> modifier, améliorer ou changer ma maquette de base afin de garder une simplicité d’utilisation.</w:t>
      </w:r>
    </w:p>
    <w:p w14:paraId="62368BEB" w14:textId="75730B97" w:rsidR="00106927" w:rsidRDefault="00106927" w:rsidP="00106927">
      <w:pPr>
        <w:pStyle w:val="Retraitcorpsdetexte3"/>
      </w:pPr>
    </w:p>
    <w:p w14:paraId="59909232" w14:textId="1D8A300C" w:rsidR="00106927" w:rsidRDefault="000E4734" w:rsidP="00106927">
      <w:pPr>
        <w:pStyle w:val="Retraitcorpsdetexte3"/>
      </w:pPr>
      <w:r>
        <w:rPr>
          <w:noProof/>
        </w:rPr>
        <w:drawing>
          <wp:anchor distT="0" distB="0" distL="114300" distR="114300" simplePos="0" relativeHeight="251816960" behindDoc="0" locked="0" layoutInCell="1" allowOverlap="1" wp14:anchorId="449ED708" wp14:editId="213A0860">
            <wp:simplePos x="0" y="0"/>
            <wp:positionH relativeFrom="margin">
              <wp:posOffset>4023995</wp:posOffset>
            </wp:positionH>
            <wp:positionV relativeFrom="paragraph">
              <wp:posOffset>965200</wp:posOffset>
            </wp:positionV>
            <wp:extent cx="1723390" cy="3438525"/>
            <wp:effectExtent l="190500" t="190500" r="181610" b="200025"/>
            <wp:wrapTopAndBottom/>
            <wp:docPr id="45" name="Image 45" descr="C:\Users\lucbohlen\Downloads\Capture d’écran 2021-06-02 à 14.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bohlen\Downloads\Capture d’écran 2021-06-02 à 14.46.07.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635"/>
                    <a:stretch/>
                  </pic:blipFill>
                  <pic:spPr bwMode="auto">
                    <a:xfrm>
                      <a:off x="0" y="0"/>
                      <a:ext cx="1723390" cy="3438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739E90E2" wp14:editId="591A890F">
            <wp:simplePos x="0" y="0"/>
            <wp:positionH relativeFrom="column">
              <wp:posOffset>1166495</wp:posOffset>
            </wp:positionH>
            <wp:positionV relativeFrom="paragraph">
              <wp:posOffset>921385</wp:posOffset>
            </wp:positionV>
            <wp:extent cx="1748133" cy="3476625"/>
            <wp:effectExtent l="190500" t="190500" r="195580" b="180975"/>
            <wp:wrapTopAndBottom/>
            <wp:docPr id="59" name="Image 59" descr="C:\Users\lucbohlen\Downloads\Capture d’écran 2021-06-02 à 14.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bohlen\Downloads\Capture d’écran 2021-06-02 à 14.45.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48133" cy="3476625"/>
                    </a:xfrm>
                    <a:prstGeom prst="rect">
                      <a:avLst/>
                    </a:prstGeom>
                    <a:ln>
                      <a:noFill/>
                    </a:ln>
                    <a:effectLst>
                      <a:outerShdw blurRad="190500" algn="tl" rotWithShape="0">
                        <a:srgbClr val="000000">
                          <a:alpha val="70000"/>
                        </a:srgbClr>
                      </a:outerShdw>
                    </a:effectLst>
                  </pic:spPr>
                </pic:pic>
              </a:graphicData>
            </a:graphic>
          </wp:anchor>
        </w:drawing>
      </w:r>
      <w:r w:rsidR="00106927">
        <w:t xml:space="preserve">Premièrement, j’ai ajouté une page de connexion ainsi qu’une page d’inscription. </w:t>
      </w:r>
      <w:r w:rsidR="005D2E60">
        <w:t xml:space="preserve">J’avais besoin de ces pages depuis la création de ma base de données </w:t>
      </w:r>
      <w:proofErr w:type="spellStart"/>
      <w:r w:rsidR="005D2E60">
        <w:t>firebase</w:t>
      </w:r>
      <w:proofErr w:type="spellEnd"/>
      <w:r w:rsidR="00106927">
        <w:t> :</w:t>
      </w:r>
    </w:p>
    <w:tbl>
      <w:tblPr>
        <w:tblStyle w:val="Grilledetableauclaire"/>
        <w:tblW w:w="0" w:type="auto"/>
        <w:tblInd w:w="1838" w:type="dxa"/>
        <w:tblLook w:val="04A0" w:firstRow="1" w:lastRow="0" w:firstColumn="1" w:lastColumn="0" w:noHBand="0" w:noVBand="1"/>
      </w:tblPr>
      <w:tblGrid>
        <w:gridCol w:w="3544"/>
        <w:gridCol w:w="3678"/>
      </w:tblGrid>
      <w:tr w:rsidR="005D2E60" w:rsidRPr="000E4734" w14:paraId="33408F7F" w14:textId="77777777" w:rsidTr="008979C5">
        <w:tc>
          <w:tcPr>
            <w:tcW w:w="3544" w:type="dxa"/>
          </w:tcPr>
          <w:p w14:paraId="7473E037" w14:textId="34874272" w:rsidR="005D2E60" w:rsidRPr="000E4734" w:rsidRDefault="005D2E60" w:rsidP="008979C5">
            <w:pPr>
              <w:pStyle w:val="Retraitcorpsdetexte3"/>
              <w:ind w:left="0"/>
              <w:jc w:val="center"/>
              <w:rPr>
                <w:b/>
              </w:rPr>
            </w:pPr>
            <w:r w:rsidRPr="000E4734">
              <w:rPr>
                <w:b/>
              </w:rPr>
              <w:t>Page de connexion</w:t>
            </w:r>
          </w:p>
        </w:tc>
        <w:tc>
          <w:tcPr>
            <w:tcW w:w="3678" w:type="dxa"/>
          </w:tcPr>
          <w:p w14:paraId="1C6D96D8" w14:textId="703EE7D9" w:rsidR="005D2E60" w:rsidRPr="000E4734" w:rsidRDefault="005D2E60" w:rsidP="008979C5">
            <w:pPr>
              <w:pStyle w:val="Retraitcorpsdetexte3"/>
              <w:ind w:left="0"/>
              <w:jc w:val="center"/>
              <w:rPr>
                <w:b/>
              </w:rPr>
            </w:pPr>
            <w:r w:rsidRPr="000E4734">
              <w:rPr>
                <w:b/>
              </w:rPr>
              <w:t>Page d’inscription</w:t>
            </w:r>
          </w:p>
        </w:tc>
      </w:tr>
    </w:tbl>
    <w:p w14:paraId="1DF4D1D8" w14:textId="604210AC" w:rsidR="000E4734" w:rsidRDefault="000E4734" w:rsidP="000E4734">
      <w:pPr>
        <w:pStyle w:val="Retraitcorpsdetexte3"/>
      </w:pPr>
    </w:p>
    <w:p w14:paraId="08CC6711" w14:textId="4290D713" w:rsidR="000E4734" w:rsidRDefault="000E4734" w:rsidP="000E4734">
      <w:pPr>
        <w:pStyle w:val="Retraitcorpsdetexte3"/>
      </w:pPr>
      <w:r>
        <w:t>Pour la page de liste de course, j’ai changé l’aperçu des produits. Au départ, je voulais les placer</w:t>
      </w:r>
      <w:r w:rsidR="008D41B5">
        <w:t>s</w:t>
      </w:r>
      <w:r>
        <w:t xml:space="preserve"> dans un simple tableau</w:t>
      </w:r>
      <w:r w:rsidR="008D41B5">
        <w:t>,</w:t>
      </w:r>
      <w:r>
        <w:t xml:space="preserve"> mais dès que j’ai vu la possibilité de les mettre dans les cellules</w:t>
      </w:r>
      <w:r w:rsidR="008D41B5">
        <w:t>,</w:t>
      </w:r>
      <w:r>
        <w:t xml:space="preserve"> j’ai décidé de changer : </w:t>
      </w:r>
    </w:p>
    <w:tbl>
      <w:tblPr>
        <w:tblStyle w:val="Tableausimple1"/>
        <w:tblW w:w="0" w:type="auto"/>
        <w:tblInd w:w="1838" w:type="dxa"/>
        <w:tblLook w:val="04A0" w:firstRow="1" w:lastRow="0" w:firstColumn="1" w:lastColumn="0" w:noHBand="0" w:noVBand="1"/>
      </w:tblPr>
      <w:tblGrid>
        <w:gridCol w:w="3544"/>
        <w:gridCol w:w="3678"/>
      </w:tblGrid>
      <w:tr w:rsidR="000E4734" w14:paraId="70CB09D8" w14:textId="77777777" w:rsidTr="008979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70D7359F" w14:textId="47D9D80F" w:rsidR="000E4734" w:rsidRDefault="000E4734" w:rsidP="008979C5">
            <w:pPr>
              <w:pStyle w:val="Retraitcorpsdetexte3"/>
              <w:ind w:left="0"/>
              <w:jc w:val="center"/>
            </w:pPr>
            <w:r>
              <w:t>Maquette</w:t>
            </w:r>
          </w:p>
        </w:tc>
        <w:tc>
          <w:tcPr>
            <w:tcW w:w="3678" w:type="dxa"/>
          </w:tcPr>
          <w:p w14:paraId="0B30F8F2" w14:textId="370AD976" w:rsidR="000E4734" w:rsidRDefault="000E4734" w:rsidP="008979C5">
            <w:pPr>
              <w:pStyle w:val="Retraitcorpsdetexte3"/>
              <w:ind w:left="0"/>
              <w:jc w:val="center"/>
              <w:cnfStyle w:val="100000000000" w:firstRow="1" w:lastRow="0" w:firstColumn="0" w:lastColumn="0" w:oddVBand="0" w:evenVBand="0" w:oddHBand="0" w:evenHBand="0" w:firstRowFirstColumn="0" w:firstRowLastColumn="0" w:lastRowFirstColumn="0" w:lastRowLastColumn="0"/>
            </w:pPr>
            <w:r>
              <w:t>Interface réelle</w:t>
            </w:r>
          </w:p>
        </w:tc>
      </w:tr>
    </w:tbl>
    <w:p w14:paraId="231234E5" w14:textId="3A8FC290" w:rsidR="000E4734" w:rsidRPr="00106927" w:rsidRDefault="000E4734" w:rsidP="000E4734">
      <w:pPr>
        <w:pStyle w:val="Retraitcorpsdetexte3"/>
      </w:pPr>
      <w:r>
        <w:rPr>
          <w:noProof/>
        </w:rPr>
        <mc:AlternateContent>
          <mc:Choice Requires="wps">
            <w:drawing>
              <wp:anchor distT="0" distB="0" distL="114300" distR="114300" simplePos="0" relativeHeight="251821056" behindDoc="0" locked="0" layoutInCell="1" allowOverlap="1" wp14:anchorId="2902CD3A" wp14:editId="3F6D4F49">
                <wp:simplePos x="0" y="0"/>
                <wp:positionH relativeFrom="column">
                  <wp:posOffset>2690495</wp:posOffset>
                </wp:positionH>
                <wp:positionV relativeFrom="paragraph">
                  <wp:posOffset>1056640</wp:posOffset>
                </wp:positionV>
                <wp:extent cx="952500" cy="0"/>
                <wp:effectExtent l="0" t="76200" r="19050" b="95250"/>
                <wp:wrapNone/>
                <wp:docPr id="63" name="Connecteur droit avec flèche 63"/>
                <wp:cNvGraphicFramePr/>
                <a:graphic xmlns:a="http://schemas.openxmlformats.org/drawingml/2006/main">
                  <a:graphicData uri="http://schemas.microsoft.com/office/word/2010/wordprocessingShape">
                    <wps:wsp>
                      <wps:cNvCnPr/>
                      <wps:spPr>
                        <a:xfrm>
                          <a:off x="0" y="0"/>
                          <a:ext cx="952500" cy="0"/>
                        </a:xfrm>
                        <a:prstGeom prst="straightConnector1">
                          <a:avLst/>
                        </a:prstGeom>
                        <a:ln>
                          <a:solidFill>
                            <a:srgbClr val="C2753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075912" id="_x0000_t32" coordsize="21600,21600" o:spt="32" o:oned="t" path="m,l21600,21600e" filled="f">
                <v:path arrowok="t" fillok="f" o:connecttype="none"/>
                <o:lock v:ext="edit" shapetype="t"/>
              </v:shapetype>
              <v:shape id="Connecteur droit avec flèche 63" o:spid="_x0000_s1026" type="#_x0000_t32" style="position:absolute;margin-left:211.85pt;margin-top:83.2pt;width:7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" strokecolor="#c27535">
                <v:stroke endarrow="block"/>
              </v:shape>
            </w:pict>
          </mc:Fallback>
        </mc:AlternateContent>
      </w:r>
      <w:r>
        <w:rPr>
          <w:noProof/>
        </w:rPr>
        <w:drawing>
          <wp:anchor distT="0" distB="0" distL="114300" distR="114300" simplePos="0" relativeHeight="251820032" behindDoc="0" locked="0" layoutInCell="1" allowOverlap="1" wp14:anchorId="57AB5FB7" wp14:editId="22076484">
            <wp:simplePos x="0" y="0"/>
            <wp:positionH relativeFrom="column">
              <wp:posOffset>3709670</wp:posOffset>
            </wp:positionH>
            <wp:positionV relativeFrom="paragraph">
              <wp:posOffset>436245</wp:posOffset>
            </wp:positionV>
            <wp:extent cx="2019300" cy="1188720"/>
            <wp:effectExtent l="190500" t="190500" r="190500" b="182880"/>
            <wp:wrapTopAndBottom/>
            <wp:docPr id="62" name="Image 62" descr="C:\Users\lucbohlen\Downloads\Capture d’écran 2021-06-02 à 13.23.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bohlen\Downloads\Capture d’écran 2021-06-02 à 13.23.18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118872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19008" behindDoc="0" locked="0" layoutInCell="1" allowOverlap="1" wp14:anchorId="1E49ACA0" wp14:editId="3827E647">
            <wp:simplePos x="0" y="0"/>
            <wp:positionH relativeFrom="column">
              <wp:posOffset>1214120</wp:posOffset>
            </wp:positionH>
            <wp:positionV relativeFrom="paragraph">
              <wp:posOffset>518160</wp:posOffset>
            </wp:positionV>
            <wp:extent cx="1428750" cy="1104900"/>
            <wp:effectExtent l="190500" t="190500" r="190500" b="19050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1961"/>
                    <a:stretch/>
                  </pic:blipFill>
                  <pic:spPr bwMode="auto">
                    <a:xfrm>
                      <a:off x="0" y="0"/>
                      <a:ext cx="1428750" cy="1104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92F2FA" w14:textId="4FB77D28" w:rsidR="000E4734" w:rsidRDefault="000E4734">
      <w:pPr>
        <w:rPr>
          <w:noProof/>
        </w:rPr>
      </w:pPr>
      <w:r>
        <w:rPr>
          <w:noProof/>
        </w:rPr>
        <w:br w:type="page"/>
      </w:r>
    </w:p>
    <w:p w14:paraId="2A56392B" w14:textId="0CCF934E" w:rsidR="000E4734" w:rsidRDefault="000E4734" w:rsidP="000E4734">
      <w:pPr>
        <w:pStyle w:val="Retraitcorpsdetexte3"/>
      </w:pPr>
      <w:r>
        <w:lastRenderedPageBreak/>
        <w:t xml:space="preserve">Ensuite, j’ai changé mon moyen d’ajout de produit. Grâce à la base de données, au lieu de simplement </w:t>
      </w:r>
      <w:r w:rsidR="00571099">
        <w:t>permettre</w:t>
      </w:r>
      <w:r>
        <w:t xml:space="preserve"> à l’utilisateur d</w:t>
      </w:r>
      <w:r w:rsidR="00571099">
        <w:t>e choisir des produits prédéfinis, il peut désormais en ajouter des personnalisés (ajouter, modifier, supprimer). J’ai donc dû créer des pages rendant possible cela</w:t>
      </w:r>
      <w:r>
        <w:t xml:space="preserve"> : </w:t>
      </w:r>
    </w:p>
    <w:p w14:paraId="6668CB1A" w14:textId="77777777" w:rsidR="00FA603D" w:rsidRDefault="00FA603D" w:rsidP="000F2376">
      <w:pPr>
        <w:pStyle w:val="Retraitcorpsdetexte"/>
        <w:ind w:left="0"/>
        <w:rPr>
          <w:noProof/>
        </w:rPr>
      </w:pPr>
    </w:p>
    <w:p w14:paraId="5B7EC20A" w14:textId="77777777" w:rsidR="00FA603D" w:rsidRDefault="00FA603D" w:rsidP="000F2376">
      <w:pPr>
        <w:pStyle w:val="Retraitcorpsdetexte"/>
        <w:ind w:left="0"/>
        <w:rPr>
          <w:noProof/>
        </w:rPr>
      </w:pPr>
    </w:p>
    <w:p w14:paraId="4D493C59" w14:textId="51C171BC" w:rsidR="000E4734" w:rsidRDefault="00FA603D" w:rsidP="000F2376">
      <w:pPr>
        <w:pStyle w:val="Retraitcorpsdetexte"/>
        <w:ind w:left="0"/>
        <w:rPr>
          <w:noProof/>
        </w:rPr>
      </w:pPr>
      <w:r>
        <w:rPr>
          <w:noProof/>
        </w:rPr>
        <w:drawing>
          <wp:anchor distT="0" distB="0" distL="114300" distR="114300" simplePos="0" relativeHeight="251822080" behindDoc="0" locked="0" layoutInCell="1" allowOverlap="1" wp14:anchorId="122495B8" wp14:editId="3C2AD10C">
            <wp:simplePos x="0" y="0"/>
            <wp:positionH relativeFrom="column">
              <wp:posOffset>641985</wp:posOffset>
            </wp:positionH>
            <wp:positionV relativeFrom="paragraph">
              <wp:posOffset>805815</wp:posOffset>
            </wp:positionV>
            <wp:extent cx="2423160" cy="3314700"/>
            <wp:effectExtent l="190500" t="190500" r="186690" b="190500"/>
            <wp:wrapTopAndBottom/>
            <wp:docPr id="64" name="Image 64" descr="C:\Users\lucbohlen\Downloads\Capture d’écran 2021-06-02 à 12.05.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bohlen\Downloads\Capture d’écran 2021-06-02 à 12.05.19 (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198"/>
                    <a:stretch/>
                  </pic:blipFill>
                  <pic:spPr bwMode="auto">
                    <a:xfrm>
                      <a:off x="0" y="0"/>
                      <a:ext cx="2423160" cy="3314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lledetableauclaire"/>
        <w:tblW w:w="0" w:type="auto"/>
        <w:tblInd w:w="1838" w:type="dxa"/>
        <w:tblLook w:val="04A0" w:firstRow="1" w:lastRow="0" w:firstColumn="1" w:lastColumn="0" w:noHBand="0" w:noVBand="1"/>
      </w:tblPr>
      <w:tblGrid>
        <w:gridCol w:w="3544"/>
        <w:gridCol w:w="3678"/>
      </w:tblGrid>
      <w:tr w:rsidR="00571099" w14:paraId="47A00021" w14:textId="77777777" w:rsidTr="008979C5">
        <w:tc>
          <w:tcPr>
            <w:tcW w:w="3544" w:type="dxa"/>
          </w:tcPr>
          <w:p w14:paraId="49186508" w14:textId="4F328A40" w:rsidR="00571099" w:rsidRPr="00571099" w:rsidRDefault="00571099" w:rsidP="008979C5">
            <w:pPr>
              <w:pStyle w:val="Retraitcorpsdetexte"/>
              <w:ind w:left="0"/>
              <w:jc w:val="center"/>
              <w:rPr>
                <w:b/>
                <w:noProof/>
              </w:rPr>
            </w:pPr>
            <w:r w:rsidRPr="00571099">
              <w:rPr>
                <w:b/>
                <w:noProof/>
              </w:rPr>
              <w:t>Page ajout de produit</w:t>
            </w:r>
          </w:p>
        </w:tc>
        <w:tc>
          <w:tcPr>
            <w:tcW w:w="3678" w:type="dxa"/>
          </w:tcPr>
          <w:p w14:paraId="47E8C37A" w14:textId="08960661" w:rsidR="00571099" w:rsidRPr="00571099" w:rsidRDefault="00571099" w:rsidP="008979C5">
            <w:pPr>
              <w:pStyle w:val="Retraitcorpsdetexte"/>
              <w:ind w:left="0"/>
              <w:jc w:val="center"/>
              <w:rPr>
                <w:b/>
                <w:noProof/>
              </w:rPr>
            </w:pPr>
            <w:r w:rsidRPr="00571099">
              <w:rPr>
                <w:b/>
                <w:noProof/>
              </w:rPr>
              <w:t>Page de modification</w:t>
            </w:r>
          </w:p>
        </w:tc>
      </w:tr>
    </w:tbl>
    <w:p w14:paraId="7568C01C" w14:textId="47CBCC25" w:rsidR="00FA603D" w:rsidRDefault="00FA603D" w:rsidP="000F2376">
      <w:pPr>
        <w:pStyle w:val="Retraitcorpsdetexte"/>
        <w:ind w:left="0"/>
        <w:rPr>
          <w:noProof/>
        </w:rPr>
      </w:pPr>
      <w:r>
        <w:rPr>
          <w:noProof/>
        </w:rPr>
        <w:drawing>
          <wp:anchor distT="0" distB="0" distL="114300" distR="114300" simplePos="0" relativeHeight="251823104" behindDoc="0" locked="0" layoutInCell="1" allowOverlap="1" wp14:anchorId="756C614D" wp14:editId="08A0DBB3">
            <wp:simplePos x="0" y="0"/>
            <wp:positionH relativeFrom="column">
              <wp:posOffset>3566795</wp:posOffset>
            </wp:positionH>
            <wp:positionV relativeFrom="paragraph">
              <wp:posOffset>408305</wp:posOffset>
            </wp:positionV>
            <wp:extent cx="2371725" cy="3267075"/>
            <wp:effectExtent l="190500" t="190500" r="200025" b="200025"/>
            <wp:wrapTopAndBottom/>
            <wp:docPr id="66" name="Image 66" descr="C:\Users\lucbohlen\Downloads\Capture d’écran 2021-06-02 à 12.05.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bohlen\Downloads\Capture d’écran 2021-06-02 à 12.05.37 (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2930"/>
                    <a:stretch/>
                  </pic:blipFill>
                  <pic:spPr bwMode="auto">
                    <a:xfrm>
                      <a:off x="0" y="0"/>
                      <a:ext cx="2371725" cy="3267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4D445" w14:textId="4737EEAA" w:rsidR="00571099" w:rsidRDefault="00571099" w:rsidP="000F2376">
      <w:pPr>
        <w:pStyle w:val="Retraitcorpsdetexte"/>
        <w:ind w:left="0"/>
        <w:rPr>
          <w:noProof/>
        </w:rPr>
      </w:pPr>
    </w:p>
    <w:p w14:paraId="12365DDD" w14:textId="707A8902" w:rsidR="00571099" w:rsidRDefault="00571099" w:rsidP="00571099">
      <w:pPr>
        <w:pStyle w:val="Retraitcorpsdetexte3"/>
      </w:pPr>
      <w:r>
        <w:t xml:space="preserve">Pour ajouter un magasin et une catégorie dans le magasin, c’est le même principe et </w:t>
      </w:r>
      <w:proofErr w:type="spellStart"/>
      <w:r>
        <w:t>template</w:t>
      </w:r>
      <w:proofErr w:type="spellEnd"/>
      <w:r>
        <w:t>.</w:t>
      </w:r>
    </w:p>
    <w:p w14:paraId="27E6FF20" w14:textId="606040F1" w:rsidR="00571099" w:rsidRDefault="00571099" w:rsidP="00571099">
      <w:pPr>
        <w:pStyle w:val="Retraitcorpsdetexte3"/>
      </w:pPr>
    </w:p>
    <w:p w14:paraId="01F90DC8" w14:textId="2E905750" w:rsidR="008D41B5" w:rsidRDefault="00571099" w:rsidP="008D41B5">
      <w:pPr>
        <w:pStyle w:val="Retraitcorpsdetexte3"/>
      </w:pPr>
      <w:r>
        <w:t>Les modifications effectuées ont été décidées pendant le projet afin de garder une bonne ergonomie d’application ou dans le cas des cellules, de coder de manière plus « propre ».</w:t>
      </w:r>
    </w:p>
    <w:p w14:paraId="5ECB818C" w14:textId="18F0ABB7" w:rsidR="008979C5" w:rsidRDefault="008979C5">
      <w:pPr>
        <w:rPr>
          <w:szCs w:val="16"/>
        </w:rPr>
      </w:pPr>
      <w:r>
        <w:br w:type="page"/>
      </w:r>
    </w:p>
    <w:p w14:paraId="69D25DA6" w14:textId="59D9F2EC" w:rsidR="00B85E85" w:rsidRDefault="00B85E85" w:rsidP="0099439D">
      <w:pPr>
        <w:pStyle w:val="Titre2"/>
      </w:pPr>
      <w:bookmarkStart w:id="55" w:name="_Toc73704729"/>
      <w:r>
        <w:lastRenderedPageBreak/>
        <w:t>Description des tests effectués</w:t>
      </w:r>
      <w:bookmarkEnd w:id="55"/>
    </w:p>
    <w:p w14:paraId="699537FE" w14:textId="025F06A1" w:rsidR="008979C5" w:rsidRDefault="008979C5" w:rsidP="008979C5">
      <w:pPr>
        <w:pStyle w:val="Retraitcorpsdetexte"/>
      </w:pPr>
      <w:r>
        <w:t xml:space="preserve">Les preuves de chaque </w:t>
      </w:r>
      <w:proofErr w:type="gramStart"/>
      <w:r>
        <w:t>tests</w:t>
      </w:r>
      <w:proofErr w:type="gramEnd"/>
      <w:r>
        <w:t xml:space="preserve"> se trouvent dans la vidéo de démonstration de l’application :</w:t>
      </w:r>
    </w:p>
    <w:p w14:paraId="379B92DB" w14:textId="77777777" w:rsidR="008979C5" w:rsidRDefault="008979C5" w:rsidP="008979C5">
      <w:pPr>
        <w:pStyle w:val="Retraitcorpsdetexte"/>
      </w:pPr>
    </w:p>
    <w:p w14:paraId="19492A91" w14:textId="526CF3A2" w:rsidR="008979C5" w:rsidRDefault="008979C5" w:rsidP="008979C5">
      <w:pPr>
        <w:pStyle w:val="Retraitcorpsdetexte"/>
      </w:pPr>
      <w:r>
        <w:t>Afin de simplifier la lecture du tableau des tests effectués, voici les symboles q</w:t>
      </w:r>
      <w:r w:rsidR="008D41B5">
        <w:t>ue seront utilisés avec leurs de</w:t>
      </w:r>
      <w:r>
        <w:t xml:space="preserve">scriptif </w:t>
      </w:r>
    </w:p>
    <w:p w14:paraId="282FAC9C" w14:textId="14892031" w:rsidR="008979C5" w:rsidRDefault="008979C5" w:rsidP="008979C5">
      <w:pPr>
        <w:pStyle w:val="Retraitcorpsdetexte"/>
        <w:ind w:left="0"/>
      </w:pPr>
    </w:p>
    <w:tbl>
      <w:tblPr>
        <w:tblStyle w:val="Grilledetableauclaire"/>
        <w:tblW w:w="0" w:type="auto"/>
        <w:tblInd w:w="1129" w:type="dxa"/>
        <w:tblLook w:val="04A0" w:firstRow="1" w:lastRow="0" w:firstColumn="1" w:lastColumn="0" w:noHBand="0" w:noVBand="1"/>
      </w:tblPr>
      <w:tblGrid>
        <w:gridCol w:w="3828"/>
        <w:gridCol w:w="4103"/>
      </w:tblGrid>
      <w:tr w:rsidR="008979C5" w:rsidRPr="008979C5" w14:paraId="152D91BC" w14:textId="77777777" w:rsidTr="008979C5">
        <w:tc>
          <w:tcPr>
            <w:tcW w:w="3828" w:type="dxa"/>
          </w:tcPr>
          <w:p w14:paraId="5BBCC9C2" w14:textId="19C2FA93" w:rsidR="008979C5" w:rsidRPr="008979C5" w:rsidRDefault="008979C5" w:rsidP="008979C5">
            <w:pPr>
              <w:pStyle w:val="Retraitcorpsdetexte"/>
              <w:ind w:left="0"/>
              <w:jc w:val="center"/>
              <w:rPr>
                <w:b/>
                <w:sz w:val="28"/>
              </w:rPr>
            </w:pPr>
            <w:r w:rsidRPr="008979C5">
              <w:rPr>
                <w:b/>
                <w:sz w:val="28"/>
              </w:rPr>
              <w:t>Symbole</w:t>
            </w:r>
          </w:p>
        </w:tc>
        <w:tc>
          <w:tcPr>
            <w:tcW w:w="4103" w:type="dxa"/>
          </w:tcPr>
          <w:p w14:paraId="74950D56" w14:textId="6A2971FD" w:rsidR="008979C5" w:rsidRPr="008979C5" w:rsidRDefault="008979C5" w:rsidP="008979C5">
            <w:pPr>
              <w:pStyle w:val="Retraitcorpsdetexte"/>
              <w:ind w:left="0"/>
              <w:jc w:val="center"/>
              <w:rPr>
                <w:b/>
                <w:sz w:val="28"/>
              </w:rPr>
            </w:pPr>
            <w:proofErr w:type="spellStart"/>
            <w:r w:rsidRPr="008979C5">
              <w:rPr>
                <w:b/>
                <w:sz w:val="28"/>
              </w:rPr>
              <w:t>Déscriptif</w:t>
            </w:r>
            <w:proofErr w:type="spellEnd"/>
          </w:p>
        </w:tc>
      </w:tr>
    </w:tbl>
    <w:p w14:paraId="03D0A479" w14:textId="2FCF30E6" w:rsidR="008979C5" w:rsidRDefault="008979C5" w:rsidP="008979C5">
      <w:pPr>
        <w:pStyle w:val="Retraitcorpsdetexte"/>
        <w:ind w:left="0"/>
      </w:pPr>
    </w:p>
    <w:p w14:paraId="1E843E3F" w14:textId="7A615016" w:rsidR="008979C5" w:rsidRDefault="008979C5" w:rsidP="008979C5">
      <w:pPr>
        <w:pStyle w:val="Retraitcorpsdetexte"/>
      </w:pPr>
    </w:p>
    <w:tbl>
      <w:tblPr>
        <w:tblStyle w:val="Grilledutableau"/>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5"/>
        <w:gridCol w:w="3861"/>
      </w:tblGrid>
      <w:tr w:rsidR="004D7038" w14:paraId="1192C354" w14:textId="77777777" w:rsidTr="00FA603D">
        <w:tc>
          <w:tcPr>
            <w:tcW w:w="4065" w:type="dxa"/>
          </w:tcPr>
          <w:p w14:paraId="33BE2032" w14:textId="77DDDAE4" w:rsidR="004D7038" w:rsidRDefault="004D7038" w:rsidP="00FA603D">
            <w:pPr>
              <w:pStyle w:val="Retraitcorpsdetexte"/>
              <w:spacing w:line="480" w:lineRule="auto"/>
              <w:ind w:left="0"/>
              <w:jc w:val="center"/>
            </w:pPr>
            <w:r>
              <w:rPr>
                <w:noProof/>
              </w:rPr>
              <w:drawing>
                <wp:inline distT="0" distB="0" distL="0" distR="0" wp14:anchorId="08246BD2" wp14:editId="4A99F822">
                  <wp:extent cx="561975" cy="561975"/>
                  <wp:effectExtent l="0" t="0" r="9525" b="9525"/>
                  <wp:docPr id="93" name="Image 93"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tc>
        <w:tc>
          <w:tcPr>
            <w:tcW w:w="3861" w:type="dxa"/>
            <w:vAlign w:val="center"/>
          </w:tcPr>
          <w:p w14:paraId="15AFBA82" w14:textId="1CB8201A" w:rsidR="004D7038" w:rsidRPr="00256EA8" w:rsidRDefault="004D7038" w:rsidP="00FA603D">
            <w:pPr>
              <w:tabs>
                <w:tab w:val="left" w:pos="1260"/>
              </w:tabs>
            </w:pPr>
            <w:r>
              <w:t>Symbole validant une fonctionnalité parfaitement fonctionnelle</w:t>
            </w:r>
          </w:p>
        </w:tc>
      </w:tr>
      <w:tr w:rsidR="004D7038" w14:paraId="01145F3C" w14:textId="77777777" w:rsidTr="00FA603D">
        <w:tc>
          <w:tcPr>
            <w:tcW w:w="4065" w:type="dxa"/>
          </w:tcPr>
          <w:p w14:paraId="583F3860" w14:textId="42A48BD8" w:rsidR="004D7038" w:rsidRDefault="004D7038" w:rsidP="00FA603D">
            <w:pPr>
              <w:pStyle w:val="Retraitcorpsdetexte"/>
              <w:spacing w:line="480" w:lineRule="auto"/>
              <w:ind w:left="0"/>
              <w:jc w:val="center"/>
            </w:pPr>
            <w:r>
              <w:rPr>
                <w:noProof/>
              </w:rPr>
              <w:drawing>
                <wp:inline distT="0" distB="0" distL="0" distR="0" wp14:anchorId="246E3B8B" wp14:editId="6C86EC68">
                  <wp:extent cx="552450" cy="552450"/>
                  <wp:effectExtent l="0" t="0" r="0" b="0"/>
                  <wp:docPr id="94" name="Image 94" descr="C:\Users\lucbohlen\AppData\Local\Microsoft\Windows\INetCache\Content.Word\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cbohlen\AppData\Local\Microsoft\Windows\INetCache\Content.Word\cros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3861" w:type="dxa"/>
            <w:vAlign w:val="center"/>
          </w:tcPr>
          <w:p w14:paraId="7C0FB15E" w14:textId="5EB4365F" w:rsidR="004D7038" w:rsidRPr="00256EA8" w:rsidRDefault="004D7038" w:rsidP="00FA603D">
            <w:r>
              <w:t>Symbole invalidant une fonctionnalité non-fonctionnelle</w:t>
            </w:r>
          </w:p>
        </w:tc>
      </w:tr>
      <w:tr w:rsidR="004D7038" w14:paraId="41BD84E6" w14:textId="77777777" w:rsidTr="00FA603D">
        <w:tc>
          <w:tcPr>
            <w:tcW w:w="4065" w:type="dxa"/>
          </w:tcPr>
          <w:p w14:paraId="05962C7C" w14:textId="77777777" w:rsidR="004D7038" w:rsidRDefault="004D7038" w:rsidP="00FA603D">
            <w:pPr>
              <w:pStyle w:val="Retraitcorpsdetexte"/>
              <w:spacing w:line="480" w:lineRule="auto"/>
              <w:ind w:left="0"/>
              <w:jc w:val="center"/>
            </w:pPr>
            <w:r>
              <w:rPr>
                <w:noProof/>
              </w:rPr>
              <w:drawing>
                <wp:inline distT="0" distB="0" distL="0" distR="0" wp14:anchorId="729973B6" wp14:editId="3AEF4168">
                  <wp:extent cx="590550" cy="590550"/>
                  <wp:effectExtent l="0" t="0" r="0" b="0"/>
                  <wp:docPr id="95" name="Image 95" descr="C:\Users\lucbohlen\AppData\Local\Microsoft\Windows\INetCache\Content.Word\mo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cbohlen\AppData\Local\Microsoft\Windows\INetCache\Content.Word\moy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3861" w:type="dxa"/>
            <w:vAlign w:val="center"/>
          </w:tcPr>
          <w:p w14:paraId="535D6A22" w14:textId="582E7B39" w:rsidR="004D7038" w:rsidRPr="00256EA8" w:rsidRDefault="00FA603D" w:rsidP="00FA603D">
            <w:r>
              <w:t>S</w:t>
            </w:r>
            <w:r w:rsidR="004D7038">
              <w:t>ymbole indiquant une fonctionnalité réalisée à moitié ou uniquement documentée</w:t>
            </w:r>
          </w:p>
        </w:tc>
      </w:tr>
      <w:tr w:rsidR="004D7038" w14:paraId="30A1D474" w14:textId="77777777" w:rsidTr="00FA603D">
        <w:tc>
          <w:tcPr>
            <w:tcW w:w="4065" w:type="dxa"/>
          </w:tcPr>
          <w:p w14:paraId="027B7CFE" w14:textId="68356F1D" w:rsidR="004D7038" w:rsidRDefault="004D7038" w:rsidP="00FA603D">
            <w:pPr>
              <w:pStyle w:val="Retraitcorpsdetexte"/>
              <w:spacing w:line="480" w:lineRule="auto"/>
              <w:ind w:left="0"/>
              <w:jc w:val="center"/>
              <w:rPr>
                <w:noProof/>
              </w:rPr>
            </w:pPr>
            <w:r>
              <w:rPr>
                <w:noProof/>
              </w:rPr>
              <w:drawing>
                <wp:inline distT="0" distB="0" distL="0" distR="0" wp14:anchorId="4E97DFE5" wp14:editId="7F5941D0">
                  <wp:extent cx="581025" cy="581025"/>
                  <wp:effectExtent l="0" t="0" r="9525" b="9525"/>
                  <wp:docPr id="96" name="Image 96" desc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d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p>
        </w:tc>
        <w:tc>
          <w:tcPr>
            <w:tcW w:w="3861" w:type="dxa"/>
            <w:vAlign w:val="center"/>
          </w:tcPr>
          <w:p w14:paraId="097D8D49" w14:textId="77777777" w:rsidR="004D7038" w:rsidRDefault="004D7038" w:rsidP="00FA603D">
            <w:pPr>
              <w:pStyle w:val="Retraitcorpsdetexte"/>
              <w:ind w:left="0"/>
              <w:jc w:val="left"/>
            </w:pPr>
            <w:r>
              <w:t xml:space="preserve">Symbole indiquant qu’aucuns tests n’a été </w:t>
            </w:r>
            <w:proofErr w:type="spellStart"/>
            <w:r>
              <w:t>éffectué</w:t>
            </w:r>
            <w:proofErr w:type="spellEnd"/>
          </w:p>
        </w:tc>
      </w:tr>
    </w:tbl>
    <w:p w14:paraId="26EC5049" w14:textId="65B58AC8" w:rsidR="008979C5" w:rsidRDefault="008979C5" w:rsidP="004F126C">
      <w:pPr>
        <w:widowControl w:val="0"/>
        <w:pBdr>
          <w:top w:val="nil"/>
          <w:left w:val="nil"/>
          <w:bottom w:val="nil"/>
          <w:right w:val="nil"/>
          <w:between w:val="nil"/>
        </w:pBdr>
        <w:tabs>
          <w:tab w:val="left" w:pos="4395"/>
        </w:tabs>
        <w:ind w:left="1854"/>
        <w:contextualSpacing/>
        <w:jc w:val="both"/>
      </w:pPr>
    </w:p>
    <w:p w14:paraId="52D0BE1C" w14:textId="741F2538" w:rsidR="009D7BB1" w:rsidRDefault="009D7BB1" w:rsidP="008979C5"/>
    <w:tbl>
      <w:tblPr>
        <w:tblW w:w="8642"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835"/>
        <w:gridCol w:w="1276"/>
        <w:gridCol w:w="1417"/>
      </w:tblGrid>
      <w:tr w:rsidR="00BA33B9" w14:paraId="1B546DB3" w14:textId="7ECB7DCB" w:rsidTr="008979C5">
        <w:trPr>
          <w:trHeight w:val="340"/>
        </w:trPr>
        <w:tc>
          <w:tcPr>
            <w:tcW w:w="3114" w:type="dxa"/>
            <w:shd w:val="clear" w:color="auto" w:fill="7F7F7F"/>
          </w:tcPr>
          <w:p w14:paraId="2D1A1DDA" w14:textId="77777777" w:rsidR="00BA33B9" w:rsidRDefault="00BA33B9" w:rsidP="00240B7F">
            <w:pPr>
              <w:tabs>
                <w:tab w:val="left" w:pos="4395"/>
              </w:tabs>
              <w:spacing w:after="120"/>
              <w:jc w:val="both"/>
            </w:pPr>
            <w:r>
              <w:t>Description</w:t>
            </w:r>
          </w:p>
        </w:tc>
        <w:tc>
          <w:tcPr>
            <w:tcW w:w="2835" w:type="dxa"/>
            <w:shd w:val="clear" w:color="auto" w:fill="7F7F7F"/>
          </w:tcPr>
          <w:p w14:paraId="5DF7FA54" w14:textId="77777777" w:rsidR="00BA33B9" w:rsidRDefault="00BA33B9" w:rsidP="00240B7F">
            <w:pPr>
              <w:tabs>
                <w:tab w:val="left" w:pos="4395"/>
              </w:tabs>
              <w:spacing w:after="120"/>
              <w:jc w:val="both"/>
            </w:pPr>
            <w:r>
              <w:t>Conséquence</w:t>
            </w:r>
          </w:p>
        </w:tc>
        <w:tc>
          <w:tcPr>
            <w:tcW w:w="1276" w:type="dxa"/>
            <w:shd w:val="clear" w:color="auto" w:fill="7F7F7F"/>
          </w:tcPr>
          <w:p w14:paraId="0D4B42F5" w14:textId="3DD810B3" w:rsidR="00BA33B9" w:rsidRDefault="00BA33B9" w:rsidP="00240B7F">
            <w:pPr>
              <w:tabs>
                <w:tab w:val="left" w:pos="4395"/>
              </w:tabs>
              <w:spacing w:after="120"/>
              <w:jc w:val="both"/>
            </w:pPr>
            <w:r>
              <w:t>Résultat</w:t>
            </w:r>
          </w:p>
        </w:tc>
        <w:tc>
          <w:tcPr>
            <w:tcW w:w="1417" w:type="dxa"/>
            <w:shd w:val="clear" w:color="auto" w:fill="7F7F7F"/>
          </w:tcPr>
          <w:p w14:paraId="5FA5C4FD" w14:textId="6CEE01C9" w:rsidR="00BA33B9" w:rsidRDefault="00BA33B9" w:rsidP="00240B7F">
            <w:pPr>
              <w:tabs>
                <w:tab w:val="left" w:pos="4395"/>
              </w:tabs>
              <w:spacing w:after="120"/>
              <w:jc w:val="both"/>
            </w:pPr>
            <w:r>
              <w:t>Date du test</w:t>
            </w:r>
          </w:p>
        </w:tc>
      </w:tr>
      <w:tr w:rsidR="00BA33B9" w14:paraId="68CF4E93" w14:textId="7582FBA4" w:rsidTr="00CE6D08">
        <w:trPr>
          <w:trHeight w:val="1072"/>
        </w:trPr>
        <w:tc>
          <w:tcPr>
            <w:tcW w:w="3114" w:type="dxa"/>
          </w:tcPr>
          <w:p w14:paraId="11012474" w14:textId="08E3EC1C" w:rsidR="00BA33B9" w:rsidRDefault="00BA33B9" w:rsidP="00BA33B9">
            <w:r>
              <w:t xml:space="preserve">Tester si le bouton « invisible » de la page accueil permet de passer à la page « Ma liste de </w:t>
            </w:r>
            <w:proofErr w:type="spellStart"/>
            <w:r>
              <w:t>courss</w:t>
            </w:r>
            <w:proofErr w:type="spellEnd"/>
            <w:r>
              <w:t> »</w:t>
            </w:r>
          </w:p>
        </w:tc>
        <w:tc>
          <w:tcPr>
            <w:tcW w:w="2835" w:type="dxa"/>
          </w:tcPr>
          <w:p w14:paraId="73E020FF" w14:textId="621DD74B" w:rsidR="00BA33B9" w:rsidRDefault="00BA33B9" w:rsidP="00BA33B9">
            <w:pPr>
              <w:tabs>
                <w:tab w:val="left" w:pos="4395"/>
              </w:tabs>
              <w:spacing w:after="120"/>
            </w:pPr>
            <w:r>
              <w:t xml:space="preserve">Page de </w:t>
            </w:r>
            <w:proofErr w:type="spellStart"/>
            <w:r>
              <w:t>launchscreen</w:t>
            </w:r>
            <w:proofErr w:type="spellEnd"/>
            <w:r>
              <w:t xml:space="preserve"> sans logo </w:t>
            </w:r>
            <w:proofErr w:type="spellStart"/>
            <w:r>
              <w:t>appuyable</w:t>
            </w:r>
            <w:proofErr w:type="spellEnd"/>
            <w:r>
              <w:t xml:space="preserve"> avec un chargement suivant l’appui.</w:t>
            </w:r>
          </w:p>
        </w:tc>
        <w:tc>
          <w:tcPr>
            <w:tcW w:w="1276" w:type="dxa"/>
            <w:vAlign w:val="center"/>
          </w:tcPr>
          <w:p w14:paraId="785ED2F1" w14:textId="3FEFAAAC" w:rsidR="00BA33B9" w:rsidRDefault="00BA33B9" w:rsidP="00BA33B9">
            <w:pPr>
              <w:tabs>
                <w:tab w:val="left" w:pos="4395"/>
              </w:tabs>
              <w:spacing w:after="120"/>
              <w:jc w:val="center"/>
            </w:pPr>
            <w:r>
              <w:rPr>
                <w:noProof/>
              </w:rPr>
              <w:drawing>
                <wp:inline distT="0" distB="0" distL="0" distR="0" wp14:anchorId="778694BE" wp14:editId="0C643C17">
                  <wp:extent cx="514350" cy="514350"/>
                  <wp:effectExtent l="0" t="0" r="0" b="0"/>
                  <wp:docPr id="70" name="Image 70"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t xml:space="preserve"> </w:t>
            </w:r>
          </w:p>
        </w:tc>
        <w:tc>
          <w:tcPr>
            <w:tcW w:w="1417" w:type="dxa"/>
            <w:vAlign w:val="center"/>
          </w:tcPr>
          <w:p w14:paraId="3CFCCBB3" w14:textId="11E5DE92" w:rsidR="00BA33B9" w:rsidRDefault="00CE6D08" w:rsidP="00CE6D08">
            <w:pPr>
              <w:tabs>
                <w:tab w:val="left" w:pos="4395"/>
              </w:tabs>
              <w:spacing w:after="120"/>
              <w:jc w:val="center"/>
              <w:rPr>
                <w:noProof/>
              </w:rPr>
            </w:pPr>
            <w:r>
              <w:rPr>
                <w:noProof/>
              </w:rPr>
              <w:t>04.06.2021</w:t>
            </w:r>
          </w:p>
        </w:tc>
      </w:tr>
      <w:tr w:rsidR="00CE6D08" w14:paraId="653E0E39" w14:textId="491F5517" w:rsidTr="00CE6D08">
        <w:trPr>
          <w:trHeight w:val="1000"/>
        </w:trPr>
        <w:tc>
          <w:tcPr>
            <w:tcW w:w="3114" w:type="dxa"/>
          </w:tcPr>
          <w:p w14:paraId="74065450" w14:textId="47D340A9" w:rsidR="00CE6D08" w:rsidRDefault="00CE6D08" w:rsidP="00CE6D08">
            <w:pPr>
              <w:tabs>
                <w:tab w:val="left" w:pos="4395"/>
              </w:tabs>
              <w:spacing w:after="120"/>
            </w:pPr>
            <w:r>
              <w:t>Tester si le bouton « ajout de produit » de la page « Ma liste de courses » permet d’ajouter de passer à la page « Liste des produits »</w:t>
            </w:r>
          </w:p>
        </w:tc>
        <w:tc>
          <w:tcPr>
            <w:tcW w:w="2835" w:type="dxa"/>
          </w:tcPr>
          <w:p w14:paraId="31DD6505" w14:textId="630985E6" w:rsidR="00CE6D08" w:rsidRDefault="00CE6D08" w:rsidP="00CE6D08">
            <w:pPr>
              <w:tabs>
                <w:tab w:val="left" w:pos="4395"/>
              </w:tabs>
              <w:spacing w:after="120"/>
            </w:pPr>
            <w:r>
              <w:t>Bouton « ajout de produit » sur la page « Ma liste de courses » fonctionnel, permet de changer de page et ensuite d’ajouter un produit.</w:t>
            </w:r>
          </w:p>
        </w:tc>
        <w:tc>
          <w:tcPr>
            <w:tcW w:w="1276" w:type="dxa"/>
            <w:vAlign w:val="center"/>
          </w:tcPr>
          <w:p w14:paraId="15793049" w14:textId="0E015290" w:rsidR="00CE6D08" w:rsidRDefault="00CE6D08" w:rsidP="00CE6D08">
            <w:pPr>
              <w:tabs>
                <w:tab w:val="left" w:pos="4395"/>
              </w:tabs>
              <w:spacing w:after="120"/>
              <w:jc w:val="center"/>
            </w:pPr>
            <w:r>
              <w:rPr>
                <w:noProof/>
              </w:rPr>
              <w:drawing>
                <wp:inline distT="0" distB="0" distL="0" distR="0" wp14:anchorId="63C91E86" wp14:editId="35A4EE12">
                  <wp:extent cx="514350" cy="514350"/>
                  <wp:effectExtent l="0" t="0" r="0" b="0"/>
                  <wp:docPr id="80" name="Image 80"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vAlign w:val="center"/>
          </w:tcPr>
          <w:p w14:paraId="52101CA2" w14:textId="24B3E762" w:rsidR="00CE6D08" w:rsidRDefault="00CE6D08" w:rsidP="00CE6D08">
            <w:pPr>
              <w:tabs>
                <w:tab w:val="left" w:pos="4395"/>
              </w:tabs>
              <w:spacing w:after="120"/>
              <w:jc w:val="center"/>
              <w:rPr>
                <w:noProof/>
              </w:rPr>
            </w:pPr>
            <w:r>
              <w:rPr>
                <w:noProof/>
              </w:rPr>
              <w:t>04.06.2021</w:t>
            </w:r>
          </w:p>
        </w:tc>
      </w:tr>
      <w:tr w:rsidR="00CE6D08" w14:paraId="2B0D7378" w14:textId="4F27656B" w:rsidTr="00CE6D08">
        <w:trPr>
          <w:trHeight w:val="440"/>
        </w:trPr>
        <w:tc>
          <w:tcPr>
            <w:tcW w:w="3114" w:type="dxa"/>
          </w:tcPr>
          <w:p w14:paraId="18B49945" w14:textId="15B655A4" w:rsidR="00CE6D08" w:rsidRDefault="00CE6D08" w:rsidP="00CE6D08">
            <w:r>
              <w:t>Tester si le bouton « choix de modèle » de la page « Ma liste de courses » permet de passer à la page « Liste es magasins »</w:t>
            </w:r>
          </w:p>
        </w:tc>
        <w:tc>
          <w:tcPr>
            <w:tcW w:w="2835" w:type="dxa"/>
          </w:tcPr>
          <w:p w14:paraId="6368A981" w14:textId="499F659D" w:rsidR="00CE6D08" w:rsidRDefault="00CE6D08" w:rsidP="00CE6D08">
            <w:pPr>
              <w:tabs>
                <w:tab w:val="left" w:pos="4395"/>
              </w:tabs>
              <w:spacing w:after="120"/>
            </w:pPr>
            <w:r>
              <w:t>Bouton « magasin » sur la page « Ma liste de courses » fonctionnel, permet de changer de page.</w:t>
            </w:r>
          </w:p>
        </w:tc>
        <w:tc>
          <w:tcPr>
            <w:tcW w:w="1276" w:type="dxa"/>
            <w:vAlign w:val="center"/>
          </w:tcPr>
          <w:p w14:paraId="413BB7F8" w14:textId="3E16EFC9" w:rsidR="00CE6D08" w:rsidRDefault="00CE6D08" w:rsidP="00CE6D08">
            <w:pPr>
              <w:tabs>
                <w:tab w:val="left" w:pos="601"/>
              </w:tabs>
              <w:spacing w:after="120"/>
              <w:jc w:val="center"/>
            </w:pPr>
            <w:r>
              <w:rPr>
                <w:noProof/>
              </w:rPr>
              <w:drawing>
                <wp:inline distT="0" distB="0" distL="0" distR="0" wp14:anchorId="10F9D24E" wp14:editId="5B05BD78">
                  <wp:extent cx="514350" cy="514350"/>
                  <wp:effectExtent l="0" t="0" r="0" b="0"/>
                  <wp:docPr id="81" name="Image 81"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vAlign w:val="center"/>
          </w:tcPr>
          <w:p w14:paraId="356A894C" w14:textId="670F7485" w:rsidR="00CE6D08" w:rsidRDefault="00CE6D08" w:rsidP="00CE6D08">
            <w:pPr>
              <w:tabs>
                <w:tab w:val="left" w:pos="601"/>
              </w:tabs>
              <w:spacing w:after="120"/>
              <w:jc w:val="center"/>
              <w:rPr>
                <w:noProof/>
              </w:rPr>
            </w:pPr>
            <w:r>
              <w:rPr>
                <w:noProof/>
              </w:rPr>
              <w:t>04.06.2021</w:t>
            </w:r>
          </w:p>
        </w:tc>
      </w:tr>
      <w:tr w:rsidR="00CE6D08" w14:paraId="7BAA615C" w14:textId="5321F0C4" w:rsidTr="00CE6D08">
        <w:trPr>
          <w:trHeight w:val="1180"/>
        </w:trPr>
        <w:tc>
          <w:tcPr>
            <w:tcW w:w="3114" w:type="dxa"/>
            <w:tcBorders>
              <w:bottom w:val="single" w:sz="4" w:space="0" w:color="000000"/>
            </w:tcBorders>
          </w:tcPr>
          <w:p w14:paraId="116F9B2D" w14:textId="34955E6A" w:rsidR="00CE6D08" w:rsidRPr="00BA33B9" w:rsidRDefault="00CE6D08" w:rsidP="00CE6D08">
            <w:pPr>
              <w:tabs>
                <w:tab w:val="left" w:pos="4395"/>
              </w:tabs>
              <w:spacing w:after="120"/>
            </w:pPr>
            <w:r>
              <w:lastRenderedPageBreak/>
              <w:t>Tester le visuel de ma liste de courses, voir si les produits ajoutés et supprimés sont correctement présents ou non</w:t>
            </w:r>
          </w:p>
        </w:tc>
        <w:tc>
          <w:tcPr>
            <w:tcW w:w="2835" w:type="dxa"/>
            <w:tcBorders>
              <w:bottom w:val="single" w:sz="4" w:space="0" w:color="000000"/>
            </w:tcBorders>
          </w:tcPr>
          <w:p w14:paraId="115F6042" w14:textId="44080F2F" w:rsidR="00CE6D08" w:rsidRPr="00A443BA" w:rsidRDefault="00CE6D08" w:rsidP="00CE6D08">
            <w:pPr>
              <w:tabs>
                <w:tab w:val="left" w:pos="4395"/>
              </w:tabs>
              <w:spacing w:after="120"/>
              <w:rPr>
                <w:bCs/>
              </w:rPr>
            </w:pPr>
            <w:r>
              <w:rPr>
                <w:bCs/>
              </w:rPr>
              <w:t>Cellules des produits bien synchronisé</w:t>
            </w:r>
            <w:r w:rsidR="00E77DB4">
              <w:rPr>
                <w:bCs/>
              </w:rPr>
              <w:t>es</w:t>
            </w:r>
            <w:r>
              <w:rPr>
                <w:bCs/>
              </w:rPr>
              <w:t xml:space="preserve"> à l’ajout ou la sup</w:t>
            </w:r>
            <w:r w:rsidR="00E77DB4">
              <w:rPr>
                <w:bCs/>
              </w:rPr>
              <w:t>p</w:t>
            </w:r>
            <w:r>
              <w:rPr>
                <w:bCs/>
              </w:rPr>
              <w:t>ression de produit.</w:t>
            </w:r>
          </w:p>
        </w:tc>
        <w:tc>
          <w:tcPr>
            <w:tcW w:w="1276" w:type="dxa"/>
            <w:tcBorders>
              <w:bottom w:val="single" w:sz="4" w:space="0" w:color="000000"/>
            </w:tcBorders>
            <w:vAlign w:val="center"/>
          </w:tcPr>
          <w:p w14:paraId="12FC7F3F" w14:textId="0B32AC9E" w:rsidR="00CE6D08" w:rsidRDefault="00CE6D08" w:rsidP="00CE6D08">
            <w:pPr>
              <w:tabs>
                <w:tab w:val="left" w:pos="4395"/>
              </w:tabs>
              <w:spacing w:after="120"/>
              <w:jc w:val="center"/>
              <w:rPr>
                <w:b/>
              </w:rPr>
            </w:pPr>
            <w:r>
              <w:rPr>
                <w:noProof/>
              </w:rPr>
              <w:drawing>
                <wp:inline distT="0" distB="0" distL="0" distR="0" wp14:anchorId="3214D382" wp14:editId="6402FF36">
                  <wp:extent cx="514350" cy="514350"/>
                  <wp:effectExtent l="0" t="0" r="0" b="0"/>
                  <wp:docPr id="88" name="Image 88"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bottom w:val="single" w:sz="4" w:space="0" w:color="000000"/>
            </w:tcBorders>
            <w:vAlign w:val="center"/>
          </w:tcPr>
          <w:p w14:paraId="581E65F8" w14:textId="0B74C62B" w:rsidR="00CE6D08" w:rsidRDefault="00CE6D08" w:rsidP="00CE6D08">
            <w:pPr>
              <w:tabs>
                <w:tab w:val="left" w:pos="4395"/>
              </w:tabs>
              <w:spacing w:after="120"/>
              <w:rPr>
                <w:noProof/>
              </w:rPr>
            </w:pPr>
            <w:r>
              <w:rPr>
                <w:noProof/>
              </w:rPr>
              <w:t xml:space="preserve">  04.06.2021</w:t>
            </w:r>
          </w:p>
        </w:tc>
      </w:tr>
      <w:tr w:rsidR="00CE6D08" w14:paraId="5579538E" w14:textId="213AC1F9" w:rsidTr="00121203">
        <w:trPr>
          <w:trHeight w:val="1180"/>
        </w:trPr>
        <w:tc>
          <w:tcPr>
            <w:tcW w:w="3114" w:type="dxa"/>
            <w:tcBorders>
              <w:bottom w:val="single" w:sz="4" w:space="0" w:color="auto"/>
            </w:tcBorders>
          </w:tcPr>
          <w:p w14:paraId="5265FF95" w14:textId="6D665776" w:rsidR="00CE6D08" w:rsidRPr="00A443BA" w:rsidRDefault="00CE6D08" w:rsidP="00CE6D08">
            <w:pPr>
              <w:tabs>
                <w:tab w:val="left" w:pos="4395"/>
              </w:tabs>
              <w:spacing w:after="120"/>
              <w:jc w:val="both"/>
              <w:rPr>
                <w:bCs/>
              </w:rPr>
            </w:pPr>
            <w:r>
              <w:t>Tester la page « Liste de produits » pour vérifier que les produits sont bien classés</w:t>
            </w:r>
          </w:p>
        </w:tc>
        <w:tc>
          <w:tcPr>
            <w:tcW w:w="2835" w:type="dxa"/>
            <w:tcBorders>
              <w:bottom w:val="single" w:sz="4" w:space="0" w:color="auto"/>
            </w:tcBorders>
          </w:tcPr>
          <w:p w14:paraId="2E0AC608" w14:textId="4436BDF7" w:rsidR="00CE6D08" w:rsidRPr="00A443BA" w:rsidRDefault="00CE6D08" w:rsidP="00CE6D08">
            <w:pPr>
              <w:tabs>
                <w:tab w:val="left" w:pos="4395"/>
              </w:tabs>
              <w:spacing w:after="120"/>
              <w:rPr>
                <w:bCs/>
              </w:rPr>
            </w:pPr>
            <w:r>
              <w:rPr>
                <w:bCs/>
              </w:rPr>
              <w:t>Page non existante au vu du changement du mode d’ajout de produit. Amélioration de version.</w:t>
            </w:r>
          </w:p>
        </w:tc>
        <w:tc>
          <w:tcPr>
            <w:tcW w:w="1276" w:type="dxa"/>
            <w:tcBorders>
              <w:bottom w:val="single" w:sz="4" w:space="0" w:color="auto"/>
            </w:tcBorders>
            <w:vAlign w:val="center"/>
          </w:tcPr>
          <w:p w14:paraId="6E5BDEA5" w14:textId="14CC28CC" w:rsidR="00CE6D08" w:rsidRPr="00E3611F" w:rsidRDefault="00CE6D08" w:rsidP="00CE6D08">
            <w:pPr>
              <w:tabs>
                <w:tab w:val="left" w:pos="4395"/>
              </w:tabs>
              <w:spacing w:after="120"/>
              <w:jc w:val="center"/>
              <w:rPr>
                <w:noProof/>
                <w:lang w:eastAsia="en-US"/>
              </w:rPr>
            </w:pPr>
            <w:r>
              <w:rPr>
                <w:noProof/>
              </w:rPr>
              <w:drawing>
                <wp:inline distT="0" distB="0" distL="0" distR="0" wp14:anchorId="7745D5E6" wp14:editId="25FC44DB">
                  <wp:extent cx="533400" cy="533400"/>
                  <wp:effectExtent l="0" t="0" r="0" b="0"/>
                  <wp:docPr id="90" name="Image 90" descr="C:\Users\lucbohlen\AppData\Local\Microsoft\Windows\INetCache\Content.Word\n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ucbohlen\AppData\Local\Microsoft\Windows\INetCache\Content.Word\nad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c>
          <w:tcPr>
            <w:tcW w:w="1417" w:type="dxa"/>
            <w:tcBorders>
              <w:bottom w:val="single" w:sz="4" w:space="0" w:color="auto"/>
            </w:tcBorders>
            <w:vAlign w:val="center"/>
          </w:tcPr>
          <w:p w14:paraId="66302FFE" w14:textId="7FC11C02" w:rsidR="00CE6D08" w:rsidRPr="00E3611F" w:rsidRDefault="00CE6D08" w:rsidP="00121203">
            <w:pPr>
              <w:tabs>
                <w:tab w:val="left" w:pos="4395"/>
              </w:tabs>
              <w:spacing w:after="120"/>
              <w:ind w:left="599"/>
              <w:rPr>
                <w:noProof/>
                <w:lang w:eastAsia="en-US"/>
              </w:rPr>
            </w:pPr>
            <w:r>
              <w:rPr>
                <w:noProof/>
                <w:lang w:eastAsia="en-US"/>
              </w:rPr>
              <w:t>-</w:t>
            </w:r>
          </w:p>
        </w:tc>
      </w:tr>
      <w:tr w:rsidR="00CE6D08" w14:paraId="76F9AA1D" w14:textId="61AE0880"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2A8752EB" w14:textId="0D635B67" w:rsidR="00CE6D08" w:rsidRPr="00A443BA" w:rsidRDefault="00CE6D08" w:rsidP="00CE6D08">
            <w:pPr>
              <w:tabs>
                <w:tab w:val="left" w:pos="4395"/>
              </w:tabs>
              <w:spacing w:after="120"/>
              <w:ind w:right="-10"/>
              <w:jc w:val="both"/>
              <w:rPr>
                <w:bCs/>
              </w:rPr>
            </w:pPr>
            <w:r>
              <w:t xml:space="preserve">Tester le bouton permettant d’ajouter un produit dans la liste des courses. Possibilité d’incrémenter ce nombre en </w:t>
            </w:r>
            <w:proofErr w:type="spellStart"/>
            <w:r>
              <w:t>re</w:t>
            </w:r>
            <w:proofErr w:type="spellEnd"/>
            <w:r>
              <w:t xml:space="preserve"> appuyant dessus</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2484BD2A" w14:textId="1FD06676" w:rsidR="00CE6D08" w:rsidRPr="00A443BA" w:rsidRDefault="00CE6D08" w:rsidP="00CE6D08">
            <w:pPr>
              <w:tabs>
                <w:tab w:val="left" w:pos="4395"/>
              </w:tabs>
              <w:spacing w:after="120"/>
              <w:rPr>
                <w:bCs/>
              </w:rPr>
            </w:pPr>
            <w:r>
              <w:rPr>
                <w:bCs/>
              </w:rPr>
              <w:t>Incrémentation ou décrémentation directement via le clavier dans la page « ajout de produit » Amélioration.</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1359CC27" w14:textId="3140701A" w:rsidR="00CE6D08" w:rsidRDefault="00CE6D08" w:rsidP="00CE6D08">
            <w:pPr>
              <w:tabs>
                <w:tab w:val="left" w:pos="4395"/>
              </w:tabs>
              <w:spacing w:after="120"/>
              <w:jc w:val="center"/>
              <w:rPr>
                <w:b/>
              </w:rPr>
            </w:pPr>
            <w:r>
              <w:rPr>
                <w:noProof/>
              </w:rPr>
              <w:drawing>
                <wp:inline distT="0" distB="0" distL="0" distR="0" wp14:anchorId="10195763" wp14:editId="373A1E72">
                  <wp:extent cx="514350" cy="514350"/>
                  <wp:effectExtent l="0" t="0" r="0" b="0"/>
                  <wp:docPr id="91" name="Image 91"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6C88FF8C" w14:textId="3608C05F" w:rsidR="00CE6D08" w:rsidRDefault="00CE6D08" w:rsidP="00CE6D08">
            <w:pPr>
              <w:tabs>
                <w:tab w:val="left" w:pos="4395"/>
              </w:tabs>
              <w:spacing w:after="120"/>
              <w:jc w:val="center"/>
              <w:rPr>
                <w:b/>
              </w:rPr>
            </w:pPr>
            <w:r>
              <w:rPr>
                <w:noProof/>
              </w:rPr>
              <w:t>04.06.2021</w:t>
            </w:r>
          </w:p>
        </w:tc>
      </w:tr>
      <w:tr w:rsidR="00CE6D08" w14:paraId="3CBBBC79" w14:textId="5EC09106"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63001258" w14:textId="3F3CD0B6" w:rsidR="00CE6D08" w:rsidRPr="00A443BA" w:rsidRDefault="00CE6D08" w:rsidP="00CE6D08">
            <w:pPr>
              <w:tabs>
                <w:tab w:val="left" w:pos="4395"/>
              </w:tabs>
              <w:spacing w:after="120"/>
              <w:ind w:right="-10"/>
              <w:jc w:val="both"/>
              <w:rPr>
                <w:bCs/>
              </w:rPr>
            </w:pPr>
            <w:r>
              <w:t>Tester le bouton permettant d’enlever un produit dans la liste des courses. Si le nombre de produit devient 0 le bouton d’incrémentation devient un bouton de suppression</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14CCA4E5" w14:textId="29885B80" w:rsidR="00CE6D08" w:rsidRPr="00A443BA" w:rsidRDefault="00CE6D08" w:rsidP="00CE6D08">
            <w:pPr>
              <w:tabs>
                <w:tab w:val="left" w:pos="4395"/>
              </w:tabs>
              <w:spacing w:after="120"/>
              <w:rPr>
                <w:bCs/>
              </w:rPr>
            </w:pPr>
            <w:r>
              <w:rPr>
                <w:bCs/>
              </w:rPr>
              <w:t>Incrémentation ou décrémentation directement via le clavier dans la page « ajout de produit » Amélioration.</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09DEA063" w14:textId="58885C8D" w:rsidR="00CE6D08" w:rsidRDefault="00CE6D08" w:rsidP="00CE6D08">
            <w:pPr>
              <w:tabs>
                <w:tab w:val="left" w:pos="4395"/>
              </w:tabs>
              <w:spacing w:after="120"/>
              <w:jc w:val="center"/>
              <w:rPr>
                <w:b/>
              </w:rPr>
            </w:pPr>
            <w:r>
              <w:rPr>
                <w:noProof/>
              </w:rPr>
              <w:drawing>
                <wp:inline distT="0" distB="0" distL="0" distR="0" wp14:anchorId="02536CFC" wp14:editId="5588B844">
                  <wp:extent cx="514350" cy="514350"/>
                  <wp:effectExtent l="0" t="0" r="0" b="0"/>
                  <wp:docPr id="92" name="Image 92"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1C887411" w14:textId="2BE83DDB" w:rsidR="00CE6D08" w:rsidRDefault="00CE6D08" w:rsidP="00CE6D08">
            <w:pPr>
              <w:tabs>
                <w:tab w:val="left" w:pos="4395"/>
              </w:tabs>
              <w:spacing w:after="120"/>
              <w:jc w:val="center"/>
              <w:rPr>
                <w:b/>
              </w:rPr>
            </w:pPr>
            <w:r>
              <w:rPr>
                <w:noProof/>
              </w:rPr>
              <w:t>04.06.2021</w:t>
            </w:r>
          </w:p>
        </w:tc>
      </w:tr>
      <w:tr w:rsidR="00CE6D08" w14:paraId="48EBCAAD" w14:textId="39D95E55"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093A44E1" w14:textId="3E6D585B" w:rsidR="00CE6D08" w:rsidRPr="00A443BA" w:rsidRDefault="00CE6D08" w:rsidP="00CE6D08">
            <w:pPr>
              <w:tabs>
                <w:tab w:val="left" w:pos="4395"/>
              </w:tabs>
              <w:spacing w:after="120"/>
              <w:ind w:right="-10"/>
              <w:jc w:val="both"/>
              <w:rPr>
                <w:bCs/>
              </w:rPr>
            </w:pPr>
            <w:r>
              <w:t xml:space="preserve">Tester le bouton permettant de choisir un modèle de magasin prédéfini. Le magasin prédéfini  correspond au magasin </w:t>
            </w:r>
            <w:proofErr w:type="spellStart"/>
            <w:r>
              <w:t>séléctionné</w:t>
            </w:r>
            <w:proofErr w:type="spellEnd"/>
            <w:r>
              <w:t>.</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1B7113D4" w14:textId="56034EBB" w:rsidR="00CE6D08" w:rsidRPr="00A443BA" w:rsidRDefault="00CE6D08" w:rsidP="00CE6D08">
            <w:pPr>
              <w:tabs>
                <w:tab w:val="left" w:pos="4395"/>
              </w:tabs>
              <w:spacing w:after="120"/>
              <w:rPr>
                <w:bCs/>
              </w:rPr>
            </w:pPr>
            <w:r>
              <w:rPr>
                <w:bCs/>
              </w:rPr>
              <w:t>Le choix du magasin correspond au résultat du magasin.</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5C12664F" w14:textId="21FF75EF" w:rsidR="00CE6D08" w:rsidRPr="00801FB1" w:rsidRDefault="00CE6D08" w:rsidP="00CE6D08">
            <w:pPr>
              <w:tabs>
                <w:tab w:val="left" w:pos="4395"/>
              </w:tabs>
              <w:spacing w:after="120"/>
              <w:jc w:val="center"/>
              <w:rPr>
                <w:noProof/>
                <w:lang w:eastAsia="en-US"/>
              </w:rPr>
            </w:pPr>
            <w:r>
              <w:rPr>
                <w:noProof/>
              </w:rPr>
              <w:drawing>
                <wp:inline distT="0" distB="0" distL="0" distR="0" wp14:anchorId="605C03E0" wp14:editId="450D8F1A">
                  <wp:extent cx="514350" cy="514350"/>
                  <wp:effectExtent l="0" t="0" r="0" b="0"/>
                  <wp:docPr id="198" name="Image 198"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6304B885" w14:textId="69B1A72C" w:rsidR="00CE6D08" w:rsidRPr="00801FB1" w:rsidRDefault="00CE6D08" w:rsidP="00CE6D08">
            <w:pPr>
              <w:tabs>
                <w:tab w:val="left" w:pos="4395"/>
              </w:tabs>
              <w:spacing w:after="120"/>
              <w:jc w:val="center"/>
              <w:rPr>
                <w:noProof/>
                <w:lang w:eastAsia="en-US"/>
              </w:rPr>
            </w:pPr>
            <w:r>
              <w:rPr>
                <w:noProof/>
              </w:rPr>
              <w:t>04.06.2021</w:t>
            </w:r>
          </w:p>
        </w:tc>
      </w:tr>
      <w:tr w:rsidR="00CE6D08" w14:paraId="6A9A558E"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5BDF2436" w14:textId="37F11C00" w:rsidR="00CE6D08" w:rsidRDefault="00CE6D08" w:rsidP="00CE6D08">
            <w:pPr>
              <w:tabs>
                <w:tab w:val="left" w:pos="4395"/>
              </w:tabs>
              <w:spacing w:after="120"/>
              <w:ind w:right="-10"/>
              <w:jc w:val="both"/>
            </w:pPr>
            <w:r>
              <w:t xml:space="preserve">Tester le bouton permettant de choisir un modèle de magasin personnalisé. Le magasin correspond au magasin </w:t>
            </w:r>
            <w:proofErr w:type="spellStart"/>
            <w:r>
              <w:t>séléctionné</w:t>
            </w:r>
            <w:proofErr w:type="spellEnd"/>
            <w:r>
              <w:t>.</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1A7D0203" w14:textId="4A8734AF" w:rsidR="00CE6D08" w:rsidRDefault="00CE6D08" w:rsidP="00E77DB4">
            <w:pPr>
              <w:tabs>
                <w:tab w:val="left" w:pos="4395"/>
              </w:tabs>
              <w:spacing w:after="120"/>
              <w:rPr>
                <w:bCs/>
              </w:rPr>
            </w:pPr>
            <w:r>
              <w:rPr>
                <w:bCs/>
              </w:rPr>
              <w:t>Une fois</w:t>
            </w:r>
            <w:r w:rsidR="00E77DB4">
              <w:rPr>
                <w:bCs/>
              </w:rPr>
              <w:t>,</w:t>
            </w:r>
            <w:r>
              <w:rPr>
                <w:bCs/>
              </w:rPr>
              <w:t xml:space="preserve"> un magasin crée il appara</w:t>
            </w:r>
            <w:r w:rsidR="00E77DB4">
              <w:rPr>
                <w:bCs/>
              </w:rPr>
              <w:t>î</w:t>
            </w:r>
            <w:r>
              <w:rPr>
                <w:bCs/>
              </w:rPr>
              <w:t>t dans la page « choix de magasin ». Le résultat correspond au magasin choisi.</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48C2F120" w14:textId="7D4B6F59" w:rsidR="00CE6D08" w:rsidRDefault="00CE6D08" w:rsidP="00CE6D08">
            <w:pPr>
              <w:tabs>
                <w:tab w:val="left" w:pos="4395"/>
              </w:tabs>
              <w:spacing w:after="120"/>
              <w:jc w:val="center"/>
              <w:rPr>
                <w:noProof/>
              </w:rPr>
            </w:pPr>
            <w:r>
              <w:rPr>
                <w:noProof/>
              </w:rPr>
              <w:drawing>
                <wp:inline distT="0" distB="0" distL="0" distR="0" wp14:anchorId="51FBA317" wp14:editId="3DAC89A4">
                  <wp:extent cx="514350" cy="514350"/>
                  <wp:effectExtent l="0" t="0" r="0" b="0"/>
                  <wp:docPr id="199" name="Image 199"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79A92FC3" w14:textId="52AF30FA" w:rsidR="00CE6D08" w:rsidRPr="00801FB1" w:rsidRDefault="00CE6D08" w:rsidP="00CE6D08">
            <w:pPr>
              <w:tabs>
                <w:tab w:val="left" w:pos="4395"/>
              </w:tabs>
              <w:spacing w:after="120"/>
              <w:jc w:val="center"/>
              <w:rPr>
                <w:noProof/>
                <w:lang w:eastAsia="en-US"/>
              </w:rPr>
            </w:pPr>
            <w:r>
              <w:rPr>
                <w:noProof/>
              </w:rPr>
              <w:t>04.06.2021</w:t>
            </w:r>
          </w:p>
        </w:tc>
      </w:tr>
      <w:tr w:rsidR="00CE6D08" w14:paraId="1E95A8C3"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7E6B8BAB" w14:textId="0A8BFA32" w:rsidR="00CE6D08" w:rsidRDefault="00CE6D08" w:rsidP="00CE6D08">
            <w:pPr>
              <w:tabs>
                <w:tab w:val="left" w:pos="4395"/>
              </w:tabs>
              <w:spacing w:after="120"/>
              <w:ind w:right="-10"/>
              <w:jc w:val="both"/>
            </w:pPr>
            <w:r>
              <w:t>Tester si le bouton « ajout de magasin personnalisé » permet de passer à la page « création de magasin »</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7EDA270A" w14:textId="23C99B22" w:rsidR="00CE6D08" w:rsidRDefault="00CE6D08" w:rsidP="00CE6D08">
            <w:pPr>
              <w:tabs>
                <w:tab w:val="left" w:pos="4395"/>
              </w:tabs>
              <w:spacing w:after="120"/>
              <w:rPr>
                <w:bCs/>
              </w:rPr>
            </w:pPr>
            <w:r>
              <w:t>Bouton « ajout de magasin » sur la page « choix magasin » fonctionnel, permet de changer de page.</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121897A8" w14:textId="02C4C1B8" w:rsidR="00CE6D08" w:rsidRDefault="00CE6D08" w:rsidP="00CE6D08">
            <w:pPr>
              <w:tabs>
                <w:tab w:val="left" w:pos="4395"/>
              </w:tabs>
              <w:spacing w:after="120"/>
              <w:jc w:val="center"/>
              <w:rPr>
                <w:noProof/>
              </w:rPr>
            </w:pPr>
            <w:r>
              <w:rPr>
                <w:noProof/>
              </w:rPr>
              <w:drawing>
                <wp:inline distT="0" distB="0" distL="0" distR="0" wp14:anchorId="51484FC3" wp14:editId="5E28D437">
                  <wp:extent cx="514350" cy="514350"/>
                  <wp:effectExtent l="0" t="0" r="0" b="0"/>
                  <wp:docPr id="200" name="Image 200"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547EC698" w14:textId="4834A92D" w:rsidR="00CE6D08" w:rsidRPr="00801FB1" w:rsidRDefault="00CE6D08" w:rsidP="00CE6D08">
            <w:pPr>
              <w:tabs>
                <w:tab w:val="left" w:pos="4395"/>
              </w:tabs>
              <w:spacing w:after="120"/>
              <w:jc w:val="center"/>
              <w:rPr>
                <w:noProof/>
                <w:lang w:eastAsia="en-US"/>
              </w:rPr>
            </w:pPr>
            <w:r>
              <w:rPr>
                <w:noProof/>
              </w:rPr>
              <w:t>04.06.2021</w:t>
            </w:r>
          </w:p>
        </w:tc>
      </w:tr>
      <w:tr w:rsidR="00CE6D08" w14:paraId="79B7E35A"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495E9B93" w14:textId="0F0360B9" w:rsidR="00CE6D08" w:rsidRDefault="00CE6D08" w:rsidP="00CE6D08">
            <w:pPr>
              <w:tabs>
                <w:tab w:val="left" w:pos="4395"/>
              </w:tabs>
              <w:spacing w:after="120"/>
              <w:ind w:right="-10"/>
              <w:jc w:val="both"/>
            </w:pPr>
            <w:r>
              <w:t xml:space="preserve">Permet grâce au </w:t>
            </w:r>
            <w:proofErr w:type="spellStart"/>
            <w:r>
              <w:t>boutou</w:t>
            </w:r>
            <w:proofErr w:type="spellEnd"/>
            <w:r>
              <w:t xml:space="preserve"> « validation » sur la page  « création magasin » de donner à un nom et un lieu au magasin.</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4D834466" w14:textId="49B26283" w:rsidR="00CE6D08" w:rsidRDefault="00CE6D08" w:rsidP="00CE6D08">
            <w:pPr>
              <w:tabs>
                <w:tab w:val="left" w:pos="4395"/>
              </w:tabs>
              <w:spacing w:after="120"/>
              <w:rPr>
                <w:bCs/>
              </w:rPr>
            </w:pPr>
            <w:r>
              <w:rPr>
                <w:bCs/>
              </w:rPr>
              <w:t>Un magasin nécessite d’avoir au moins un nom et un lieu. Une fois crée les</w:t>
            </w:r>
            <w:r w:rsidR="00E77DB4">
              <w:rPr>
                <w:bCs/>
              </w:rPr>
              <w:t xml:space="preserve">  détails du magasin corresponda</w:t>
            </w:r>
            <w:r>
              <w:rPr>
                <w:bCs/>
              </w:rPr>
              <w:t>nt.</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FE3C968" w14:textId="36CFDE99" w:rsidR="00CE6D08" w:rsidRDefault="00CE6D08" w:rsidP="00CE6D08">
            <w:pPr>
              <w:tabs>
                <w:tab w:val="left" w:pos="4395"/>
              </w:tabs>
              <w:spacing w:after="120"/>
              <w:jc w:val="center"/>
              <w:rPr>
                <w:noProof/>
              </w:rPr>
            </w:pPr>
            <w:r>
              <w:rPr>
                <w:noProof/>
              </w:rPr>
              <w:drawing>
                <wp:inline distT="0" distB="0" distL="0" distR="0" wp14:anchorId="5F9B5811" wp14:editId="658E5EC3">
                  <wp:extent cx="514350" cy="514350"/>
                  <wp:effectExtent l="0" t="0" r="0" b="0"/>
                  <wp:docPr id="201" name="Image 201"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20B27825" w14:textId="6B1303C6" w:rsidR="00CE6D08" w:rsidRPr="00801FB1" w:rsidRDefault="00CE6D08" w:rsidP="00CE6D08">
            <w:pPr>
              <w:tabs>
                <w:tab w:val="left" w:pos="4395"/>
              </w:tabs>
              <w:spacing w:after="120"/>
              <w:jc w:val="center"/>
              <w:rPr>
                <w:noProof/>
                <w:lang w:eastAsia="en-US"/>
              </w:rPr>
            </w:pPr>
            <w:r>
              <w:rPr>
                <w:noProof/>
              </w:rPr>
              <w:t>04.06.2021</w:t>
            </w:r>
          </w:p>
        </w:tc>
      </w:tr>
      <w:tr w:rsidR="00CE6D08" w14:paraId="6E031784"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4864AD1F" w14:textId="415BDFAA" w:rsidR="00CE6D08" w:rsidRDefault="00CE6D08" w:rsidP="00CE6D08">
            <w:pPr>
              <w:tabs>
                <w:tab w:val="left" w:pos="4395"/>
              </w:tabs>
              <w:spacing w:after="120"/>
              <w:ind w:right="-10"/>
              <w:jc w:val="center"/>
            </w:pPr>
            <w:r>
              <w:t xml:space="preserve">Permet grâce au bouton « validation » sur la page « création magasin » de donner un ordre de catégorie grâce à des </w:t>
            </w:r>
            <w:proofErr w:type="spellStart"/>
            <w:r>
              <w:t>combobox</w:t>
            </w:r>
            <w:proofErr w:type="spellEnd"/>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59524D89" w14:textId="4DB7C675" w:rsidR="00CE6D08" w:rsidRDefault="00CE6D08" w:rsidP="00CE6D08">
            <w:pPr>
              <w:tabs>
                <w:tab w:val="left" w:pos="4395"/>
              </w:tabs>
              <w:spacing w:after="120"/>
              <w:rPr>
                <w:bCs/>
              </w:rPr>
            </w:pPr>
            <w:r>
              <w:rPr>
                <w:bCs/>
              </w:rPr>
              <w:t>Le bouton « valider » permet de trier l’ordre selon les catégories.</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4575615A" w14:textId="749ACA12" w:rsidR="00CE6D08" w:rsidRDefault="00CE6D08" w:rsidP="00CE6D08">
            <w:pPr>
              <w:tabs>
                <w:tab w:val="left" w:pos="4395"/>
              </w:tabs>
              <w:spacing w:after="120"/>
              <w:jc w:val="center"/>
              <w:rPr>
                <w:noProof/>
              </w:rPr>
            </w:pPr>
            <w:r>
              <w:rPr>
                <w:noProof/>
              </w:rPr>
              <w:drawing>
                <wp:inline distT="0" distB="0" distL="0" distR="0" wp14:anchorId="71471BB5" wp14:editId="4FFEE2AB">
                  <wp:extent cx="514350" cy="514350"/>
                  <wp:effectExtent l="0" t="0" r="0" b="0"/>
                  <wp:docPr id="202" name="Image 202"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432498B4" w14:textId="31998D6C" w:rsidR="00CE6D08" w:rsidRPr="00801FB1" w:rsidRDefault="00CE6D08" w:rsidP="00CE6D08">
            <w:pPr>
              <w:tabs>
                <w:tab w:val="left" w:pos="4395"/>
              </w:tabs>
              <w:spacing w:after="120"/>
              <w:jc w:val="center"/>
              <w:rPr>
                <w:noProof/>
                <w:lang w:eastAsia="en-US"/>
              </w:rPr>
            </w:pPr>
            <w:r>
              <w:rPr>
                <w:noProof/>
              </w:rPr>
              <w:t>04.06.2021</w:t>
            </w:r>
          </w:p>
        </w:tc>
      </w:tr>
      <w:tr w:rsidR="00CE6D08" w14:paraId="7B793B82"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37F01339" w14:textId="03B09CF1" w:rsidR="00CE6D08" w:rsidRDefault="00CE6D08" w:rsidP="00CE6D08">
            <w:pPr>
              <w:tabs>
                <w:tab w:val="left" w:pos="4395"/>
              </w:tabs>
              <w:spacing w:after="120"/>
              <w:ind w:right="-10"/>
              <w:jc w:val="both"/>
            </w:pPr>
            <w:r>
              <w:t>Tester si un produit n’apparait pas dans l’ordre du magasin si l’utilisateur est redirigé sur la page « traitement produits » sinon est redirigé dans la page « Ordre des courses »</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101E3C0A" w14:textId="320D5E73" w:rsidR="00CE6D08" w:rsidRDefault="00CE6D08" w:rsidP="00CE6D08">
            <w:pPr>
              <w:tabs>
                <w:tab w:val="left" w:pos="4395"/>
              </w:tabs>
              <w:spacing w:after="120"/>
              <w:rPr>
                <w:bCs/>
              </w:rPr>
            </w:pPr>
            <w:r>
              <w:rPr>
                <w:bCs/>
              </w:rPr>
              <w:t>En cas de produit</w:t>
            </w:r>
            <w:r w:rsidR="00E77DB4">
              <w:rPr>
                <w:bCs/>
              </w:rPr>
              <w:t xml:space="preserve"> non dans l’ordre, un NA apparaî</w:t>
            </w:r>
            <w:r>
              <w:rPr>
                <w:bCs/>
              </w:rPr>
              <w:t>t, l’utilisateur a donc le choix de modifier l’ordre de ce produit.</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2F2064D" w14:textId="529D9E39" w:rsidR="00CE6D08" w:rsidRDefault="00CE6D08" w:rsidP="00CE6D08">
            <w:pPr>
              <w:tabs>
                <w:tab w:val="left" w:pos="4395"/>
              </w:tabs>
              <w:spacing w:after="120"/>
              <w:jc w:val="center"/>
              <w:rPr>
                <w:noProof/>
              </w:rPr>
            </w:pPr>
            <w:r>
              <w:rPr>
                <w:noProof/>
              </w:rPr>
              <w:drawing>
                <wp:inline distT="0" distB="0" distL="0" distR="0" wp14:anchorId="03CBC84D" wp14:editId="3BCFF269">
                  <wp:extent cx="514350" cy="514350"/>
                  <wp:effectExtent l="0" t="0" r="0" b="0"/>
                  <wp:docPr id="203" name="Image 203"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49E89A6E" w14:textId="69B546ED" w:rsidR="00CE6D08" w:rsidRPr="00801FB1" w:rsidRDefault="00CE6D08" w:rsidP="00CE6D08">
            <w:pPr>
              <w:tabs>
                <w:tab w:val="left" w:pos="4395"/>
              </w:tabs>
              <w:spacing w:after="120"/>
              <w:jc w:val="center"/>
              <w:rPr>
                <w:noProof/>
                <w:lang w:eastAsia="en-US"/>
              </w:rPr>
            </w:pPr>
            <w:r>
              <w:rPr>
                <w:noProof/>
              </w:rPr>
              <w:t>04.06.2021</w:t>
            </w:r>
          </w:p>
        </w:tc>
      </w:tr>
      <w:tr w:rsidR="00CE6D08" w14:paraId="266DD429"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6B679E13" w14:textId="1599BE1C" w:rsidR="00CE6D08" w:rsidRDefault="00CE6D08" w:rsidP="00CE6D08">
            <w:pPr>
              <w:tabs>
                <w:tab w:val="left" w:pos="4395"/>
              </w:tabs>
              <w:spacing w:after="120"/>
              <w:ind w:right="-10"/>
              <w:jc w:val="both"/>
            </w:pPr>
            <w:r>
              <w:lastRenderedPageBreak/>
              <w:t>Tester si grâce au bouton « ajouter » l’utilisateur peut traiter manuellement un produit non ordré</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012836CB" w14:textId="7987A8E4" w:rsidR="00CE6D08" w:rsidRDefault="00CE6D08" w:rsidP="00CE6D08">
            <w:pPr>
              <w:tabs>
                <w:tab w:val="left" w:pos="4395"/>
              </w:tabs>
              <w:spacing w:after="120"/>
              <w:rPr>
                <w:bCs/>
              </w:rPr>
            </w:pPr>
            <w:r>
              <w:rPr>
                <w:bCs/>
              </w:rPr>
              <w:t>L’utilisateur peut ajouter la catégorie et l’ordre afin d’ajouter le produit dans le tri</w:t>
            </w:r>
            <w:r w:rsidR="00F56F36">
              <w:rPr>
                <w:bCs/>
              </w:rPr>
              <w:t>.</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7ECAAED5" w14:textId="74F9F01D" w:rsidR="00CE6D08" w:rsidRDefault="00CE6D08" w:rsidP="00CE6D08">
            <w:pPr>
              <w:tabs>
                <w:tab w:val="left" w:pos="4395"/>
              </w:tabs>
              <w:spacing w:after="120"/>
              <w:jc w:val="center"/>
              <w:rPr>
                <w:noProof/>
              </w:rPr>
            </w:pPr>
            <w:r>
              <w:rPr>
                <w:noProof/>
              </w:rPr>
              <w:drawing>
                <wp:inline distT="0" distB="0" distL="0" distR="0" wp14:anchorId="337D813F" wp14:editId="70D41956">
                  <wp:extent cx="514350" cy="514350"/>
                  <wp:effectExtent l="0" t="0" r="0" b="0"/>
                  <wp:docPr id="204" name="Image 204"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40A21E36" w14:textId="39767333" w:rsidR="00CE6D08" w:rsidRPr="00801FB1" w:rsidRDefault="00CE6D08" w:rsidP="00CE6D08">
            <w:pPr>
              <w:tabs>
                <w:tab w:val="left" w:pos="4395"/>
              </w:tabs>
              <w:spacing w:after="120"/>
              <w:jc w:val="center"/>
              <w:rPr>
                <w:noProof/>
                <w:lang w:eastAsia="en-US"/>
              </w:rPr>
            </w:pPr>
            <w:r>
              <w:rPr>
                <w:noProof/>
              </w:rPr>
              <w:t>04.06.2021</w:t>
            </w:r>
          </w:p>
        </w:tc>
      </w:tr>
      <w:tr w:rsidR="00CE6D08" w14:paraId="484264BA"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15479CAF" w14:textId="129CA6B6" w:rsidR="00CE6D08" w:rsidRDefault="00CE6D08" w:rsidP="00CE6D08">
            <w:pPr>
              <w:tabs>
                <w:tab w:val="left" w:pos="4395"/>
              </w:tabs>
              <w:spacing w:after="120"/>
              <w:ind w:right="-10"/>
              <w:jc w:val="both"/>
            </w:pPr>
            <w:r>
              <w:t>Tester le visuel de la page ordre des courses « trie » correctement les produits selon le magasin choisi</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7752B239" w14:textId="41F124CC" w:rsidR="00CE6D08" w:rsidRDefault="00CE6D08" w:rsidP="00CE6D08">
            <w:pPr>
              <w:tabs>
                <w:tab w:val="left" w:pos="4395"/>
              </w:tabs>
              <w:spacing w:after="120"/>
              <w:rPr>
                <w:bCs/>
              </w:rPr>
            </w:pPr>
            <w:r>
              <w:rPr>
                <w:bCs/>
              </w:rPr>
              <w:t>La page « ordre de course » trie bien les produits selon le modèle de magasin choisi</w:t>
            </w:r>
            <w:r w:rsidR="00F56F36">
              <w:rPr>
                <w:bCs/>
              </w:rPr>
              <w:t>.</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3A8C2DF1" w14:textId="7C001C0B" w:rsidR="00CE6D08" w:rsidRDefault="00CE6D08" w:rsidP="00CE6D08">
            <w:pPr>
              <w:tabs>
                <w:tab w:val="left" w:pos="4395"/>
              </w:tabs>
              <w:spacing w:after="120"/>
              <w:jc w:val="center"/>
              <w:rPr>
                <w:noProof/>
              </w:rPr>
            </w:pPr>
            <w:r>
              <w:rPr>
                <w:noProof/>
              </w:rPr>
              <w:drawing>
                <wp:inline distT="0" distB="0" distL="0" distR="0" wp14:anchorId="2B40CDEE" wp14:editId="7028E7B8">
                  <wp:extent cx="514350" cy="514350"/>
                  <wp:effectExtent l="0" t="0" r="0" b="0"/>
                  <wp:docPr id="205" name="Image 205"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2ECB4C7F" w14:textId="3252658E" w:rsidR="00CE6D08" w:rsidRPr="00801FB1" w:rsidRDefault="00CE6D08" w:rsidP="00CE6D08">
            <w:pPr>
              <w:tabs>
                <w:tab w:val="left" w:pos="4395"/>
              </w:tabs>
              <w:spacing w:after="120"/>
              <w:jc w:val="center"/>
              <w:rPr>
                <w:noProof/>
                <w:lang w:eastAsia="en-US"/>
              </w:rPr>
            </w:pPr>
            <w:r>
              <w:rPr>
                <w:noProof/>
              </w:rPr>
              <w:t>04.06.2021</w:t>
            </w:r>
          </w:p>
        </w:tc>
      </w:tr>
      <w:tr w:rsidR="00CE6D08" w14:paraId="73FBEDE8" w14:textId="77777777" w:rsidTr="00CE6D08">
        <w:trPr>
          <w:trHeight w:val="60"/>
        </w:trPr>
        <w:tc>
          <w:tcPr>
            <w:tcW w:w="3114" w:type="dxa"/>
            <w:tcBorders>
              <w:top w:val="single" w:sz="4" w:space="0" w:color="auto"/>
              <w:left w:val="single" w:sz="4" w:space="0" w:color="auto"/>
              <w:bottom w:val="single" w:sz="4" w:space="0" w:color="auto"/>
              <w:right w:val="single" w:sz="4" w:space="0" w:color="auto"/>
            </w:tcBorders>
            <w:tcMar>
              <w:left w:w="70" w:type="dxa"/>
              <w:right w:w="70" w:type="dxa"/>
            </w:tcMar>
          </w:tcPr>
          <w:p w14:paraId="0050EA63" w14:textId="11AE30FC" w:rsidR="00CE6D08" w:rsidRDefault="00CE6D08" w:rsidP="00CE6D08">
            <w:pPr>
              <w:tabs>
                <w:tab w:val="left" w:pos="4395"/>
              </w:tabs>
              <w:spacing w:after="120"/>
              <w:ind w:right="-10"/>
              <w:jc w:val="both"/>
            </w:pPr>
            <w:r>
              <w:t>Tester le bouton « terminer » si l’utilisateur supprime bien la liste de course une fois le bouton pressé et est redirigé sur la page « Ma liste de course »</w:t>
            </w:r>
          </w:p>
        </w:tc>
        <w:tc>
          <w:tcPr>
            <w:tcW w:w="2835" w:type="dxa"/>
            <w:tcBorders>
              <w:top w:val="single" w:sz="4" w:space="0" w:color="auto"/>
              <w:left w:val="single" w:sz="4" w:space="0" w:color="auto"/>
              <w:bottom w:val="single" w:sz="4" w:space="0" w:color="auto"/>
              <w:right w:val="single" w:sz="4" w:space="0" w:color="auto"/>
            </w:tcBorders>
            <w:tcMar>
              <w:left w:w="70" w:type="dxa"/>
              <w:right w:w="70" w:type="dxa"/>
            </w:tcMar>
          </w:tcPr>
          <w:p w14:paraId="3B3C9943" w14:textId="72FD7915" w:rsidR="00CE6D08" w:rsidRDefault="00CE6D08" w:rsidP="00CE6D08">
            <w:pPr>
              <w:tabs>
                <w:tab w:val="left" w:pos="4395"/>
              </w:tabs>
              <w:spacing w:after="120"/>
              <w:rPr>
                <w:bCs/>
              </w:rPr>
            </w:pPr>
            <w:r>
              <w:rPr>
                <w:bCs/>
              </w:rPr>
              <w:t xml:space="preserve">La liste des courses et effectivement supprimé et l’utilisateur est redirigé vers la page </w:t>
            </w:r>
          </w:p>
        </w:tc>
        <w:tc>
          <w:tcPr>
            <w:tcW w:w="1276" w:type="dxa"/>
            <w:tcBorders>
              <w:top w:val="single" w:sz="4" w:space="0" w:color="auto"/>
              <w:left w:val="single" w:sz="4" w:space="0" w:color="auto"/>
              <w:bottom w:val="single" w:sz="4" w:space="0" w:color="auto"/>
              <w:right w:val="single" w:sz="4" w:space="0" w:color="auto"/>
            </w:tcBorders>
            <w:tcMar>
              <w:left w:w="70" w:type="dxa"/>
              <w:right w:w="70" w:type="dxa"/>
            </w:tcMar>
            <w:vAlign w:val="center"/>
          </w:tcPr>
          <w:p w14:paraId="1ED080DF" w14:textId="44725484" w:rsidR="00CE6D08" w:rsidRDefault="00CE6D08" w:rsidP="00CE6D08">
            <w:pPr>
              <w:tabs>
                <w:tab w:val="left" w:pos="4395"/>
              </w:tabs>
              <w:spacing w:after="120"/>
              <w:jc w:val="center"/>
              <w:rPr>
                <w:noProof/>
              </w:rPr>
            </w:pPr>
            <w:r>
              <w:rPr>
                <w:noProof/>
              </w:rPr>
              <w:drawing>
                <wp:inline distT="0" distB="0" distL="0" distR="0" wp14:anchorId="71213693" wp14:editId="22379173">
                  <wp:extent cx="514350" cy="514350"/>
                  <wp:effectExtent l="0" t="0" r="0" b="0"/>
                  <wp:docPr id="206" name="Image 206" descr="C:\Users\lucbohle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bohlen\AppData\Local\Microsoft\Windows\INetCache\Content.Word\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vAlign w:val="center"/>
          </w:tcPr>
          <w:p w14:paraId="3FECA17C" w14:textId="2EDB8047" w:rsidR="00CE6D08" w:rsidRPr="00801FB1" w:rsidRDefault="00CE6D08" w:rsidP="00CE6D08">
            <w:pPr>
              <w:tabs>
                <w:tab w:val="left" w:pos="4395"/>
              </w:tabs>
              <w:spacing w:after="120"/>
              <w:jc w:val="center"/>
              <w:rPr>
                <w:noProof/>
                <w:lang w:eastAsia="en-US"/>
              </w:rPr>
            </w:pPr>
            <w:r>
              <w:rPr>
                <w:noProof/>
              </w:rPr>
              <w:t>04.06.2021</w:t>
            </w:r>
          </w:p>
        </w:tc>
      </w:tr>
    </w:tbl>
    <w:p w14:paraId="2F9345F1" w14:textId="77777777" w:rsidR="001B054B" w:rsidRDefault="001B054B" w:rsidP="009D7BB1"/>
    <w:p w14:paraId="10AD86D9" w14:textId="04907CB8" w:rsidR="00B85E85" w:rsidRDefault="00B85E85" w:rsidP="001B054B">
      <w:pPr>
        <w:pStyle w:val="Titre2"/>
      </w:pPr>
      <w:bookmarkStart w:id="56" w:name="_Toc73704730"/>
      <w:r>
        <w:t>Liste des documents fournis</w:t>
      </w:r>
      <w:bookmarkEnd w:id="56"/>
      <w:r>
        <w:t xml:space="preserve"> </w:t>
      </w:r>
    </w:p>
    <w:p w14:paraId="360D63A1" w14:textId="46BAC47C" w:rsidR="008468B7" w:rsidRDefault="008468B7" w:rsidP="008468B7">
      <w:pPr>
        <w:pStyle w:val="Retraitcorpsdetexte"/>
        <w:numPr>
          <w:ilvl w:val="0"/>
          <w:numId w:val="33"/>
        </w:numPr>
      </w:pPr>
      <w:r>
        <w:t>Rapport de projet version 21</w:t>
      </w:r>
    </w:p>
    <w:p w14:paraId="5718D554" w14:textId="358092B5" w:rsidR="008468B7" w:rsidRDefault="008468B7" w:rsidP="008468B7">
      <w:pPr>
        <w:pStyle w:val="Retraitcorpsdetexte"/>
        <w:numPr>
          <w:ilvl w:val="0"/>
          <w:numId w:val="33"/>
        </w:numPr>
      </w:pPr>
      <w:r>
        <w:t>Manuel d’installation version 1 (en annexe)</w:t>
      </w:r>
    </w:p>
    <w:p w14:paraId="2C37DFAB" w14:textId="58C9B64D" w:rsidR="008468B7" w:rsidRDefault="008468B7" w:rsidP="008468B7">
      <w:pPr>
        <w:pStyle w:val="Retraitcorpsdetexte"/>
        <w:numPr>
          <w:ilvl w:val="0"/>
          <w:numId w:val="33"/>
        </w:numPr>
      </w:pPr>
      <w:r>
        <w:t>Manuel d’utilisation version 1(en annexe)</w:t>
      </w:r>
    </w:p>
    <w:p w14:paraId="44FE10CA" w14:textId="58029A89" w:rsidR="008468B7" w:rsidRDefault="008468B7" w:rsidP="008468B7">
      <w:pPr>
        <w:pStyle w:val="Retraitcorpsdetexte"/>
        <w:numPr>
          <w:ilvl w:val="0"/>
          <w:numId w:val="33"/>
        </w:numPr>
      </w:pPr>
      <w:r>
        <w:t>Journal de travail version 26 (en annexe et fichier)</w:t>
      </w:r>
    </w:p>
    <w:p w14:paraId="344B3028" w14:textId="3A6C1251" w:rsidR="008468B7" w:rsidRDefault="008468B7" w:rsidP="008468B7">
      <w:pPr>
        <w:pStyle w:val="Retraitcorpsdetexte"/>
        <w:numPr>
          <w:ilvl w:val="0"/>
          <w:numId w:val="33"/>
        </w:numPr>
      </w:pPr>
      <w:r>
        <w:t>Planification initiale/détaillée version 26(en annexe et fichier)</w:t>
      </w:r>
    </w:p>
    <w:p w14:paraId="70F59F7E" w14:textId="66707AE0" w:rsidR="008468B7" w:rsidRDefault="008468B7" w:rsidP="008468B7">
      <w:pPr>
        <w:pStyle w:val="Retraitcorpsdetexte"/>
        <w:numPr>
          <w:ilvl w:val="0"/>
          <w:numId w:val="33"/>
        </w:numPr>
      </w:pPr>
      <w:r>
        <w:t>Modèle de magasin version 1</w:t>
      </w:r>
    </w:p>
    <w:p w14:paraId="6C39173B" w14:textId="151AA02F" w:rsidR="008468B7" w:rsidRDefault="008468B7" w:rsidP="008468B7">
      <w:pPr>
        <w:pStyle w:val="Retraitcorpsdetexte"/>
        <w:numPr>
          <w:ilvl w:val="0"/>
          <w:numId w:val="33"/>
        </w:numPr>
      </w:pPr>
      <w:proofErr w:type="spellStart"/>
      <w:r>
        <w:t>Demonstration</w:t>
      </w:r>
      <w:proofErr w:type="spellEnd"/>
      <w:r>
        <w:t xml:space="preserve"> vidéo version 1</w:t>
      </w:r>
    </w:p>
    <w:p w14:paraId="02518151" w14:textId="12FCCF1F" w:rsidR="008468B7" w:rsidRPr="008468B7" w:rsidRDefault="008468B7" w:rsidP="008468B7">
      <w:pPr>
        <w:pStyle w:val="Retraitcorpsdetexte"/>
        <w:numPr>
          <w:ilvl w:val="0"/>
          <w:numId w:val="33"/>
        </w:numPr>
      </w:pPr>
      <w:r>
        <w:t>Code source version 4</w:t>
      </w:r>
    </w:p>
    <w:p w14:paraId="0977D88A" w14:textId="1CE19B53" w:rsidR="00A90D78" w:rsidRPr="00215D77" w:rsidRDefault="007F30AE" w:rsidP="00A90D78">
      <w:pPr>
        <w:pStyle w:val="Titre1"/>
      </w:pPr>
      <w:bookmarkStart w:id="57" w:name="_Toc165969653"/>
      <w:bookmarkStart w:id="58" w:name="_Toc73704731"/>
      <w:r w:rsidRPr="007F30AE">
        <w:t>Conclusion</w:t>
      </w:r>
      <w:bookmarkEnd w:id="57"/>
      <w:r w:rsidR="009D7BB1">
        <w:t>s</w:t>
      </w:r>
      <w:bookmarkEnd w:id="58"/>
    </w:p>
    <w:p w14:paraId="2BF72EA1" w14:textId="634639C3" w:rsidR="009D7BB1" w:rsidRDefault="00215D77" w:rsidP="00215D77">
      <w:pPr>
        <w:pStyle w:val="Titre2"/>
      </w:pPr>
      <w:bookmarkStart w:id="59" w:name="_Toc73704732"/>
      <w:r>
        <w:t>Améliorations</w:t>
      </w:r>
      <w:bookmarkEnd w:id="59"/>
    </w:p>
    <w:p w14:paraId="73F5A093" w14:textId="73CE2EA3" w:rsidR="00A90D78" w:rsidRDefault="00A90D78" w:rsidP="00A90D78">
      <w:pPr>
        <w:pStyle w:val="Retraitcorpsdetexte"/>
      </w:pPr>
      <w:r>
        <w:t xml:space="preserve">Pendant le projet, j’ai déjà réalisé des améliorations qui </w:t>
      </w:r>
      <w:r w:rsidR="00F56F36">
        <w:t xml:space="preserve">ne </w:t>
      </w:r>
      <w:r>
        <w:t>se sont pas mentionnées dans le cahier des charges :</w:t>
      </w:r>
    </w:p>
    <w:p w14:paraId="4D33A4F7" w14:textId="77777777" w:rsidR="00A90D78" w:rsidRDefault="00A90D78" w:rsidP="00A90D78">
      <w:pPr>
        <w:pStyle w:val="Retraitcorpsdetexte"/>
      </w:pPr>
    </w:p>
    <w:p w14:paraId="10A92300" w14:textId="6617758B" w:rsidR="00A90D78" w:rsidRDefault="00A90D78" w:rsidP="00A90D78">
      <w:pPr>
        <w:pStyle w:val="Retraitcorpsdetexte"/>
        <w:numPr>
          <w:ilvl w:val="0"/>
          <w:numId w:val="34"/>
        </w:numPr>
        <w:spacing w:line="360" w:lineRule="auto"/>
      </w:pPr>
      <w:r>
        <w:t>Connexion et inscription</w:t>
      </w:r>
    </w:p>
    <w:p w14:paraId="2D055267" w14:textId="08EDD351" w:rsidR="00A90D78" w:rsidRDefault="00A90D78" w:rsidP="00A90D78">
      <w:pPr>
        <w:pStyle w:val="Retraitcorpsdetexte"/>
        <w:numPr>
          <w:ilvl w:val="0"/>
          <w:numId w:val="34"/>
        </w:numPr>
        <w:spacing w:line="360" w:lineRule="auto"/>
      </w:pPr>
      <w:r>
        <w:t>Ajout de produit personnalisé</w:t>
      </w:r>
    </w:p>
    <w:p w14:paraId="26D09009" w14:textId="01B54209" w:rsidR="00A90D78" w:rsidRDefault="00A90D78" w:rsidP="00A90D78">
      <w:pPr>
        <w:pStyle w:val="Retraitcorpsdetexte"/>
        <w:numPr>
          <w:ilvl w:val="0"/>
          <w:numId w:val="34"/>
        </w:numPr>
        <w:spacing w:line="360" w:lineRule="auto"/>
      </w:pPr>
      <w:r>
        <w:t>Amélioration graphique cellules</w:t>
      </w:r>
    </w:p>
    <w:p w14:paraId="1FD19C62" w14:textId="48AEC638" w:rsidR="00A90D78" w:rsidRDefault="00A90D78" w:rsidP="00A90D78">
      <w:pPr>
        <w:pStyle w:val="Retraitcorpsdetexte"/>
      </w:pPr>
    </w:p>
    <w:p w14:paraId="73F726C9" w14:textId="1E0CA3AB" w:rsidR="00A90D78" w:rsidRDefault="00A90D78" w:rsidP="00A90D78">
      <w:pPr>
        <w:pStyle w:val="Retraitcorpsdetexte"/>
      </w:pPr>
      <w:r>
        <w:t>Toutefois, un pr</w:t>
      </w:r>
      <w:r w:rsidR="00F56F36">
        <w:t>ojet n’est jamais vraiment fini</w:t>
      </w:r>
      <w:r>
        <w:t>. Par exemple</w:t>
      </w:r>
      <w:r w:rsidR="00F56F36">
        <w:t>,</w:t>
      </w:r>
      <w:r>
        <w:t xml:space="preserve"> je ne m</w:t>
      </w:r>
      <w:r w:rsidR="00F56F36">
        <w:t>e suis pas vraiment inquié</w:t>
      </w:r>
      <w:r>
        <w:t>ter du design de l’application. En effet</w:t>
      </w:r>
      <w:r w:rsidR="00F56F36">
        <w:t>,</w:t>
      </w:r>
      <w:r>
        <w:t xml:space="preserve"> je n’ai ajout</w:t>
      </w:r>
      <w:r w:rsidR="00541FB3">
        <w:t>é que les objet</w:t>
      </w:r>
      <w:r>
        <w:t xml:space="preserve">s par défauts proposé par </w:t>
      </w:r>
      <w:proofErr w:type="spellStart"/>
      <w:r>
        <w:t>Xcode</w:t>
      </w:r>
      <w:proofErr w:type="spellEnd"/>
      <w:r>
        <w:t>. Les améliorations possible</w:t>
      </w:r>
      <w:r w:rsidR="00F56F36">
        <w:t>s</w:t>
      </w:r>
      <w:r>
        <w:t> :</w:t>
      </w:r>
    </w:p>
    <w:p w14:paraId="7560D650" w14:textId="77777777" w:rsidR="00A90D78" w:rsidRDefault="00A90D78" w:rsidP="00A90D78">
      <w:pPr>
        <w:pStyle w:val="Retraitcorpsdetexte"/>
      </w:pPr>
    </w:p>
    <w:p w14:paraId="46B20282" w14:textId="3ECB785B" w:rsidR="00A90D78" w:rsidRDefault="00A90D78" w:rsidP="00541FB3">
      <w:pPr>
        <w:pStyle w:val="Retraitcorpsdetexte"/>
        <w:numPr>
          <w:ilvl w:val="0"/>
          <w:numId w:val="35"/>
        </w:numPr>
        <w:spacing w:line="360" w:lineRule="auto"/>
      </w:pPr>
      <w:r>
        <w:t>Amélioration design personnalisé</w:t>
      </w:r>
      <w:r w:rsidR="00541FB3">
        <w:t>, identité de l’application</w:t>
      </w:r>
    </w:p>
    <w:p w14:paraId="1ED51AD2" w14:textId="7502D33C" w:rsidR="00541FB3" w:rsidRDefault="00541FB3" w:rsidP="00541FB3">
      <w:pPr>
        <w:pStyle w:val="Retraitcorpsdetexte"/>
        <w:numPr>
          <w:ilvl w:val="0"/>
          <w:numId w:val="35"/>
        </w:numPr>
        <w:spacing w:line="360" w:lineRule="auto"/>
      </w:pPr>
      <w:r>
        <w:t>Possibilité d’ajouter des catégories</w:t>
      </w:r>
    </w:p>
    <w:p w14:paraId="086E9604" w14:textId="3F3052D2" w:rsidR="00541FB3" w:rsidRDefault="00541FB3" w:rsidP="00541FB3">
      <w:pPr>
        <w:pStyle w:val="Retraitcorpsdetexte"/>
        <w:numPr>
          <w:ilvl w:val="0"/>
          <w:numId w:val="35"/>
        </w:numPr>
        <w:spacing w:line="360" w:lineRule="auto"/>
      </w:pPr>
      <w:r>
        <w:t>Possib</w:t>
      </w:r>
      <w:r w:rsidR="00A83DF9">
        <w:t>i</w:t>
      </w:r>
      <w:r>
        <w:t>lité de « cocher » un produit lors des courses</w:t>
      </w:r>
    </w:p>
    <w:p w14:paraId="23705D82" w14:textId="5FF64597" w:rsidR="00541FB3" w:rsidRDefault="00541FB3" w:rsidP="00541FB3">
      <w:pPr>
        <w:pStyle w:val="Retraitcorpsdetexte"/>
        <w:numPr>
          <w:ilvl w:val="0"/>
          <w:numId w:val="35"/>
        </w:numPr>
        <w:spacing w:line="360" w:lineRule="auto"/>
      </w:pPr>
      <w:r>
        <w:t xml:space="preserve">Ajouter un plan image d’un magasin </w:t>
      </w:r>
    </w:p>
    <w:p w14:paraId="05D8A28D" w14:textId="65B39531" w:rsidR="00541FB3" w:rsidRDefault="00541FB3" w:rsidP="00541FB3">
      <w:pPr>
        <w:pStyle w:val="Retraitcorpsdetexte"/>
        <w:numPr>
          <w:ilvl w:val="0"/>
          <w:numId w:val="35"/>
        </w:numPr>
        <w:spacing w:line="360" w:lineRule="auto"/>
      </w:pPr>
      <w:r>
        <w:t>Diction vocale pour ajouter des produits</w:t>
      </w:r>
    </w:p>
    <w:p w14:paraId="356F6B84" w14:textId="57700999" w:rsidR="00541FB3" w:rsidRDefault="00541FB3" w:rsidP="00541FB3">
      <w:pPr>
        <w:pStyle w:val="Retraitcorpsdetexte"/>
        <w:numPr>
          <w:ilvl w:val="0"/>
          <w:numId w:val="35"/>
        </w:numPr>
        <w:spacing w:line="360" w:lineRule="auto"/>
      </w:pPr>
      <w:r>
        <w:t xml:space="preserve">Version </w:t>
      </w:r>
      <w:r w:rsidR="00A83DF9">
        <w:t>A</w:t>
      </w:r>
      <w:r>
        <w:t>ndroid de l’application</w:t>
      </w:r>
    </w:p>
    <w:p w14:paraId="66EAA171" w14:textId="5A811BE7" w:rsidR="00541FB3" w:rsidRPr="00A90D78" w:rsidRDefault="00541FB3" w:rsidP="00541FB3">
      <w:r>
        <w:br w:type="page"/>
      </w:r>
    </w:p>
    <w:p w14:paraId="69990544" w14:textId="38B36BFE" w:rsidR="00480FDA" w:rsidRDefault="007F30AE" w:rsidP="003049AC">
      <w:pPr>
        <w:pStyle w:val="Titre2"/>
      </w:pPr>
      <w:bookmarkStart w:id="60" w:name="_Toc165969654"/>
      <w:bookmarkStart w:id="61" w:name="_Toc73704733"/>
      <w:r w:rsidRPr="00152A26">
        <w:lastRenderedPageBreak/>
        <w:t xml:space="preserve">Bilan des </w:t>
      </w:r>
      <w:bookmarkEnd w:id="60"/>
      <w:r w:rsidR="008E53F9">
        <w:t>fonctionnalités demandées</w:t>
      </w:r>
      <w:bookmarkEnd w:id="61"/>
    </w:p>
    <w:p w14:paraId="1D03A513" w14:textId="7BAFC692" w:rsidR="00D04E6D" w:rsidRDefault="00C30AD9" w:rsidP="00D04E6D">
      <w:pPr>
        <w:pStyle w:val="Retraitcorpsdetexte"/>
      </w:pPr>
      <w:r>
        <w:t>100 % d</w:t>
      </w:r>
      <w:r w:rsidR="00541FB3">
        <w:t>es fonctionnalités demandées sont fonctionnelles. J’ai aussi ajouté des fonctionnalités non-demandées qui m’ont permis d’améliorer l’application. Voici un graphique des différentes fonctionnalités réalisée</w:t>
      </w:r>
      <w:r w:rsidR="00A83DF9">
        <w:t>s</w:t>
      </w:r>
      <w:r w:rsidR="00541FB3">
        <w:t> :</w:t>
      </w:r>
    </w:p>
    <w:p w14:paraId="2A0A3032" w14:textId="24B852F0" w:rsidR="00D04E6D" w:rsidRDefault="00D04E6D" w:rsidP="00D04E6D">
      <w:pPr>
        <w:pStyle w:val="Retraitcorpsdetexte"/>
      </w:pPr>
    </w:p>
    <w:p w14:paraId="45B07BDD" w14:textId="364FDDCE" w:rsidR="00D04E6D" w:rsidRDefault="00E51AA0" w:rsidP="00D04E6D">
      <w:pPr>
        <w:pStyle w:val="Retraitcorpsdetexte"/>
      </w:pPr>
      <w:r>
        <w:rPr>
          <w:noProof/>
        </w:rPr>
        <w:drawing>
          <wp:anchor distT="0" distB="0" distL="114300" distR="114300" simplePos="0" relativeHeight="251831296" behindDoc="1" locked="0" layoutInCell="1" allowOverlap="1" wp14:anchorId="47696201" wp14:editId="572970CC">
            <wp:simplePos x="0" y="0"/>
            <wp:positionH relativeFrom="margin">
              <wp:posOffset>693733</wp:posOffset>
            </wp:positionH>
            <wp:positionV relativeFrom="paragraph">
              <wp:posOffset>13326</wp:posOffset>
            </wp:positionV>
            <wp:extent cx="4118610" cy="3728720"/>
            <wp:effectExtent l="0" t="0" r="15240" b="5080"/>
            <wp:wrapTight wrapText="bothSides">
              <wp:wrapPolygon edited="0">
                <wp:start x="0" y="0"/>
                <wp:lineTo x="0" y="21519"/>
                <wp:lineTo x="21580" y="21519"/>
                <wp:lineTo x="21580" y="0"/>
                <wp:lineTo x="0" y="0"/>
              </wp:wrapPolygon>
            </wp:wrapTight>
            <wp:docPr id="214" name="Graphique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p w14:paraId="651DF0BD" w14:textId="4BE7854E" w:rsidR="00D413A7" w:rsidRDefault="009D7BB1" w:rsidP="0099439D">
      <w:pPr>
        <w:pStyle w:val="Titre2"/>
      </w:pPr>
      <w:bookmarkStart w:id="62" w:name="_Toc165969655"/>
      <w:bookmarkStart w:id="63" w:name="_Toc73704734"/>
      <w:r w:rsidRPr="007F30AE">
        <w:t>Bilan de la pla</w:t>
      </w:r>
      <w:bookmarkEnd w:id="62"/>
      <w:r>
        <w:t>nification</w:t>
      </w:r>
      <w:bookmarkEnd w:id="63"/>
    </w:p>
    <w:p w14:paraId="33687943" w14:textId="417D3B26" w:rsidR="00C30AD9" w:rsidRDefault="00C30AD9" w:rsidP="00D53C44">
      <w:pPr>
        <w:pStyle w:val="Retraitcorpsdetexte"/>
      </w:pPr>
      <w:r>
        <w:t xml:space="preserve">Le plus gros point faible de </w:t>
      </w:r>
      <w:r w:rsidR="00E51AA0">
        <w:t>ce projet a été la planification. En effet, j’ai largement sous-estimé la période de rapport. J’ai planifié 13</w:t>
      </w:r>
      <w:r w:rsidR="00A83DF9">
        <w:t xml:space="preserve"> </w:t>
      </w:r>
      <w:r w:rsidR="00E51AA0">
        <w:t>h</w:t>
      </w:r>
      <w:r w:rsidR="00A83DF9">
        <w:t xml:space="preserve"> </w:t>
      </w:r>
      <w:r w:rsidR="00E51AA0">
        <w:t>30 de rapport</w:t>
      </w:r>
      <w:r w:rsidR="00A83DF9">
        <w:t>,</w:t>
      </w:r>
      <w:r w:rsidR="00E51AA0">
        <w:t xml:space="preserve"> mais en </w:t>
      </w:r>
      <w:proofErr w:type="gramStart"/>
      <w:r w:rsidR="00E51AA0">
        <w:t xml:space="preserve">réalité </w:t>
      </w:r>
      <w:r w:rsidR="00A83DF9">
        <w:t>,</w:t>
      </w:r>
      <w:r w:rsidR="00E51AA0">
        <w:t>j’ai</w:t>
      </w:r>
      <w:proofErr w:type="gramEnd"/>
      <w:r w:rsidR="00E51AA0">
        <w:t xml:space="preserve"> presque passé le double dessus. J’ai </w:t>
      </w:r>
      <w:proofErr w:type="spellStart"/>
      <w:r w:rsidR="00E51AA0">
        <w:t>sur-estimé</w:t>
      </w:r>
      <w:proofErr w:type="spellEnd"/>
      <w:r w:rsidR="00E51AA0">
        <w:t xml:space="preserve"> la documentation et la recherche, je pensais que j’aurai eu plus de difficultés pendant la réalisation. Au niveau des fonctionnal</w:t>
      </w:r>
      <w:r w:rsidR="00A83DF9">
        <w:t>ités</w:t>
      </w:r>
      <w:r w:rsidR="00E51AA0">
        <w:t xml:space="preserve">, je ne pouvais pas avancer sur les dernières </w:t>
      </w:r>
      <w:r w:rsidR="00A83DF9">
        <w:t>fonctionnalités</w:t>
      </w:r>
      <w:r w:rsidR="00E51AA0">
        <w:t>, cependant une fois les premières fonctionnalités tel</w:t>
      </w:r>
      <w:r w:rsidR="00A83DF9">
        <w:t>les</w:t>
      </w:r>
      <w:r w:rsidR="00E51AA0">
        <w:t xml:space="preserve"> que la liste de course et la liste des magasins, toutes les autres ont été complétées rapidement. En bref, j’ai sous-estimé la documentation du projet et j’ai</w:t>
      </w:r>
      <w:r w:rsidR="00D53C44">
        <w:t xml:space="preserve"> mal évalué les fonctionnalités.</w:t>
      </w:r>
    </w:p>
    <w:p w14:paraId="4598FCCE" w14:textId="77777777" w:rsidR="00D53C44" w:rsidRDefault="00D53C44" w:rsidP="00D53C44">
      <w:pPr>
        <w:pStyle w:val="Retraitcorpsdetexte"/>
      </w:pPr>
    </w:p>
    <w:p w14:paraId="21D14F5D" w14:textId="3AD0E0E2" w:rsidR="00D413A7" w:rsidRDefault="009D7BB1" w:rsidP="0099439D">
      <w:pPr>
        <w:pStyle w:val="Titre2"/>
      </w:pPr>
      <w:bookmarkStart w:id="64" w:name="_Toc165969656"/>
      <w:bookmarkStart w:id="65" w:name="_Toc73704735"/>
      <w:r>
        <w:t>Bila</w:t>
      </w:r>
      <w:r w:rsidR="007F30AE" w:rsidRPr="007F30AE">
        <w:t>n personnel</w:t>
      </w:r>
      <w:bookmarkEnd w:id="64"/>
      <w:bookmarkEnd w:id="65"/>
    </w:p>
    <w:p w14:paraId="7A501BE9" w14:textId="544620D1" w:rsidR="00D53C44" w:rsidRDefault="00C30AD9" w:rsidP="00C30AD9">
      <w:pPr>
        <w:pStyle w:val="Retraitcorpsdetexte"/>
      </w:pPr>
      <w:r>
        <w:t>Le projet était intéressant de bout en bout avec quelques difficultés et nouvelles « technologie » qui ont pimenté l’expérience. Je suis content du rendu de l’application que j’ai réalisé. L’entièreté des fonctionnalités sont présentes Concernant mon organisation, j’ai largement sous-estimé les périodes de rapport. J’aurai pu m’organiser autrement lors de mon pré-</w:t>
      </w:r>
      <w:proofErr w:type="spellStart"/>
      <w:r>
        <w:t>tpi</w:t>
      </w:r>
      <w:proofErr w:type="spellEnd"/>
      <w:r>
        <w:t>. Malgré tout</w:t>
      </w:r>
      <w:r w:rsidR="00A83DF9">
        <w:t>,</w:t>
      </w:r>
      <w:r>
        <w:t xml:space="preserve"> j’ai pu délivrer un projet dont je suis fier et la communication avec mon chef de projet et les experts</w:t>
      </w:r>
      <w:r w:rsidR="00A83DF9">
        <w:t>, c</w:t>
      </w:r>
      <w:r>
        <w:t xml:space="preserve">’est selon moi bien passée. J’ai pu lors de ce projet acquérir </w:t>
      </w:r>
      <w:proofErr w:type="gramStart"/>
      <w:r>
        <w:t>des connaissance</w:t>
      </w:r>
      <w:r w:rsidR="00A83DF9">
        <w:t>s</w:t>
      </w:r>
      <w:r>
        <w:t xml:space="preserve"> technique</w:t>
      </w:r>
      <w:proofErr w:type="gramEnd"/>
      <w:r>
        <w:t xml:space="preserve"> comme </w:t>
      </w:r>
      <w:proofErr w:type="spellStart"/>
      <w:r>
        <w:t>firebase</w:t>
      </w:r>
      <w:proofErr w:type="spellEnd"/>
      <w:r w:rsidR="00A83DF9">
        <w:t>,</w:t>
      </w:r>
      <w:r>
        <w:t xml:space="preserve"> mais aussi des connaissance</w:t>
      </w:r>
      <w:r w:rsidR="00A83DF9">
        <w:t>s</w:t>
      </w:r>
      <w:r>
        <w:t xml:space="preserve"> d’organisation de projet, qui selon moi seront </w:t>
      </w:r>
      <w:r w:rsidR="00E51AA0">
        <w:t xml:space="preserve">utiles </w:t>
      </w:r>
      <w:r>
        <w:t>lors de mon travail dans le futur.</w:t>
      </w:r>
    </w:p>
    <w:p w14:paraId="79388764" w14:textId="77777777" w:rsidR="00D53C44" w:rsidRDefault="00D53C44" w:rsidP="00D53C44">
      <w:pPr>
        <w:sectPr w:rsidR="00D53C44" w:rsidSect="008A2A01">
          <w:pgSz w:w="11906" w:h="16838" w:code="9"/>
          <w:pgMar w:top="1418" w:right="1418" w:bottom="1418" w:left="1418" w:header="709" w:footer="709" w:gutter="0"/>
          <w:cols w:space="708"/>
          <w:titlePg/>
          <w:docGrid w:linePitch="360"/>
        </w:sectPr>
      </w:pPr>
      <w:r>
        <w:br w:type="page"/>
      </w:r>
    </w:p>
    <w:p w14:paraId="23F30E73" w14:textId="70362122" w:rsidR="00D53C44" w:rsidRDefault="004B11AC" w:rsidP="004B11AC">
      <w:pPr>
        <w:pStyle w:val="Titre2"/>
      </w:pPr>
      <w:bookmarkStart w:id="66" w:name="_Toc73704736"/>
      <w:r>
        <w:rPr>
          <w:noProof/>
        </w:rPr>
        <w:lastRenderedPageBreak/>
        <w:drawing>
          <wp:anchor distT="0" distB="0" distL="114300" distR="114300" simplePos="0" relativeHeight="251846656" behindDoc="0" locked="0" layoutInCell="1" allowOverlap="1" wp14:anchorId="04AB9FBF" wp14:editId="3A49D509">
            <wp:simplePos x="0" y="0"/>
            <wp:positionH relativeFrom="margin">
              <wp:align>center</wp:align>
            </wp:positionH>
            <wp:positionV relativeFrom="paragraph">
              <wp:posOffset>534965</wp:posOffset>
            </wp:positionV>
            <wp:extent cx="10201275" cy="4231640"/>
            <wp:effectExtent l="0" t="0" r="9525" b="0"/>
            <wp:wrapTopAndBottom/>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201275" cy="4231640"/>
                    </a:xfrm>
                    <a:prstGeom prst="rect">
                      <a:avLst/>
                    </a:prstGeom>
                  </pic:spPr>
                </pic:pic>
              </a:graphicData>
            </a:graphic>
          </wp:anchor>
        </w:drawing>
      </w:r>
      <w:r>
        <w:t>Bilan graphique</w:t>
      </w:r>
      <w:r w:rsidR="002977C0">
        <w:t xml:space="preserve"> comparaison</w:t>
      </w:r>
      <w:bookmarkEnd w:id="66"/>
    </w:p>
    <w:p w14:paraId="52EE5B48" w14:textId="74FAE4A5" w:rsidR="00D53C44" w:rsidRDefault="00D53C44" w:rsidP="00D53C44"/>
    <w:p w14:paraId="5822781D" w14:textId="77777777" w:rsidR="004B11AC" w:rsidRDefault="004B11AC" w:rsidP="00D53C44">
      <w:pPr>
        <w:sectPr w:rsidR="004B11AC" w:rsidSect="00D53C44">
          <w:pgSz w:w="16838" w:h="11906" w:orient="landscape" w:code="9"/>
          <w:pgMar w:top="1418" w:right="1418" w:bottom="1418" w:left="1418" w:header="709" w:footer="709" w:gutter="0"/>
          <w:cols w:space="708"/>
          <w:titlePg/>
          <w:docGrid w:linePitch="360"/>
        </w:sectPr>
      </w:pPr>
    </w:p>
    <w:p w14:paraId="0911D610" w14:textId="5220E497" w:rsidR="00D53C44" w:rsidRPr="00C30AD9" w:rsidRDefault="00D53C44" w:rsidP="00D53C44"/>
    <w:p w14:paraId="16F2865B" w14:textId="76AE39F0" w:rsidR="00827677" w:rsidRDefault="00827677" w:rsidP="00827677">
      <w:pPr>
        <w:pStyle w:val="Titre1"/>
      </w:pPr>
      <w:bookmarkStart w:id="67" w:name="_Toc73704737"/>
      <w:r>
        <w:t>Annexes</w:t>
      </w:r>
      <w:bookmarkEnd w:id="67"/>
    </w:p>
    <w:p w14:paraId="5E14509E" w14:textId="0E3B88FA" w:rsidR="00976DD5" w:rsidRDefault="00E51AA0" w:rsidP="00E51AA0">
      <w:pPr>
        <w:pStyle w:val="Titre2"/>
      </w:pPr>
      <w:bookmarkStart w:id="68" w:name="_Toc73704738"/>
      <w:r>
        <w:t>Webographie</w:t>
      </w:r>
      <w:bookmarkEnd w:id="68"/>
    </w:p>
    <w:p w14:paraId="1D02A7E1" w14:textId="3320CAE9" w:rsidR="00F63FAA" w:rsidRDefault="00F63FAA" w:rsidP="00F63FAA">
      <w:pPr>
        <w:pStyle w:val="Retraitcorpsdetexte"/>
      </w:pPr>
      <w:r>
        <w:t xml:space="preserve">Tableau des sources ou </w:t>
      </w:r>
      <w:r w:rsidR="00A83DF9">
        <w:t>des sites que j’ai utilisé sur I</w:t>
      </w:r>
      <w:r>
        <w:t>nternet.</w:t>
      </w:r>
    </w:p>
    <w:p w14:paraId="5BD99338" w14:textId="623AD3A5" w:rsidR="00F63FAA" w:rsidRPr="00EC0E06" w:rsidRDefault="00F63FAA" w:rsidP="00F63FAA">
      <w:pPr>
        <w:pStyle w:val="Retraitcorpsdetexte"/>
        <w:numPr>
          <w:ilvl w:val="0"/>
          <w:numId w:val="36"/>
        </w:numPr>
      </w:pPr>
      <w:r w:rsidRPr="00F63FAA">
        <w:rPr>
          <w:b/>
        </w:rPr>
        <w:t>Tpivd.ch</w:t>
      </w:r>
      <w:r>
        <w:t xml:space="preserve">, consulté pendant la période de projet, critères d’évaluation : </w:t>
      </w:r>
      <w:hyperlink r:id="rId61" w:history="1">
        <w:r w:rsidR="00EC0E06" w:rsidRPr="00552CD8">
          <w:rPr>
            <w:rStyle w:val="Lienhypertexte"/>
            <w:rFonts w:ascii="Arial" w:hAnsi="Arial" w:cs="Arial"/>
          </w:rPr>
          <w:t>www.tpivd.ch</w:t>
        </w:r>
      </w:hyperlink>
    </w:p>
    <w:p w14:paraId="2EA47E22" w14:textId="77777777" w:rsidR="00EC0E06" w:rsidRPr="00F63FAA" w:rsidRDefault="00EC0E06" w:rsidP="00EC0E06">
      <w:pPr>
        <w:pStyle w:val="Retraitcorpsdetexte"/>
        <w:ind w:left="1854"/>
      </w:pPr>
    </w:p>
    <w:p w14:paraId="795BA4DF" w14:textId="3DED745A" w:rsidR="00F63FAA" w:rsidRDefault="00F63FAA" w:rsidP="00F63FAA">
      <w:pPr>
        <w:pStyle w:val="Retraitcorpsdetexte"/>
        <w:numPr>
          <w:ilvl w:val="0"/>
          <w:numId w:val="36"/>
        </w:numPr>
      </w:pPr>
      <w:proofErr w:type="spellStart"/>
      <w:r>
        <w:t>Trello</w:t>
      </w:r>
      <w:proofErr w:type="spellEnd"/>
      <w:r>
        <w:t xml:space="preserve"> image, consulté le 06.05.2021, exemple tableau :</w:t>
      </w:r>
      <w:r>
        <w:br/>
      </w:r>
      <w:hyperlink r:id="rId62" w:history="1">
        <w:r w:rsidRPr="00F63FAA">
          <w:rPr>
            <w:rStyle w:val="Lienhypertexte"/>
          </w:rPr>
          <w:t>https://trello.com/fr/tour</w:t>
        </w:r>
      </w:hyperlink>
    </w:p>
    <w:p w14:paraId="6BDBA1A5" w14:textId="08034BE6" w:rsidR="00EC0E06" w:rsidRDefault="00EC0E06" w:rsidP="00EC0E06">
      <w:pPr>
        <w:pStyle w:val="Retraitcorpsdetexte"/>
        <w:ind w:left="0"/>
      </w:pPr>
    </w:p>
    <w:p w14:paraId="409C28DA" w14:textId="1BB4B36E" w:rsidR="00F63FAA" w:rsidRDefault="00F63FAA" w:rsidP="00F63FAA">
      <w:pPr>
        <w:pStyle w:val="Retraitcorpsdetexte"/>
        <w:numPr>
          <w:ilvl w:val="0"/>
          <w:numId w:val="36"/>
        </w:numPr>
      </w:pPr>
      <w:proofErr w:type="spellStart"/>
      <w:r>
        <w:t>Googleplay</w:t>
      </w:r>
      <w:proofErr w:type="spellEnd"/>
      <w:r>
        <w:t>, consulté le 07.05.2021, exemple design application shopping :</w:t>
      </w:r>
    </w:p>
    <w:p w14:paraId="28ADEC16" w14:textId="00B75438" w:rsidR="00F63FAA" w:rsidRDefault="00E95C82" w:rsidP="00F63FAA">
      <w:pPr>
        <w:pStyle w:val="Retraitcorpsdetexte"/>
        <w:ind w:left="1854"/>
      </w:pPr>
      <w:hyperlink r:id="rId63" w:history="1">
        <w:r w:rsidR="00F63FAA" w:rsidRPr="00552CD8">
          <w:rPr>
            <w:rStyle w:val="Lienhypertexte"/>
          </w:rPr>
          <w:t>https://play.google.com/store/apps/details?id=com.l&amp;hl=fr_CH&amp;gl=US</w:t>
        </w:r>
      </w:hyperlink>
    </w:p>
    <w:p w14:paraId="114DB12E" w14:textId="44E0D248" w:rsidR="00F63FAA" w:rsidRDefault="00E95C82" w:rsidP="00F63FAA">
      <w:pPr>
        <w:pStyle w:val="Retraitcorpsdetexte"/>
        <w:ind w:left="1854"/>
      </w:pPr>
      <w:hyperlink r:id="rId64" w:history="1">
        <w:r w:rsidR="00F63FAA" w:rsidRPr="00552CD8">
          <w:rPr>
            <w:rStyle w:val="Lienhypertexte"/>
          </w:rPr>
          <w:t>https://play.google.com/store/apps/details?id=ch.publisheria.bring&amp;hl=fr_CH&amp;gl=US</w:t>
        </w:r>
      </w:hyperlink>
    </w:p>
    <w:p w14:paraId="680CDB9E" w14:textId="4E96E12A" w:rsidR="00F63FAA" w:rsidRDefault="00E95C82" w:rsidP="00F63FAA">
      <w:pPr>
        <w:pStyle w:val="Retraitcorpsdetexte"/>
        <w:ind w:left="1854"/>
      </w:pPr>
      <w:hyperlink r:id="rId65" w:history="1">
        <w:r w:rsidR="00F63FAA" w:rsidRPr="00F63FAA">
          <w:rPr>
            <w:rStyle w:val="Lienhypertexte"/>
          </w:rPr>
          <w:t>https://play.google.com/store/apps/details?id=de.markusliebschner.thatlist&amp;hl=fr_CH&amp;gl=US</w:t>
        </w:r>
      </w:hyperlink>
    </w:p>
    <w:p w14:paraId="0D48E240" w14:textId="77777777" w:rsidR="00EC0E06" w:rsidRDefault="00EC0E06" w:rsidP="00EC0E06">
      <w:pPr>
        <w:pStyle w:val="Retraitcorpsdetexte"/>
        <w:ind w:left="0"/>
      </w:pPr>
    </w:p>
    <w:p w14:paraId="536E262F" w14:textId="38B94044" w:rsidR="00F63FAA" w:rsidRDefault="00EC0E06" w:rsidP="00F63FAA">
      <w:pPr>
        <w:pStyle w:val="Retraitcorpsdetexte"/>
        <w:numPr>
          <w:ilvl w:val="0"/>
          <w:numId w:val="36"/>
        </w:numPr>
      </w:pPr>
      <w:proofErr w:type="spellStart"/>
      <w:r>
        <w:t>Moqups</w:t>
      </w:r>
      <w:proofErr w:type="spellEnd"/>
      <w:r>
        <w:t>, consulté le 07.05.2021, site de création de maquette :</w:t>
      </w:r>
    </w:p>
    <w:p w14:paraId="35E34B11" w14:textId="7F1A3C4D" w:rsidR="00EC0E06" w:rsidRDefault="00E95C82" w:rsidP="00EC0E06">
      <w:pPr>
        <w:pStyle w:val="Retraitcorpsdetexte"/>
        <w:ind w:left="1854"/>
      </w:pPr>
      <w:hyperlink r:id="rId66" w:history="1">
        <w:r w:rsidR="00EC0E06" w:rsidRPr="00552CD8">
          <w:rPr>
            <w:rStyle w:val="Lienhypertexte"/>
          </w:rPr>
          <w:t>https://moqups.com/</w:t>
        </w:r>
      </w:hyperlink>
    </w:p>
    <w:p w14:paraId="2C885414" w14:textId="77777777" w:rsidR="00EC0E06" w:rsidRDefault="00EC0E06" w:rsidP="00EC0E06">
      <w:pPr>
        <w:pStyle w:val="Retraitcorpsdetexte"/>
      </w:pPr>
    </w:p>
    <w:p w14:paraId="6A6398D9" w14:textId="658DC55A" w:rsidR="00EC0E06" w:rsidRDefault="00EC0E06" w:rsidP="00EC0E06">
      <w:pPr>
        <w:pStyle w:val="Retraitcorpsdetexte"/>
        <w:numPr>
          <w:ilvl w:val="0"/>
          <w:numId w:val="36"/>
        </w:numPr>
      </w:pPr>
      <w:r>
        <w:t xml:space="preserve">Doc </w:t>
      </w:r>
      <w:proofErr w:type="spellStart"/>
      <w:r>
        <w:t>coredata</w:t>
      </w:r>
      <w:proofErr w:type="spellEnd"/>
      <w:r>
        <w:t xml:space="preserve">, consulté le 07.05.2021, documentation </w:t>
      </w:r>
      <w:proofErr w:type="spellStart"/>
      <w:r>
        <w:t>coredata</w:t>
      </w:r>
      <w:proofErr w:type="spellEnd"/>
      <w:r>
        <w:t> :</w:t>
      </w:r>
    </w:p>
    <w:p w14:paraId="749C8729" w14:textId="638F8685" w:rsidR="00EC0E06" w:rsidRDefault="00E95C82" w:rsidP="00EC0E06">
      <w:pPr>
        <w:pStyle w:val="Retraitcorpsdetexte"/>
        <w:ind w:left="1854"/>
      </w:pPr>
      <w:hyperlink r:id="rId67" w:history="1">
        <w:r w:rsidR="00EC0E06" w:rsidRPr="00552CD8">
          <w:rPr>
            <w:rStyle w:val="Lienhypertexte"/>
          </w:rPr>
          <w:t>https://www.raywenderlich.com/7569-getting-started-with-core-data-tutorial</w:t>
        </w:r>
      </w:hyperlink>
    </w:p>
    <w:p w14:paraId="14288FA2" w14:textId="77777777" w:rsidR="00EC0E06" w:rsidRDefault="00EC0E06" w:rsidP="00EC0E06">
      <w:pPr>
        <w:pStyle w:val="Retraitcorpsdetexte"/>
        <w:ind w:left="1854"/>
      </w:pPr>
    </w:p>
    <w:p w14:paraId="148B7A7F" w14:textId="4FD6D162" w:rsidR="00EC0E06" w:rsidRDefault="00EC0E06" w:rsidP="00EC0E06">
      <w:pPr>
        <w:pStyle w:val="Retraitcorpsdetexte"/>
        <w:numPr>
          <w:ilvl w:val="0"/>
          <w:numId w:val="36"/>
        </w:numPr>
      </w:pPr>
      <w:r>
        <w:t xml:space="preserve">Doc </w:t>
      </w:r>
      <w:proofErr w:type="spellStart"/>
      <w:r>
        <w:t>database</w:t>
      </w:r>
      <w:proofErr w:type="spellEnd"/>
      <w:r>
        <w:t>, consulté le 07.05.2021, documentation base de données :</w:t>
      </w:r>
    </w:p>
    <w:p w14:paraId="7F2B7F81" w14:textId="5926D7FF" w:rsidR="00EC0E06" w:rsidRDefault="00E95C82" w:rsidP="00EC0E06">
      <w:pPr>
        <w:pStyle w:val="Retraitcorpsdetexte"/>
        <w:ind w:left="1854"/>
      </w:pPr>
      <w:hyperlink r:id="rId68" w:history="1">
        <w:r w:rsidR="00EC0E06" w:rsidRPr="00552CD8">
          <w:rPr>
            <w:rStyle w:val="Lienhypertexte"/>
          </w:rPr>
          <w:t>https://qastack.fr/programming/28628225/how-to-save-local-data-in-a-swift-app</w:t>
        </w:r>
      </w:hyperlink>
    </w:p>
    <w:p w14:paraId="42392A21" w14:textId="77777777" w:rsidR="00EC0E06" w:rsidRDefault="00EC0E06" w:rsidP="00EC0E06">
      <w:pPr>
        <w:pStyle w:val="Retraitcorpsdetexte"/>
        <w:ind w:left="1854"/>
      </w:pPr>
    </w:p>
    <w:p w14:paraId="522633CA" w14:textId="4F865A4A" w:rsidR="00EC0E06" w:rsidRDefault="00EC0E06" w:rsidP="00EC0E06">
      <w:pPr>
        <w:pStyle w:val="Retraitcorpsdetexte"/>
        <w:numPr>
          <w:ilvl w:val="0"/>
          <w:numId w:val="36"/>
        </w:numPr>
      </w:pPr>
      <w:proofErr w:type="spellStart"/>
      <w:r>
        <w:t>Openclassroom</w:t>
      </w:r>
      <w:proofErr w:type="spellEnd"/>
      <w:r>
        <w:t xml:space="preserve">, consulté le 12.05.2021, documentation </w:t>
      </w:r>
      <w:proofErr w:type="spellStart"/>
      <w:r>
        <w:t>cocoapods</w:t>
      </w:r>
      <w:proofErr w:type="spellEnd"/>
      <w:r>
        <w:t> :</w:t>
      </w:r>
    </w:p>
    <w:p w14:paraId="7042BAC5" w14:textId="6DB1C536" w:rsidR="00EC0E06" w:rsidRDefault="00E95C82" w:rsidP="00EC0E06">
      <w:pPr>
        <w:pStyle w:val="Retraitcorpsdetexte"/>
        <w:ind w:left="1854"/>
      </w:pPr>
      <w:hyperlink r:id="rId69" w:history="1">
        <w:r w:rsidR="00EC0E06" w:rsidRPr="00552CD8">
          <w:rPr>
            <w:rStyle w:val="Lienhypertexte"/>
          </w:rPr>
          <w:t>https://openclassrooms.com/fr/courses/2582746-developpez-votre-premiere-application-pour-ios/3854446-tirez-parti-des-frameworks-bibliotheques-et-add-ons</w:t>
        </w:r>
      </w:hyperlink>
    </w:p>
    <w:p w14:paraId="514DD4B3" w14:textId="5F198C12" w:rsidR="00EC0E06" w:rsidRDefault="00EC0E06" w:rsidP="00EC0E06">
      <w:pPr>
        <w:pStyle w:val="Retraitcorpsdetexte"/>
        <w:ind w:left="1854"/>
      </w:pPr>
    </w:p>
    <w:p w14:paraId="721F8393" w14:textId="432C220B" w:rsidR="00EC0E06" w:rsidRDefault="00EC0E06" w:rsidP="00EC0E06">
      <w:pPr>
        <w:pStyle w:val="Retraitcorpsdetexte"/>
        <w:numPr>
          <w:ilvl w:val="0"/>
          <w:numId w:val="36"/>
        </w:numPr>
      </w:pPr>
      <w:proofErr w:type="spellStart"/>
      <w:r>
        <w:t>DeveloperApple</w:t>
      </w:r>
      <w:proofErr w:type="spellEnd"/>
      <w:r>
        <w:t xml:space="preserve">, consulté le 17.05.021, documentation </w:t>
      </w:r>
      <w:proofErr w:type="spellStart"/>
      <w:r>
        <w:t>UIAppDelegate</w:t>
      </w:r>
      <w:proofErr w:type="spellEnd"/>
      <w:r>
        <w:t> :</w:t>
      </w:r>
    </w:p>
    <w:p w14:paraId="0F22C622" w14:textId="2596B4BD" w:rsidR="00EC0E06" w:rsidRDefault="00E95C82" w:rsidP="00EC0E06">
      <w:pPr>
        <w:pStyle w:val="Retraitcorpsdetexte"/>
        <w:ind w:left="1854"/>
      </w:pPr>
      <w:hyperlink r:id="rId70" w:history="1">
        <w:r w:rsidR="00EC0E06" w:rsidRPr="00552CD8">
          <w:rPr>
            <w:rStyle w:val="Lienhypertexte"/>
          </w:rPr>
          <w:t>https://developer.apple.com/documentation/uikit/uiapplicationdelegate</w:t>
        </w:r>
      </w:hyperlink>
    </w:p>
    <w:p w14:paraId="080B986F" w14:textId="02B0C67E" w:rsidR="00EC0E06" w:rsidRDefault="00EC0E06" w:rsidP="00EC0E06">
      <w:pPr>
        <w:pStyle w:val="Retraitcorpsdetexte"/>
        <w:ind w:left="1854"/>
      </w:pPr>
    </w:p>
    <w:p w14:paraId="52BB832C" w14:textId="11A600B2" w:rsidR="00EC0E06" w:rsidRDefault="00EC0E06" w:rsidP="00EC0E06">
      <w:pPr>
        <w:pStyle w:val="Retraitcorpsdetexte"/>
        <w:numPr>
          <w:ilvl w:val="0"/>
          <w:numId w:val="36"/>
        </w:numPr>
      </w:pPr>
      <w:proofErr w:type="spellStart"/>
      <w:r>
        <w:t>DeveloperApple</w:t>
      </w:r>
      <w:proofErr w:type="spellEnd"/>
      <w:r>
        <w:t xml:space="preserve">, consulté le 17.05.2021, documentation content </w:t>
      </w:r>
      <w:proofErr w:type="spellStart"/>
      <w:r>
        <w:t>view</w:t>
      </w:r>
      <w:proofErr w:type="spellEnd"/>
      <w:r>
        <w:t> :</w:t>
      </w:r>
    </w:p>
    <w:p w14:paraId="28757A84" w14:textId="01CFE1C8" w:rsidR="00EC0E06" w:rsidRDefault="00E95C82" w:rsidP="00EC0E06">
      <w:pPr>
        <w:pStyle w:val="Retraitcorpsdetexte"/>
        <w:ind w:left="1854"/>
      </w:pPr>
      <w:hyperlink r:id="rId71" w:history="1">
        <w:r w:rsidR="00EC0E06" w:rsidRPr="00552CD8">
          <w:rPr>
            <w:rStyle w:val="Lienhypertexte"/>
          </w:rPr>
          <w:t>https://developer.apple.com/documentation/uikit/uitableviewcell/1623229-contentview</w:t>
        </w:r>
      </w:hyperlink>
    </w:p>
    <w:p w14:paraId="3A574CA9" w14:textId="22D0B8C8" w:rsidR="00EC0E06" w:rsidRDefault="00EC0E06" w:rsidP="00EC0E06">
      <w:pPr>
        <w:pStyle w:val="Retraitcorpsdetexte"/>
        <w:ind w:left="1854"/>
      </w:pPr>
    </w:p>
    <w:p w14:paraId="3C4DA52D" w14:textId="47422F33" w:rsidR="00EC0E06" w:rsidRDefault="00EC0E06" w:rsidP="00EC0E06">
      <w:pPr>
        <w:pStyle w:val="Retraitcorpsdetexte"/>
        <w:numPr>
          <w:ilvl w:val="0"/>
          <w:numId w:val="36"/>
        </w:numPr>
      </w:pPr>
      <w:proofErr w:type="spellStart"/>
      <w:r>
        <w:t>Youtube</w:t>
      </w:r>
      <w:proofErr w:type="spellEnd"/>
      <w:r>
        <w:t xml:space="preserve">, consulté le 19.05.2021, documentation installation </w:t>
      </w:r>
      <w:proofErr w:type="spellStart"/>
      <w:r>
        <w:t>cocoapods</w:t>
      </w:r>
      <w:proofErr w:type="spellEnd"/>
      <w:r>
        <w:t> :</w:t>
      </w:r>
    </w:p>
    <w:p w14:paraId="51198D8B" w14:textId="4EBFBC1D" w:rsidR="00EC0E06" w:rsidRDefault="00E95C82" w:rsidP="00EC0E06">
      <w:pPr>
        <w:pStyle w:val="Retraitcorpsdetexte"/>
        <w:ind w:left="1854"/>
      </w:pPr>
      <w:hyperlink r:id="rId72" w:history="1">
        <w:r w:rsidR="00EC0E06" w:rsidRPr="00552CD8">
          <w:rPr>
            <w:rStyle w:val="Lienhypertexte"/>
          </w:rPr>
          <w:t>https://www.youtube.com/watch?v=TWrtw75dMQs</w:t>
        </w:r>
      </w:hyperlink>
    </w:p>
    <w:p w14:paraId="43E343D7" w14:textId="704B5368" w:rsidR="00EC0E06" w:rsidRDefault="00EC0E06" w:rsidP="00EC0E06">
      <w:pPr>
        <w:pStyle w:val="Retraitcorpsdetexte"/>
        <w:ind w:left="1854"/>
      </w:pPr>
    </w:p>
    <w:p w14:paraId="14CBBFAF" w14:textId="68F692AD" w:rsidR="00EC0E06" w:rsidRDefault="00EC0E06" w:rsidP="00EC0E06">
      <w:pPr>
        <w:pStyle w:val="Retraitcorpsdetexte"/>
        <w:numPr>
          <w:ilvl w:val="0"/>
          <w:numId w:val="36"/>
        </w:numPr>
      </w:pPr>
      <w:proofErr w:type="spellStart"/>
      <w:r>
        <w:t>Raywenderlich</w:t>
      </w:r>
      <w:proofErr w:type="spellEnd"/>
      <w:r>
        <w:t xml:space="preserve">, consulté le 19.05.2021, documentation </w:t>
      </w:r>
      <w:proofErr w:type="spellStart"/>
      <w:r>
        <w:t>UICollectionView</w:t>
      </w:r>
      <w:proofErr w:type="spellEnd"/>
      <w:r>
        <w:t> :</w:t>
      </w:r>
    </w:p>
    <w:p w14:paraId="5665F16E" w14:textId="042758F2" w:rsidR="00EC0E06" w:rsidRDefault="00E95C82" w:rsidP="00EC0E06">
      <w:pPr>
        <w:pStyle w:val="Retraitcorpsdetexte"/>
        <w:ind w:left="1854"/>
      </w:pPr>
      <w:hyperlink r:id="rId73" w:history="1">
        <w:r w:rsidR="00EC0E06" w:rsidRPr="00552CD8">
          <w:rPr>
            <w:rStyle w:val="Lienhypertexte"/>
          </w:rPr>
          <w:t>https://www.raywenderlich.com/18895088-uicollectionview-tutorial-getting-started</w:t>
        </w:r>
      </w:hyperlink>
    </w:p>
    <w:p w14:paraId="7D80D63D" w14:textId="2DC8F208" w:rsidR="00EC0E06" w:rsidRDefault="00EC0E06" w:rsidP="00EC0E06">
      <w:pPr>
        <w:pStyle w:val="Retraitcorpsdetexte"/>
        <w:ind w:left="1854"/>
      </w:pPr>
    </w:p>
    <w:p w14:paraId="10F9DF12" w14:textId="13C4B102" w:rsidR="00EC0E06" w:rsidRDefault="00EC0E06" w:rsidP="00EC0E06">
      <w:pPr>
        <w:pStyle w:val="Retraitcorpsdetexte"/>
        <w:numPr>
          <w:ilvl w:val="0"/>
          <w:numId w:val="36"/>
        </w:numPr>
      </w:pPr>
      <w:proofErr w:type="spellStart"/>
      <w:r>
        <w:t>GoogleFirebase</w:t>
      </w:r>
      <w:proofErr w:type="spellEnd"/>
      <w:r>
        <w:t xml:space="preserve">, consulté le 19.05.2021, documentation </w:t>
      </w:r>
      <w:proofErr w:type="spellStart"/>
      <w:r>
        <w:t>firebase</w:t>
      </w:r>
      <w:proofErr w:type="spellEnd"/>
      <w:r>
        <w:t> :</w:t>
      </w:r>
    </w:p>
    <w:p w14:paraId="7BC76061" w14:textId="7D618F37" w:rsidR="00EC0E06" w:rsidRDefault="00E95C82" w:rsidP="00EC0E06">
      <w:pPr>
        <w:pStyle w:val="Retraitcorpsdetexte"/>
        <w:ind w:left="1854"/>
      </w:pPr>
      <w:hyperlink r:id="rId74" w:history="1">
        <w:r w:rsidR="00EC0E06" w:rsidRPr="00552CD8">
          <w:rPr>
            <w:rStyle w:val="Lienhypertexte"/>
          </w:rPr>
          <w:t>https://firebase.google.com/</w:t>
        </w:r>
      </w:hyperlink>
    </w:p>
    <w:p w14:paraId="4BA8F814" w14:textId="5E3664AC" w:rsidR="00EC0E06" w:rsidRDefault="00EC0E06" w:rsidP="00EC0E06">
      <w:pPr>
        <w:pStyle w:val="Retraitcorpsdetexte"/>
        <w:ind w:left="1854"/>
      </w:pPr>
    </w:p>
    <w:p w14:paraId="67C1076E" w14:textId="6525EB49" w:rsidR="00EC0E06" w:rsidRDefault="00EC0E06" w:rsidP="00EC0E06">
      <w:pPr>
        <w:pStyle w:val="Retraitcorpsdetexte"/>
        <w:numPr>
          <w:ilvl w:val="0"/>
          <w:numId w:val="36"/>
        </w:numPr>
      </w:pPr>
      <w:proofErr w:type="spellStart"/>
      <w:r>
        <w:t>GoogleFirebase</w:t>
      </w:r>
      <w:proofErr w:type="spellEnd"/>
      <w:r>
        <w:t xml:space="preserve">, consulté le 20.05.2021, documentation </w:t>
      </w:r>
      <w:proofErr w:type="spellStart"/>
      <w:r>
        <w:t>firebase</w:t>
      </w:r>
      <w:proofErr w:type="spellEnd"/>
      <w:r>
        <w:t> :</w:t>
      </w:r>
    </w:p>
    <w:p w14:paraId="7AC0320C" w14:textId="4AE41DD9" w:rsidR="00EC0E06" w:rsidRDefault="00E95C82" w:rsidP="00EC0E06">
      <w:pPr>
        <w:pStyle w:val="Retraitcorpsdetexte"/>
        <w:ind w:left="1854"/>
      </w:pPr>
      <w:hyperlink r:id="rId75" w:history="1">
        <w:r w:rsidR="00EC0E06" w:rsidRPr="00552CD8">
          <w:rPr>
            <w:rStyle w:val="Lienhypertexte"/>
          </w:rPr>
          <w:t>https://firebase.google.com/docs/ios/setup</w:t>
        </w:r>
      </w:hyperlink>
    </w:p>
    <w:p w14:paraId="029B9728" w14:textId="5ADAB33A" w:rsidR="00EC0E06" w:rsidRDefault="00EC0E06" w:rsidP="00EC0E06">
      <w:pPr>
        <w:pStyle w:val="Retraitcorpsdetexte"/>
        <w:ind w:left="1854"/>
      </w:pPr>
    </w:p>
    <w:p w14:paraId="131AAF0F" w14:textId="722FEB0A" w:rsidR="00EC0E06" w:rsidRDefault="00EC0E06" w:rsidP="00EC0E06">
      <w:pPr>
        <w:pStyle w:val="Retraitcorpsdetexte"/>
        <w:numPr>
          <w:ilvl w:val="0"/>
          <w:numId w:val="36"/>
        </w:numPr>
      </w:pPr>
      <w:proofErr w:type="spellStart"/>
      <w:r>
        <w:lastRenderedPageBreak/>
        <w:t>GoogleFirebase</w:t>
      </w:r>
      <w:proofErr w:type="spellEnd"/>
      <w:r>
        <w:t xml:space="preserve">, consulté le 20.05.2021, documentation </w:t>
      </w:r>
      <w:proofErr w:type="spellStart"/>
      <w:r>
        <w:t>firebase</w:t>
      </w:r>
      <w:proofErr w:type="spellEnd"/>
      <w:r>
        <w:t> :</w:t>
      </w:r>
    </w:p>
    <w:p w14:paraId="3358D3F9" w14:textId="1A2CACFA" w:rsidR="00EC0E06" w:rsidRDefault="00E95C82" w:rsidP="00EC0E06">
      <w:pPr>
        <w:pStyle w:val="Retraitcorpsdetexte"/>
        <w:ind w:left="1854"/>
      </w:pPr>
      <w:hyperlink r:id="rId76" w:history="1">
        <w:r w:rsidR="00EC0E06" w:rsidRPr="00552CD8">
          <w:rPr>
            <w:rStyle w:val="Lienhypertexte"/>
          </w:rPr>
          <w:t>https://firebase.google.com/docs/ios/setup</w:t>
        </w:r>
      </w:hyperlink>
    </w:p>
    <w:p w14:paraId="550828D7" w14:textId="77777777" w:rsidR="00EC0E06" w:rsidRDefault="00EC0E06" w:rsidP="00EC0E06">
      <w:pPr>
        <w:pStyle w:val="Retraitcorpsdetexte"/>
        <w:ind w:left="1854"/>
      </w:pPr>
    </w:p>
    <w:p w14:paraId="24349CD9" w14:textId="02C78B45" w:rsidR="00EC0E06" w:rsidRDefault="00EC0E06" w:rsidP="00EC0E06">
      <w:pPr>
        <w:pStyle w:val="Retraitcorpsdetexte"/>
        <w:numPr>
          <w:ilvl w:val="0"/>
          <w:numId w:val="36"/>
        </w:numPr>
      </w:pPr>
      <w:proofErr w:type="spellStart"/>
      <w:r>
        <w:t>Youtube</w:t>
      </w:r>
      <w:proofErr w:type="spellEnd"/>
      <w:r>
        <w:t xml:space="preserve">, consulté le 20.05.2021, problème module </w:t>
      </w:r>
      <w:proofErr w:type="spellStart"/>
      <w:r>
        <w:t>firebase</w:t>
      </w:r>
      <w:proofErr w:type="spellEnd"/>
      <w:r>
        <w:t> :</w:t>
      </w:r>
    </w:p>
    <w:p w14:paraId="3C369814" w14:textId="5E6D545F" w:rsidR="00EC0E06" w:rsidRDefault="00E95C82" w:rsidP="00EC0E06">
      <w:pPr>
        <w:pStyle w:val="Retraitcorpsdetexte"/>
        <w:ind w:left="1854"/>
      </w:pPr>
      <w:hyperlink r:id="rId77" w:history="1">
        <w:r w:rsidR="00EC0E06" w:rsidRPr="00552CD8">
          <w:rPr>
            <w:rStyle w:val="Lienhypertexte"/>
          </w:rPr>
          <w:t>https://www.youtube.com/watch?v=VObEHfbjcn0</w:t>
        </w:r>
      </w:hyperlink>
    </w:p>
    <w:p w14:paraId="41DE3734" w14:textId="0F7FCB2D" w:rsidR="00EC0E06" w:rsidRDefault="00EC0E06" w:rsidP="00EC0E06">
      <w:pPr>
        <w:pStyle w:val="Retraitcorpsdetexte"/>
        <w:ind w:left="1854"/>
      </w:pPr>
    </w:p>
    <w:p w14:paraId="34A24355" w14:textId="43F4AAD7" w:rsidR="00EC0E06" w:rsidRDefault="00EC0E06" w:rsidP="00EC0E06">
      <w:pPr>
        <w:pStyle w:val="Retraitcorpsdetexte"/>
        <w:numPr>
          <w:ilvl w:val="0"/>
          <w:numId w:val="36"/>
        </w:numPr>
      </w:pPr>
      <w:proofErr w:type="spellStart"/>
      <w:r>
        <w:t>StackO</w:t>
      </w:r>
      <w:r w:rsidR="00D53C44">
        <w:t>v</w:t>
      </w:r>
      <w:r>
        <w:t>erFlow</w:t>
      </w:r>
      <w:proofErr w:type="spellEnd"/>
      <w:r>
        <w:t xml:space="preserve">, consulté le 20.05.2021, problème module </w:t>
      </w:r>
      <w:proofErr w:type="spellStart"/>
      <w:r>
        <w:t>firebase</w:t>
      </w:r>
      <w:proofErr w:type="spellEnd"/>
      <w:r>
        <w:t> :</w:t>
      </w:r>
    </w:p>
    <w:p w14:paraId="0A65CC8B" w14:textId="74EE8E41" w:rsidR="00EC0E06" w:rsidRDefault="00E95C82" w:rsidP="00EC0E06">
      <w:pPr>
        <w:pStyle w:val="Retraitcorpsdetexte"/>
        <w:ind w:left="1854"/>
      </w:pPr>
      <w:hyperlink r:id="rId78" w:history="1">
        <w:r w:rsidR="00EC0E06" w:rsidRPr="00552CD8">
          <w:rPr>
            <w:rStyle w:val="Lienhypertexte"/>
          </w:rPr>
          <w:t>https://stackoverflow.com/questions/37850498/no-such-module-firebase-when-add-firebase-into-a-library</w:t>
        </w:r>
      </w:hyperlink>
    </w:p>
    <w:p w14:paraId="5CFD0E9F" w14:textId="3BD762AB" w:rsidR="00EC0E06" w:rsidRDefault="00EC0E06" w:rsidP="00EC0E06">
      <w:pPr>
        <w:pStyle w:val="Retraitcorpsdetexte"/>
        <w:ind w:left="1854"/>
      </w:pPr>
    </w:p>
    <w:p w14:paraId="50F0FEE8" w14:textId="0AA014D4" w:rsidR="00EC0E06" w:rsidRDefault="00EC0E06" w:rsidP="00EC0E06">
      <w:pPr>
        <w:pStyle w:val="Retraitcorpsdetexte"/>
        <w:numPr>
          <w:ilvl w:val="0"/>
          <w:numId w:val="36"/>
        </w:numPr>
      </w:pPr>
      <w:r>
        <w:t xml:space="preserve">Console </w:t>
      </w:r>
      <w:proofErr w:type="spellStart"/>
      <w:r>
        <w:t>firebase</w:t>
      </w:r>
      <w:proofErr w:type="spellEnd"/>
      <w:r>
        <w:t xml:space="preserve">, consulté depuis le 21.05.2021, console </w:t>
      </w:r>
      <w:proofErr w:type="spellStart"/>
      <w:r>
        <w:t>firebase</w:t>
      </w:r>
      <w:proofErr w:type="spellEnd"/>
      <w:r>
        <w:t> :</w:t>
      </w:r>
    </w:p>
    <w:p w14:paraId="3A4BB7B2" w14:textId="4C650272" w:rsidR="00EC0E06" w:rsidRDefault="00E95C82" w:rsidP="00EC0E06">
      <w:pPr>
        <w:pStyle w:val="Retraitcorpsdetexte"/>
        <w:ind w:left="1854"/>
      </w:pPr>
      <w:hyperlink r:id="rId79" w:history="1">
        <w:r w:rsidR="00EC0E06" w:rsidRPr="00552CD8">
          <w:rPr>
            <w:rStyle w:val="Lienhypertexte"/>
          </w:rPr>
          <w:t>https://console.firebase.google.com/?pli=1</w:t>
        </w:r>
      </w:hyperlink>
    </w:p>
    <w:p w14:paraId="4394A0E6" w14:textId="158F1AD3" w:rsidR="00EC0E06" w:rsidRDefault="00EC0E06" w:rsidP="00EC0E06">
      <w:pPr>
        <w:pStyle w:val="Retraitcorpsdetexte"/>
        <w:ind w:left="1854"/>
      </w:pPr>
    </w:p>
    <w:p w14:paraId="2E04C0E8" w14:textId="57D6B2AF" w:rsidR="00EC0E06" w:rsidRDefault="00EC0E06" w:rsidP="00EC0E06">
      <w:pPr>
        <w:pStyle w:val="Retraitcorpsdetexte"/>
        <w:numPr>
          <w:ilvl w:val="0"/>
          <w:numId w:val="36"/>
        </w:numPr>
      </w:pPr>
      <w:proofErr w:type="spellStart"/>
      <w:r>
        <w:t>DeveloperApple</w:t>
      </w:r>
      <w:proofErr w:type="spellEnd"/>
      <w:r>
        <w:t>, consulté le 21.05.2021, problème bouton crash :</w:t>
      </w:r>
    </w:p>
    <w:p w14:paraId="6291B5B2" w14:textId="20F80B12" w:rsidR="00EC0E06" w:rsidRDefault="00E95C82" w:rsidP="00EC0E06">
      <w:pPr>
        <w:pStyle w:val="Retraitcorpsdetexte"/>
        <w:ind w:left="1854"/>
      </w:pPr>
      <w:hyperlink r:id="rId80" w:history="1">
        <w:r w:rsidR="00EC0E06" w:rsidRPr="00552CD8">
          <w:rPr>
            <w:rStyle w:val="Lienhypertexte"/>
          </w:rPr>
          <w:t>https://developer.apple.com/forums/thread/102811</w:t>
        </w:r>
      </w:hyperlink>
    </w:p>
    <w:p w14:paraId="6C65C650" w14:textId="1477BC1A" w:rsidR="00EC0E06" w:rsidRDefault="00EC0E06" w:rsidP="00EC0E06">
      <w:pPr>
        <w:pStyle w:val="Retraitcorpsdetexte"/>
        <w:ind w:left="1854"/>
      </w:pPr>
    </w:p>
    <w:p w14:paraId="5077E632" w14:textId="4B70ED22" w:rsidR="00EC0E06" w:rsidRDefault="00EC0E06" w:rsidP="00EC0E06">
      <w:pPr>
        <w:pStyle w:val="Retraitcorpsdetexte"/>
        <w:numPr>
          <w:ilvl w:val="0"/>
          <w:numId w:val="36"/>
        </w:numPr>
      </w:pPr>
      <w:proofErr w:type="spellStart"/>
      <w:r>
        <w:t>Open</w:t>
      </w:r>
      <w:r w:rsidR="00D53C44">
        <w:t>classroom</w:t>
      </w:r>
      <w:proofErr w:type="spellEnd"/>
      <w:r w:rsidR="00D53C44">
        <w:t>, consulté le 21.05.2021, ajout liste application :</w:t>
      </w:r>
    </w:p>
    <w:p w14:paraId="46460F3D" w14:textId="659EFB72" w:rsidR="00D53C44" w:rsidRDefault="00E95C82" w:rsidP="00D53C44">
      <w:pPr>
        <w:pStyle w:val="Retraitcorpsdetexte"/>
        <w:ind w:left="1854"/>
      </w:pPr>
      <w:hyperlink r:id="rId81" w:history="1">
        <w:r w:rsidR="00D53C44" w:rsidRPr="00552CD8">
          <w:rPr>
            <w:rStyle w:val="Lienhypertexte"/>
          </w:rPr>
          <w:t>https://openclassrooms.com/fr/courses/4504866-ajoutez-des-listes-dans-vos-applications-ios/5337840-remplissez-la-table-view</w:t>
        </w:r>
      </w:hyperlink>
    </w:p>
    <w:p w14:paraId="43C86437" w14:textId="62F8CEC7" w:rsidR="00D53C44" w:rsidRDefault="00D53C44" w:rsidP="00D53C44">
      <w:pPr>
        <w:pStyle w:val="Retraitcorpsdetexte"/>
        <w:ind w:left="1854"/>
      </w:pPr>
    </w:p>
    <w:p w14:paraId="7E21A6B2" w14:textId="765041E7" w:rsidR="00D53C44" w:rsidRDefault="00D53C44" w:rsidP="00D53C44">
      <w:pPr>
        <w:pStyle w:val="Retraitcorpsdetexte"/>
        <w:numPr>
          <w:ilvl w:val="0"/>
          <w:numId w:val="36"/>
        </w:numPr>
      </w:pPr>
      <w:proofErr w:type="spellStart"/>
      <w:r>
        <w:t>StackOverFlow</w:t>
      </w:r>
      <w:proofErr w:type="spellEnd"/>
      <w:r>
        <w:t xml:space="preserve">, consulté le 26.05.2021, problème area </w:t>
      </w:r>
      <w:proofErr w:type="spellStart"/>
      <w:r>
        <w:t>storyborad</w:t>
      </w:r>
      <w:proofErr w:type="spellEnd"/>
      <w:r>
        <w:t> :</w:t>
      </w:r>
    </w:p>
    <w:p w14:paraId="7FFD3725" w14:textId="7A55D598" w:rsidR="00D53C44" w:rsidRDefault="00E95C82" w:rsidP="00D53C44">
      <w:pPr>
        <w:pStyle w:val="Retraitcorpsdetexte"/>
        <w:ind w:left="1854"/>
      </w:pPr>
      <w:hyperlink r:id="rId82" w:history="1">
        <w:r w:rsidR="00D53C44" w:rsidRPr="00552CD8">
          <w:rPr>
            <w:rStyle w:val="Lienhypertexte"/>
          </w:rPr>
          <w:t>https://stackoverflow.com/questions/48388844/storyboard-safe-area-wrong-fixed-width-for-any-device</w:t>
        </w:r>
      </w:hyperlink>
    </w:p>
    <w:p w14:paraId="46F8DA41" w14:textId="2C71B2C1" w:rsidR="00D53C44" w:rsidRDefault="00D53C44" w:rsidP="00D53C44">
      <w:pPr>
        <w:pStyle w:val="Retraitcorpsdetexte"/>
        <w:ind w:left="1854"/>
      </w:pPr>
    </w:p>
    <w:p w14:paraId="20E35043" w14:textId="5ABB624E" w:rsidR="00D53C44" w:rsidRDefault="00D53C44" w:rsidP="00D53C44">
      <w:pPr>
        <w:pStyle w:val="Retraitcorpsdetexte"/>
        <w:numPr>
          <w:ilvl w:val="0"/>
          <w:numId w:val="36"/>
        </w:numPr>
      </w:pPr>
      <w:r>
        <w:t xml:space="preserve">Google </w:t>
      </w:r>
      <w:proofErr w:type="spellStart"/>
      <w:r>
        <w:t>Firebase</w:t>
      </w:r>
      <w:proofErr w:type="spellEnd"/>
      <w:r>
        <w:t>, consulté le 28.05.2021, documentation connexion :</w:t>
      </w:r>
    </w:p>
    <w:p w14:paraId="61B73EEC" w14:textId="0E095BED" w:rsidR="00D53C44" w:rsidRDefault="00E95C82" w:rsidP="00D53C44">
      <w:pPr>
        <w:pStyle w:val="Retraitcorpsdetexte"/>
        <w:ind w:left="1854"/>
      </w:pPr>
      <w:hyperlink r:id="rId83" w:history="1">
        <w:r w:rsidR="00D53C44" w:rsidRPr="00552CD8">
          <w:rPr>
            <w:rStyle w:val="Lienhypertexte"/>
          </w:rPr>
          <w:t>https://firebase.google.com/docs/auth/web/firebaseui</w:t>
        </w:r>
      </w:hyperlink>
    </w:p>
    <w:p w14:paraId="08C234F7" w14:textId="4D40697C" w:rsidR="00D53C44" w:rsidRDefault="00D53C44" w:rsidP="00D53C44">
      <w:pPr>
        <w:pStyle w:val="Retraitcorpsdetexte"/>
        <w:ind w:left="1854"/>
      </w:pPr>
    </w:p>
    <w:p w14:paraId="3B1B91DD" w14:textId="5F72E6D2" w:rsidR="00D53C44" w:rsidRDefault="00D53C44" w:rsidP="00D53C44">
      <w:pPr>
        <w:pStyle w:val="Retraitcorpsdetexte"/>
        <w:numPr>
          <w:ilvl w:val="0"/>
          <w:numId w:val="36"/>
        </w:numPr>
      </w:pPr>
      <w:proofErr w:type="spellStart"/>
      <w:r>
        <w:t>Grafikart</w:t>
      </w:r>
      <w:proofErr w:type="spellEnd"/>
      <w:r>
        <w:t xml:space="preserve">, consulté le 28.05.2021, documentation </w:t>
      </w:r>
      <w:proofErr w:type="spellStart"/>
      <w:r>
        <w:t>noSQL</w:t>
      </w:r>
      <w:proofErr w:type="spellEnd"/>
      <w:r>
        <w:t> :</w:t>
      </w:r>
    </w:p>
    <w:p w14:paraId="560DF52F" w14:textId="56AA39D4" w:rsidR="00D53C44" w:rsidRDefault="00E95C82" w:rsidP="00D53C44">
      <w:pPr>
        <w:pStyle w:val="Retraitcorpsdetexte"/>
        <w:ind w:left="1854"/>
      </w:pPr>
      <w:hyperlink r:id="rId84" w:history="1">
        <w:r w:rsidR="00D53C44" w:rsidRPr="00552CD8">
          <w:rPr>
            <w:rStyle w:val="Lienhypertexte"/>
          </w:rPr>
          <w:t>https://grafikart.fr/blog/sql-nosql</w:t>
        </w:r>
      </w:hyperlink>
    </w:p>
    <w:p w14:paraId="2C1959E8" w14:textId="106ECA0F" w:rsidR="00D53C44" w:rsidRDefault="00D53C44" w:rsidP="00D53C44">
      <w:pPr>
        <w:pStyle w:val="Retraitcorpsdetexte"/>
        <w:ind w:left="1854"/>
      </w:pPr>
    </w:p>
    <w:p w14:paraId="054A566D" w14:textId="15A6BE96" w:rsidR="00D53C44" w:rsidRDefault="00D53C44" w:rsidP="00D53C44">
      <w:pPr>
        <w:pStyle w:val="Retraitcorpsdetexte"/>
        <w:numPr>
          <w:ilvl w:val="0"/>
          <w:numId w:val="36"/>
        </w:numPr>
      </w:pPr>
      <w:proofErr w:type="spellStart"/>
      <w:r>
        <w:t>Openclassroom</w:t>
      </w:r>
      <w:proofErr w:type="spellEnd"/>
      <w:r>
        <w:t xml:space="preserve">, consulté le 28.05.2021, documentation </w:t>
      </w:r>
      <w:proofErr w:type="spellStart"/>
      <w:r>
        <w:t>noSQL</w:t>
      </w:r>
      <w:proofErr w:type="spellEnd"/>
      <w:r>
        <w:t xml:space="preserve"> </w:t>
      </w:r>
      <w:proofErr w:type="spellStart"/>
      <w:r>
        <w:t>firebase</w:t>
      </w:r>
      <w:proofErr w:type="spellEnd"/>
      <w:r>
        <w:t> :</w:t>
      </w:r>
    </w:p>
    <w:p w14:paraId="38EA3CBC" w14:textId="18118BD7" w:rsidR="00D53C44" w:rsidRDefault="00E95C82" w:rsidP="00D53C44">
      <w:pPr>
        <w:pStyle w:val="Retraitcorpsdetexte"/>
        <w:ind w:left="1854"/>
      </w:pPr>
      <w:hyperlink r:id="rId85" w:anchor=":~:text=Sur%20Firebase%2C%20il%20existe%20deux,aux%20bases%20de%20donn%C3%A9es%20NoSQL" w:history="1">
        <w:r w:rsidR="00D53C44" w:rsidRPr="00552CD8">
          <w:rPr>
            <w:rStyle w:val="Lienhypertexte"/>
          </w:rPr>
          <w:t>https://openclassrooms.com/fr/courses/4872916-creez-un-backend-scalable-et-performant-sur-firebase/4982769-creez-votre-premiere-structure-de-donnees#:~:text=Sur%20Firebase%2C%20il%20existe%20deux,aux%20bases%20de%20donn%C3%A9es%20NoSQL</w:t>
        </w:r>
      </w:hyperlink>
      <w:r w:rsidR="00D53C44" w:rsidRPr="00D53C44">
        <w:t>.</w:t>
      </w:r>
    </w:p>
    <w:p w14:paraId="154B6634" w14:textId="0E0432B5" w:rsidR="00D53C44" w:rsidRDefault="00D53C44" w:rsidP="00D53C44">
      <w:pPr>
        <w:pStyle w:val="Retraitcorpsdetexte"/>
        <w:ind w:left="1854"/>
      </w:pPr>
    </w:p>
    <w:p w14:paraId="5219F4E9" w14:textId="17BCBBE2" w:rsidR="00D53C44" w:rsidRDefault="00D53C44" w:rsidP="00D53C44">
      <w:pPr>
        <w:pStyle w:val="Retraitcorpsdetexte"/>
        <w:numPr>
          <w:ilvl w:val="0"/>
          <w:numId w:val="36"/>
        </w:numPr>
      </w:pPr>
      <w:r>
        <w:t>Looping, consulté le 28.05.2021, site création MCD :</w:t>
      </w:r>
    </w:p>
    <w:p w14:paraId="3E809E53" w14:textId="6AFA6927" w:rsidR="00D53C44" w:rsidRDefault="00E95C82" w:rsidP="00D53C44">
      <w:pPr>
        <w:pStyle w:val="Retraitcorpsdetexte"/>
        <w:ind w:left="1854"/>
      </w:pPr>
      <w:hyperlink r:id="rId86" w:history="1">
        <w:r w:rsidR="00D53C44" w:rsidRPr="00552CD8">
          <w:rPr>
            <w:rStyle w:val="Lienhypertexte"/>
          </w:rPr>
          <w:t>https://www.looping-mcd.fr/</w:t>
        </w:r>
      </w:hyperlink>
    </w:p>
    <w:p w14:paraId="1EBD6F37" w14:textId="3315AB34" w:rsidR="00D53C44" w:rsidRDefault="00D53C44" w:rsidP="00D53C44">
      <w:pPr>
        <w:pStyle w:val="Retraitcorpsdetexte"/>
        <w:ind w:left="1854"/>
      </w:pPr>
    </w:p>
    <w:p w14:paraId="6155B724" w14:textId="0943FC23" w:rsidR="00D53C44" w:rsidRDefault="00D53C44" w:rsidP="00D53C44">
      <w:pPr>
        <w:pStyle w:val="Retraitcorpsdetexte"/>
        <w:numPr>
          <w:ilvl w:val="0"/>
          <w:numId w:val="36"/>
        </w:numPr>
      </w:pPr>
      <w:proofErr w:type="spellStart"/>
      <w:r>
        <w:t>Cacoo</w:t>
      </w:r>
      <w:proofErr w:type="spellEnd"/>
      <w:r>
        <w:t xml:space="preserve">, consulté le 02.06.2021, site </w:t>
      </w:r>
      <w:r w:rsidR="00A83DF9">
        <w:t>création</w:t>
      </w:r>
      <w:r>
        <w:t xml:space="preserve"> organigramme :</w:t>
      </w:r>
    </w:p>
    <w:p w14:paraId="5713F4AF" w14:textId="2390B94A" w:rsidR="00D53C44" w:rsidRDefault="00E95C82" w:rsidP="00D53C44">
      <w:pPr>
        <w:pStyle w:val="Retraitcorpsdetexte"/>
        <w:ind w:left="1854"/>
      </w:pPr>
      <w:hyperlink r:id="rId87" w:history="1">
        <w:r w:rsidR="00D53C44" w:rsidRPr="00552CD8">
          <w:rPr>
            <w:rStyle w:val="Lienhypertexte"/>
          </w:rPr>
          <w:t>https://cacoo.com/</w:t>
        </w:r>
      </w:hyperlink>
    </w:p>
    <w:p w14:paraId="02210189" w14:textId="01CF4362" w:rsidR="004D390C" w:rsidRDefault="004D390C" w:rsidP="00D53C44">
      <w:pPr>
        <w:pStyle w:val="Retraitcorpsdetexte"/>
        <w:ind w:left="1854"/>
      </w:pPr>
    </w:p>
    <w:p w14:paraId="0758CA1E" w14:textId="698EB1F2" w:rsidR="004D390C" w:rsidRDefault="004D390C" w:rsidP="004D390C">
      <w:pPr>
        <w:pStyle w:val="Titre2"/>
      </w:pPr>
      <w:bookmarkStart w:id="69" w:name="_Toc73704739"/>
      <w:r>
        <w:t>Manuel d’utilisation</w:t>
      </w:r>
      <w:bookmarkEnd w:id="69"/>
    </w:p>
    <w:p w14:paraId="224D8894" w14:textId="2A819E48" w:rsidR="004D390C" w:rsidRDefault="004D390C" w:rsidP="004D390C">
      <w:pPr>
        <w:pStyle w:val="Retraitcorpsdetexte"/>
      </w:pPr>
      <w:r>
        <w:t>Vidéo démonstrative du projet ci-dessous :</w:t>
      </w:r>
    </w:p>
    <w:p w14:paraId="49A1FF35" w14:textId="501F307E" w:rsidR="004D390C" w:rsidRDefault="00E95C82" w:rsidP="004D390C">
      <w:pPr>
        <w:pStyle w:val="Retraitcorpsdetexte"/>
      </w:pPr>
      <w:hyperlink r:id="rId88" w:history="1">
        <w:proofErr w:type="gramStart"/>
        <w:r w:rsidR="0017381F" w:rsidRPr="0017381F">
          <w:rPr>
            <w:rStyle w:val="Lienhypertexte"/>
          </w:rPr>
          <w:t>..</w:t>
        </w:r>
        <w:proofErr w:type="gramEnd"/>
        <w:r w:rsidR="0017381F" w:rsidRPr="0017381F">
          <w:rPr>
            <w:rStyle w:val="Lienhypertexte"/>
          </w:rPr>
          <w:t xml:space="preserve">\5. Autres\5.5 </w:t>
        </w:r>
        <w:proofErr w:type="spellStart"/>
        <w:r w:rsidR="0017381F" w:rsidRPr="0017381F">
          <w:rPr>
            <w:rStyle w:val="Lienhypertexte"/>
          </w:rPr>
          <w:t>Demonstration</w:t>
        </w:r>
        <w:proofErr w:type="spellEnd"/>
        <w:r w:rsidR="0017381F" w:rsidRPr="0017381F">
          <w:rPr>
            <w:rStyle w:val="Lienhypertexte"/>
          </w:rPr>
          <w:t>\MM-TPI-LucaBohlen-Demonstration.mp4</w:t>
        </w:r>
      </w:hyperlink>
    </w:p>
    <w:p w14:paraId="699D4054" w14:textId="230E04FD" w:rsidR="004D390C" w:rsidRDefault="004D390C" w:rsidP="004D390C">
      <w:pPr>
        <w:pStyle w:val="Titre2"/>
      </w:pPr>
      <w:bookmarkStart w:id="70" w:name="_Toc73704740"/>
      <w:r>
        <w:t>Archives du projet</w:t>
      </w:r>
      <w:bookmarkEnd w:id="70"/>
    </w:p>
    <w:p w14:paraId="48F120A1" w14:textId="62F71E02" w:rsidR="004D390C" w:rsidRDefault="004D390C" w:rsidP="004D390C">
      <w:pPr>
        <w:pStyle w:val="Retraitcorpsdetexte"/>
      </w:pPr>
      <w:r>
        <w:t>Toutes les versions du projet son</w:t>
      </w:r>
      <w:r w:rsidR="00A83DF9">
        <w:t xml:space="preserve">t sur un dépôt </w:t>
      </w:r>
      <w:proofErr w:type="spellStart"/>
      <w:r w:rsidR="00A83DF9">
        <w:t>github</w:t>
      </w:r>
      <w:proofErr w:type="spellEnd"/>
      <w:r w:rsidR="00A83DF9">
        <w:t xml:space="preserve"> en public</w:t>
      </w:r>
      <w:r>
        <w:t> :</w:t>
      </w:r>
    </w:p>
    <w:p w14:paraId="6D22157C" w14:textId="3E00297B" w:rsidR="004D390C" w:rsidRDefault="00E95C82" w:rsidP="004D390C">
      <w:pPr>
        <w:pStyle w:val="Retraitcorpsdetexte"/>
      </w:pPr>
      <w:hyperlink r:id="rId89" w:history="1">
        <w:r w:rsidR="004D390C" w:rsidRPr="00552CD8">
          <w:rPr>
            <w:rStyle w:val="Lienhypertexte"/>
          </w:rPr>
          <w:t>https://github.com/LucaBohlen/TPA-ToBuy</w:t>
        </w:r>
      </w:hyperlink>
    </w:p>
    <w:p w14:paraId="2924C2D8" w14:textId="77777777" w:rsidR="004D390C" w:rsidRPr="004D390C" w:rsidRDefault="004D390C" w:rsidP="004D390C">
      <w:pPr>
        <w:pStyle w:val="Retraitcorpsdetexte"/>
      </w:pPr>
    </w:p>
    <w:p w14:paraId="4D4648D6" w14:textId="57EDA91B" w:rsidR="00D53C44" w:rsidRPr="00F63FAA" w:rsidRDefault="00D53C44" w:rsidP="00D53C44">
      <w:r>
        <w:br w:type="page"/>
      </w:r>
    </w:p>
    <w:p w14:paraId="3889DE1C" w14:textId="5E8823DB" w:rsidR="00D53C44" w:rsidRDefault="00D53C44" w:rsidP="002977C0">
      <w:pPr>
        <w:pStyle w:val="Titre2"/>
      </w:pPr>
      <w:bookmarkStart w:id="71" w:name="_Toc73704741"/>
      <w:r>
        <w:lastRenderedPageBreak/>
        <w:t>Résumé rapport</w:t>
      </w:r>
      <w:bookmarkEnd w:id="71"/>
    </w:p>
    <w:p w14:paraId="27D477E7" w14:textId="77777777" w:rsidR="00121203" w:rsidRPr="00121203" w:rsidRDefault="00121203" w:rsidP="00121203">
      <w:pPr>
        <w:pStyle w:val="Retraitcorpsdetexte"/>
      </w:pPr>
    </w:p>
    <w:p w14:paraId="26C8DE58" w14:textId="77777777" w:rsidR="00121203" w:rsidRPr="00121203" w:rsidRDefault="00121203" w:rsidP="00121203">
      <w:pPr>
        <w:pStyle w:val="Retraitcorpsdetexte"/>
        <w:rPr>
          <w:b/>
          <w:sz w:val="32"/>
        </w:rPr>
      </w:pPr>
      <w:r w:rsidRPr="00121203">
        <w:rPr>
          <w:b/>
          <w:sz w:val="32"/>
        </w:rPr>
        <w:t>Situation de départ</w:t>
      </w:r>
    </w:p>
    <w:p w14:paraId="0306AA0B" w14:textId="70131DD6" w:rsidR="00121203" w:rsidRDefault="00121203" w:rsidP="00121203">
      <w:pPr>
        <w:pStyle w:val="Retraitcorpsdetexte"/>
        <w:rPr>
          <w:sz w:val="22"/>
        </w:rPr>
      </w:pPr>
      <w:r w:rsidRPr="00121203">
        <w:rPr>
          <w:sz w:val="22"/>
        </w:rPr>
        <w:t xml:space="preserve">Pour mettre en place mon application iOS développée en langage de programmation </w:t>
      </w:r>
      <w:proofErr w:type="spellStart"/>
      <w:r w:rsidRPr="00121203">
        <w:rPr>
          <w:sz w:val="22"/>
        </w:rPr>
        <w:t>swift</w:t>
      </w:r>
      <w:proofErr w:type="spellEnd"/>
      <w:r w:rsidRPr="00121203">
        <w:rPr>
          <w:sz w:val="22"/>
        </w:rPr>
        <w:t>, je disposais d’un mac prêté par l’école. Avant de commencer mon TPI, pendant la période de pré-</w:t>
      </w:r>
      <w:proofErr w:type="spellStart"/>
      <w:r w:rsidRPr="00121203">
        <w:rPr>
          <w:sz w:val="22"/>
        </w:rPr>
        <w:t>tpi</w:t>
      </w:r>
      <w:proofErr w:type="spellEnd"/>
      <w:r w:rsidRPr="00121203">
        <w:rPr>
          <w:sz w:val="22"/>
        </w:rPr>
        <w:t>, j’ai eu une période d’analyse pour avoir des données réelles et cohérentes.</w:t>
      </w:r>
    </w:p>
    <w:p w14:paraId="286C7D46" w14:textId="77777777" w:rsidR="00121203" w:rsidRPr="00121203" w:rsidRDefault="00121203" w:rsidP="00121203">
      <w:pPr>
        <w:pStyle w:val="Retraitcorpsdetexte"/>
        <w:rPr>
          <w:sz w:val="22"/>
        </w:rPr>
      </w:pPr>
    </w:p>
    <w:p w14:paraId="1FC09CFE" w14:textId="0E0BA6B3" w:rsidR="00121203" w:rsidRPr="00121203" w:rsidRDefault="00121203" w:rsidP="00121203">
      <w:pPr>
        <w:pStyle w:val="Retraitcorpsdetexte"/>
        <w:rPr>
          <w:b/>
          <w:sz w:val="32"/>
        </w:rPr>
      </w:pPr>
      <w:r w:rsidRPr="00121203">
        <w:rPr>
          <w:b/>
          <w:sz w:val="32"/>
        </w:rPr>
        <w:t>Mise en œuvre</w:t>
      </w:r>
    </w:p>
    <w:p w14:paraId="31238FD3" w14:textId="032B4016" w:rsidR="00121203" w:rsidRDefault="00121203" w:rsidP="00121203">
      <w:pPr>
        <w:pStyle w:val="Retraitcorpsdetexte"/>
        <w:rPr>
          <w:sz w:val="22"/>
        </w:rPr>
      </w:pPr>
      <w:r w:rsidRPr="00121203">
        <w:rPr>
          <w:sz w:val="22"/>
        </w:rPr>
        <w:t xml:space="preserve">Je suis passé d’une phase de documentation d’analyse et de conception. Les </w:t>
      </w:r>
      <w:proofErr w:type="spellStart"/>
      <w:r w:rsidRPr="00121203">
        <w:rPr>
          <w:sz w:val="22"/>
        </w:rPr>
        <w:t>mock-ups</w:t>
      </w:r>
      <w:proofErr w:type="spellEnd"/>
      <w:r w:rsidRPr="00121203">
        <w:rPr>
          <w:sz w:val="22"/>
        </w:rPr>
        <w:t xml:space="preserve"> du projet ont été réalisés dans les temps et on permit de suivre une ligne directrice pour l’interface de l’application. Ensuite, un changement de base de données a été effectué pour avoir une </w:t>
      </w:r>
      <w:proofErr w:type="spellStart"/>
      <w:r w:rsidRPr="00121203">
        <w:rPr>
          <w:sz w:val="22"/>
        </w:rPr>
        <w:t>database</w:t>
      </w:r>
      <w:proofErr w:type="spellEnd"/>
      <w:r w:rsidRPr="00121203">
        <w:rPr>
          <w:sz w:val="22"/>
        </w:rPr>
        <w:t xml:space="preserve"> plus cohérente au projet. Après cela, une documentation poussée de l’utilisation de la base de données </w:t>
      </w:r>
      <w:proofErr w:type="spellStart"/>
      <w:r w:rsidRPr="00121203">
        <w:rPr>
          <w:sz w:val="22"/>
        </w:rPr>
        <w:t>firebase</w:t>
      </w:r>
      <w:proofErr w:type="spellEnd"/>
      <w:r w:rsidRPr="00121203">
        <w:rPr>
          <w:sz w:val="22"/>
        </w:rPr>
        <w:t xml:space="preserve"> a été effectuée sans modifier pour autant la planification initiale. J’ai réalisé pendant la réalisation des tests pour validé les fonctionnalités récemment intégrées. Le format </w:t>
      </w:r>
      <w:proofErr w:type="spellStart"/>
      <w:r w:rsidRPr="00121203">
        <w:rPr>
          <w:sz w:val="22"/>
        </w:rPr>
        <w:t>NoSQL</w:t>
      </w:r>
      <w:proofErr w:type="spellEnd"/>
      <w:r w:rsidRPr="00121203">
        <w:rPr>
          <w:sz w:val="22"/>
        </w:rPr>
        <w:t xml:space="preserve"> de la base de données m’a permis d’avoir des données constamment synchronisées dans les </w:t>
      </w:r>
      <w:proofErr w:type="spellStart"/>
      <w:proofErr w:type="gramStart"/>
      <w:r w:rsidRPr="00121203">
        <w:rPr>
          <w:sz w:val="22"/>
        </w:rPr>
        <w:t>fichiers.json</w:t>
      </w:r>
      <w:proofErr w:type="spellEnd"/>
      <w:proofErr w:type="gramEnd"/>
      <w:r w:rsidRPr="00121203">
        <w:rPr>
          <w:sz w:val="22"/>
        </w:rPr>
        <w:t xml:space="preserve">. Pour simplifier l’intégration de l’interface graphique dans le story-board, j’ai installé les </w:t>
      </w:r>
      <w:proofErr w:type="spellStart"/>
      <w:r w:rsidRPr="00121203">
        <w:rPr>
          <w:sz w:val="22"/>
        </w:rPr>
        <w:t>framework</w:t>
      </w:r>
      <w:proofErr w:type="spellEnd"/>
      <w:r w:rsidRPr="00121203">
        <w:rPr>
          <w:sz w:val="22"/>
        </w:rPr>
        <w:t xml:space="preserve"> de la bibliothèque </w:t>
      </w:r>
      <w:proofErr w:type="spellStart"/>
      <w:r w:rsidRPr="00121203">
        <w:rPr>
          <w:sz w:val="22"/>
        </w:rPr>
        <w:t>cocoapods</w:t>
      </w:r>
      <w:proofErr w:type="spellEnd"/>
      <w:r w:rsidRPr="00121203">
        <w:rPr>
          <w:sz w:val="22"/>
        </w:rPr>
        <w:t>. L’utilisation de l’architecture logicielle « modèle-vue-</w:t>
      </w:r>
      <w:proofErr w:type="spellStart"/>
      <w:r w:rsidRPr="00121203">
        <w:rPr>
          <w:sz w:val="22"/>
        </w:rPr>
        <w:t>controller</w:t>
      </w:r>
      <w:proofErr w:type="spellEnd"/>
      <w:r w:rsidRPr="00121203">
        <w:rPr>
          <w:sz w:val="22"/>
        </w:rPr>
        <w:t xml:space="preserve"> » a été dans ce projet judicieux. Mes vues étant les pages dans le story-board intégré avec </w:t>
      </w:r>
      <w:proofErr w:type="spellStart"/>
      <w:r w:rsidRPr="00121203">
        <w:rPr>
          <w:sz w:val="22"/>
        </w:rPr>
        <w:t>swiftUI</w:t>
      </w:r>
      <w:proofErr w:type="spellEnd"/>
      <w:r w:rsidRPr="00121203">
        <w:rPr>
          <w:sz w:val="22"/>
        </w:rPr>
        <w:t xml:space="preserve">. Mes modèles sont des scripts répertoriant les requêtes des tables « </w:t>
      </w:r>
      <w:proofErr w:type="spellStart"/>
      <w:r w:rsidRPr="00121203">
        <w:rPr>
          <w:sz w:val="22"/>
        </w:rPr>
        <w:t>t_shop</w:t>
      </w:r>
      <w:proofErr w:type="spellEnd"/>
      <w:r w:rsidRPr="00121203">
        <w:rPr>
          <w:sz w:val="22"/>
        </w:rPr>
        <w:t xml:space="preserve">, </w:t>
      </w:r>
      <w:proofErr w:type="spellStart"/>
      <w:r w:rsidRPr="00121203">
        <w:rPr>
          <w:sz w:val="22"/>
        </w:rPr>
        <w:t>t_shoppingList</w:t>
      </w:r>
      <w:proofErr w:type="spellEnd"/>
      <w:r w:rsidRPr="00121203">
        <w:rPr>
          <w:sz w:val="22"/>
        </w:rPr>
        <w:t xml:space="preserve">, </w:t>
      </w:r>
      <w:proofErr w:type="spellStart"/>
      <w:r w:rsidRPr="00121203">
        <w:rPr>
          <w:sz w:val="22"/>
        </w:rPr>
        <w:t>t_users</w:t>
      </w:r>
      <w:proofErr w:type="spellEnd"/>
      <w:r w:rsidRPr="00121203">
        <w:rPr>
          <w:sz w:val="22"/>
        </w:rPr>
        <w:t xml:space="preserve"> ». Et pour finir, les </w:t>
      </w:r>
      <w:proofErr w:type="spellStart"/>
      <w:r w:rsidRPr="00121203">
        <w:rPr>
          <w:sz w:val="22"/>
        </w:rPr>
        <w:t>controllers</w:t>
      </w:r>
      <w:proofErr w:type="spellEnd"/>
      <w:r w:rsidRPr="00121203">
        <w:rPr>
          <w:sz w:val="22"/>
        </w:rPr>
        <w:t xml:space="preserve"> sont des scripts gérant les erreurs et les utilités des objets présents sur les pages. Pendant la réalisation du projet, les interfaces ont été modifiées afin de correspondre au mieux aux fonctionnalités, tout en restant le plus possible fidèle aux </w:t>
      </w:r>
      <w:proofErr w:type="spellStart"/>
      <w:r w:rsidRPr="00121203">
        <w:rPr>
          <w:sz w:val="22"/>
        </w:rPr>
        <w:t>mock</w:t>
      </w:r>
      <w:proofErr w:type="spellEnd"/>
      <w:r w:rsidRPr="00121203">
        <w:rPr>
          <w:sz w:val="22"/>
        </w:rPr>
        <w:t>-up. Les modifications sont expliquées en détails dans le rapport. Pour finir, j’ai réalisé une période de test en fin de projet afin de pouvoir valider une dernière fois les fonctionnalités.</w:t>
      </w:r>
    </w:p>
    <w:p w14:paraId="2D46513A" w14:textId="77777777" w:rsidR="00121203" w:rsidRPr="00121203" w:rsidRDefault="00121203" w:rsidP="00121203">
      <w:pPr>
        <w:pStyle w:val="Retraitcorpsdetexte"/>
        <w:rPr>
          <w:sz w:val="22"/>
        </w:rPr>
      </w:pPr>
    </w:p>
    <w:p w14:paraId="3C515A09" w14:textId="77777777" w:rsidR="00121203" w:rsidRPr="00121203" w:rsidRDefault="00121203" w:rsidP="00121203">
      <w:pPr>
        <w:pStyle w:val="Retraitcorpsdetexte"/>
        <w:rPr>
          <w:b/>
          <w:sz w:val="32"/>
        </w:rPr>
      </w:pPr>
      <w:r w:rsidRPr="00121203">
        <w:rPr>
          <w:b/>
          <w:sz w:val="32"/>
        </w:rPr>
        <w:t>Résultats</w:t>
      </w:r>
    </w:p>
    <w:p w14:paraId="3E58E0A6" w14:textId="17F7D095" w:rsidR="00121203" w:rsidRPr="00121203" w:rsidRDefault="00121203" w:rsidP="00121203">
      <w:pPr>
        <w:pStyle w:val="Retraitcorpsdetexte"/>
        <w:rPr>
          <w:sz w:val="22"/>
        </w:rPr>
      </w:pPr>
      <w:r w:rsidRPr="00121203">
        <w:rPr>
          <w:sz w:val="22"/>
        </w:rPr>
        <w:t xml:space="preserve">Les résultats attendus sont satisfaisants, le projet manque possiblement d’une meilleure interface plus </w:t>
      </w:r>
      <w:proofErr w:type="spellStart"/>
      <w:r w:rsidRPr="00121203">
        <w:rPr>
          <w:sz w:val="22"/>
        </w:rPr>
        <w:t>userfriendly</w:t>
      </w:r>
      <w:proofErr w:type="spellEnd"/>
      <w:r w:rsidRPr="00121203">
        <w:rPr>
          <w:sz w:val="22"/>
        </w:rPr>
        <w:t>. Cependant, toutes les fonctionnalités ont été développées et sont fonctionnelles. J’ai rajouté une inscription ainsi qu’une connexion afin d’avoir des listes de courses uniques à chaque utilisateur. Des améliorations tel que le graphisme ou par exemple une version Android de mon application pourrait être réalisé avec deux semaines de plus. La documentation me semble correcte pour moi avec les informations nécessaires au projet. Le point négatif avec ce projet a été la planification, j’ai largement sous-estimé la charge de travail lié à la documentation. Cependant, je n’ai pas eu de problème pour finir mon application, aucune période de travail n’a été effectué hors des heures planifié. Au niveau de la communication avec le chef de projet ainsi qu’avec les experts, cela s’est bien passé de mon côté.</w:t>
      </w:r>
    </w:p>
    <w:p w14:paraId="3F03A9D3" w14:textId="386FC943" w:rsidR="002977C0" w:rsidRDefault="002977C0" w:rsidP="002977C0">
      <w:pPr>
        <w:pStyle w:val="Retraitcorpsdetexte3"/>
      </w:pPr>
    </w:p>
    <w:p w14:paraId="3388D5A0" w14:textId="77777777" w:rsidR="002977C0" w:rsidRPr="002977C0" w:rsidRDefault="002977C0" w:rsidP="002977C0">
      <w:pPr>
        <w:pStyle w:val="Titre3"/>
        <w:sectPr w:rsidR="002977C0" w:rsidRPr="002977C0" w:rsidSect="008A2A01">
          <w:pgSz w:w="11906" w:h="16838" w:code="9"/>
          <w:pgMar w:top="1418" w:right="1418" w:bottom="1418" w:left="1418" w:header="709" w:footer="709" w:gutter="0"/>
          <w:cols w:space="708"/>
          <w:titlePg/>
          <w:docGrid w:linePitch="360"/>
        </w:sectPr>
      </w:pPr>
    </w:p>
    <w:p w14:paraId="09B7A0A6" w14:textId="174616F5" w:rsidR="004D390C" w:rsidRDefault="00B46BD6" w:rsidP="00B46BD6">
      <w:pPr>
        <w:pStyle w:val="Titre2"/>
      </w:pPr>
      <w:bookmarkStart w:id="72" w:name="_Planification_Initiale"/>
      <w:bookmarkStart w:id="73" w:name="_Toc73704742"/>
      <w:bookmarkEnd w:id="72"/>
      <w:r>
        <w:rPr>
          <w:noProof/>
        </w:rPr>
        <w:lastRenderedPageBreak/>
        <w:drawing>
          <wp:anchor distT="0" distB="0" distL="114300" distR="114300" simplePos="0" relativeHeight="251832320" behindDoc="0" locked="0" layoutInCell="1" allowOverlap="1" wp14:anchorId="5EBE5D50" wp14:editId="7B5E5F86">
            <wp:simplePos x="0" y="0"/>
            <wp:positionH relativeFrom="margin">
              <wp:align>center</wp:align>
            </wp:positionH>
            <wp:positionV relativeFrom="paragraph">
              <wp:posOffset>257205</wp:posOffset>
            </wp:positionV>
            <wp:extent cx="9400963" cy="5263116"/>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400963" cy="5263116"/>
                    </a:xfrm>
                    <a:prstGeom prst="rect">
                      <a:avLst/>
                    </a:prstGeom>
                  </pic:spPr>
                </pic:pic>
              </a:graphicData>
            </a:graphic>
          </wp:anchor>
        </w:drawing>
      </w:r>
      <w:r w:rsidR="00827677">
        <w:t>Planification Initiale</w:t>
      </w:r>
      <w:bookmarkEnd w:id="73"/>
    </w:p>
    <w:p w14:paraId="06E0A2D4" w14:textId="418DE494" w:rsidR="00B46BD6" w:rsidRDefault="00B46BD6" w:rsidP="00B46BD6">
      <w:pPr>
        <w:pStyle w:val="Retraitcorpsdetexte"/>
      </w:pPr>
      <w:r>
        <w:rPr>
          <w:noProof/>
        </w:rPr>
        <w:lastRenderedPageBreak/>
        <w:drawing>
          <wp:anchor distT="0" distB="0" distL="114300" distR="114300" simplePos="0" relativeHeight="251833344" behindDoc="0" locked="0" layoutInCell="1" allowOverlap="1" wp14:anchorId="42B508EF" wp14:editId="1125BA39">
            <wp:simplePos x="0" y="0"/>
            <wp:positionH relativeFrom="margin">
              <wp:posOffset>-403225</wp:posOffset>
            </wp:positionH>
            <wp:positionV relativeFrom="paragraph">
              <wp:posOffset>80010</wp:posOffset>
            </wp:positionV>
            <wp:extent cx="9859010" cy="5624195"/>
            <wp:effectExtent l="0" t="0" r="889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859010" cy="5624195"/>
                    </a:xfrm>
                    <a:prstGeom prst="rect">
                      <a:avLst/>
                    </a:prstGeom>
                  </pic:spPr>
                </pic:pic>
              </a:graphicData>
            </a:graphic>
          </wp:anchor>
        </w:drawing>
      </w:r>
    </w:p>
    <w:p w14:paraId="46824E4D" w14:textId="745CEEED" w:rsidR="00B46BD6" w:rsidRDefault="00B46BD6" w:rsidP="00B46BD6">
      <w:pPr>
        <w:pStyle w:val="Retraitcorpsdetexte"/>
      </w:pPr>
      <w:r>
        <w:rPr>
          <w:noProof/>
        </w:rPr>
        <w:lastRenderedPageBreak/>
        <w:drawing>
          <wp:anchor distT="0" distB="0" distL="114300" distR="114300" simplePos="0" relativeHeight="251834368" behindDoc="0" locked="0" layoutInCell="1" allowOverlap="1" wp14:anchorId="46B21995" wp14:editId="5AF88653">
            <wp:simplePos x="0" y="0"/>
            <wp:positionH relativeFrom="margin">
              <wp:posOffset>-423234</wp:posOffset>
            </wp:positionH>
            <wp:positionV relativeFrom="paragraph">
              <wp:posOffset>340</wp:posOffset>
            </wp:positionV>
            <wp:extent cx="9610958" cy="5507665"/>
            <wp:effectExtent l="0" t="0" r="0" b="0"/>
            <wp:wrapTopAndBottom/>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610958" cy="5507665"/>
                    </a:xfrm>
                    <a:prstGeom prst="rect">
                      <a:avLst/>
                    </a:prstGeom>
                  </pic:spPr>
                </pic:pic>
              </a:graphicData>
            </a:graphic>
            <wp14:sizeRelH relativeFrom="margin">
              <wp14:pctWidth>0</wp14:pctWidth>
            </wp14:sizeRelH>
            <wp14:sizeRelV relativeFrom="margin">
              <wp14:pctHeight>0</wp14:pctHeight>
            </wp14:sizeRelV>
          </wp:anchor>
        </w:drawing>
      </w:r>
    </w:p>
    <w:p w14:paraId="59A6ABD2" w14:textId="23E09D50" w:rsidR="00B46BD6" w:rsidRDefault="00B46BD6" w:rsidP="00B46BD6">
      <w:pPr>
        <w:pStyle w:val="Retraitcorpsdetexte"/>
      </w:pPr>
      <w:r>
        <w:rPr>
          <w:noProof/>
        </w:rPr>
        <w:lastRenderedPageBreak/>
        <w:drawing>
          <wp:anchor distT="0" distB="0" distL="114300" distR="114300" simplePos="0" relativeHeight="251835392" behindDoc="0" locked="0" layoutInCell="1" allowOverlap="1" wp14:anchorId="61F1C584" wp14:editId="7B23E369">
            <wp:simplePos x="0" y="0"/>
            <wp:positionH relativeFrom="margin">
              <wp:posOffset>-433070</wp:posOffset>
            </wp:positionH>
            <wp:positionV relativeFrom="paragraph">
              <wp:posOffset>3810</wp:posOffset>
            </wp:positionV>
            <wp:extent cx="9932670" cy="5549900"/>
            <wp:effectExtent l="0" t="0" r="0" b="0"/>
            <wp:wrapTopAndBottom/>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9932670" cy="5549900"/>
                    </a:xfrm>
                    <a:prstGeom prst="rect">
                      <a:avLst/>
                    </a:prstGeom>
                  </pic:spPr>
                </pic:pic>
              </a:graphicData>
            </a:graphic>
            <wp14:sizeRelH relativeFrom="margin">
              <wp14:pctWidth>0</wp14:pctWidth>
            </wp14:sizeRelH>
            <wp14:sizeRelV relativeFrom="margin">
              <wp14:pctHeight>0</wp14:pctHeight>
            </wp14:sizeRelV>
          </wp:anchor>
        </w:drawing>
      </w:r>
    </w:p>
    <w:p w14:paraId="61B43ED7" w14:textId="280AED30" w:rsidR="00B46BD6" w:rsidRDefault="00B46BD6" w:rsidP="00B46BD6">
      <w:pPr>
        <w:pStyle w:val="Retraitcorpsdetexte"/>
      </w:pPr>
      <w:r>
        <w:rPr>
          <w:noProof/>
        </w:rPr>
        <w:lastRenderedPageBreak/>
        <w:drawing>
          <wp:anchor distT="0" distB="0" distL="114300" distR="114300" simplePos="0" relativeHeight="251836416" behindDoc="0" locked="0" layoutInCell="1" allowOverlap="1" wp14:anchorId="655D9E95" wp14:editId="786D9BC4">
            <wp:simplePos x="0" y="0"/>
            <wp:positionH relativeFrom="margin">
              <wp:posOffset>-277259</wp:posOffset>
            </wp:positionH>
            <wp:positionV relativeFrom="paragraph">
              <wp:posOffset>118</wp:posOffset>
            </wp:positionV>
            <wp:extent cx="9660319" cy="5507665"/>
            <wp:effectExtent l="0" t="0" r="0" b="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660319" cy="5507665"/>
                    </a:xfrm>
                    <a:prstGeom prst="rect">
                      <a:avLst/>
                    </a:prstGeom>
                  </pic:spPr>
                </pic:pic>
              </a:graphicData>
            </a:graphic>
            <wp14:sizeRelH relativeFrom="margin">
              <wp14:pctWidth>0</wp14:pctWidth>
            </wp14:sizeRelH>
            <wp14:sizeRelV relativeFrom="margin">
              <wp14:pctHeight>0</wp14:pctHeight>
            </wp14:sizeRelV>
          </wp:anchor>
        </w:drawing>
      </w:r>
    </w:p>
    <w:p w14:paraId="7AFFC06E" w14:textId="2F0E0319" w:rsidR="00B46BD6" w:rsidRDefault="00B46BD6" w:rsidP="00B46BD6">
      <w:pPr>
        <w:pStyle w:val="Retraitcorpsdetexte"/>
      </w:pPr>
      <w:r>
        <w:rPr>
          <w:noProof/>
        </w:rPr>
        <w:lastRenderedPageBreak/>
        <w:drawing>
          <wp:anchor distT="0" distB="0" distL="114300" distR="114300" simplePos="0" relativeHeight="251837440" behindDoc="0" locked="0" layoutInCell="1" allowOverlap="1" wp14:anchorId="55101481" wp14:editId="1AA8B698">
            <wp:simplePos x="0" y="0"/>
            <wp:positionH relativeFrom="margin">
              <wp:align>center</wp:align>
            </wp:positionH>
            <wp:positionV relativeFrom="paragraph">
              <wp:posOffset>14443</wp:posOffset>
            </wp:positionV>
            <wp:extent cx="9781774" cy="5465135"/>
            <wp:effectExtent l="0" t="0" r="0" b="2540"/>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781774" cy="5465135"/>
                    </a:xfrm>
                    <a:prstGeom prst="rect">
                      <a:avLst/>
                    </a:prstGeom>
                  </pic:spPr>
                </pic:pic>
              </a:graphicData>
            </a:graphic>
            <wp14:sizeRelH relativeFrom="margin">
              <wp14:pctWidth>0</wp14:pctWidth>
            </wp14:sizeRelH>
            <wp14:sizeRelV relativeFrom="margin">
              <wp14:pctHeight>0</wp14:pctHeight>
            </wp14:sizeRelV>
          </wp:anchor>
        </w:drawing>
      </w:r>
    </w:p>
    <w:p w14:paraId="479990C0" w14:textId="7187FE52" w:rsidR="00B46BD6" w:rsidRDefault="00B46BD6" w:rsidP="00B46BD6">
      <w:pPr>
        <w:pStyle w:val="Retraitcorpsdetexte"/>
      </w:pPr>
      <w:r>
        <w:rPr>
          <w:noProof/>
        </w:rPr>
        <w:lastRenderedPageBreak/>
        <w:drawing>
          <wp:anchor distT="0" distB="0" distL="114300" distR="114300" simplePos="0" relativeHeight="251838464" behindDoc="0" locked="0" layoutInCell="1" allowOverlap="1" wp14:anchorId="55CD31E6" wp14:editId="5BC8CDFB">
            <wp:simplePos x="0" y="0"/>
            <wp:positionH relativeFrom="margin">
              <wp:posOffset>-273109</wp:posOffset>
            </wp:positionH>
            <wp:positionV relativeFrom="paragraph">
              <wp:posOffset>310</wp:posOffset>
            </wp:positionV>
            <wp:extent cx="9567754" cy="5549871"/>
            <wp:effectExtent l="0" t="0" r="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570706" cy="5551583"/>
                    </a:xfrm>
                    <a:prstGeom prst="rect">
                      <a:avLst/>
                    </a:prstGeom>
                  </pic:spPr>
                </pic:pic>
              </a:graphicData>
            </a:graphic>
            <wp14:sizeRelH relativeFrom="margin">
              <wp14:pctWidth>0</wp14:pctWidth>
            </wp14:sizeRelH>
            <wp14:sizeRelV relativeFrom="margin">
              <wp14:pctHeight>0</wp14:pctHeight>
            </wp14:sizeRelV>
          </wp:anchor>
        </w:drawing>
      </w:r>
    </w:p>
    <w:p w14:paraId="3F76D4A9" w14:textId="30DC2214" w:rsidR="00B46BD6" w:rsidRDefault="00B46BD6" w:rsidP="00B46BD6">
      <w:pPr>
        <w:pStyle w:val="Retraitcorpsdetexte"/>
      </w:pPr>
      <w:r>
        <w:rPr>
          <w:noProof/>
        </w:rPr>
        <w:lastRenderedPageBreak/>
        <w:drawing>
          <wp:anchor distT="0" distB="0" distL="114300" distR="114300" simplePos="0" relativeHeight="251839488" behindDoc="0" locked="0" layoutInCell="1" allowOverlap="1" wp14:anchorId="394E1018" wp14:editId="57266E13">
            <wp:simplePos x="0" y="0"/>
            <wp:positionH relativeFrom="margin">
              <wp:posOffset>-7620</wp:posOffset>
            </wp:positionH>
            <wp:positionV relativeFrom="paragraph">
              <wp:posOffset>3810</wp:posOffset>
            </wp:positionV>
            <wp:extent cx="9326880" cy="5539105"/>
            <wp:effectExtent l="0" t="0" r="7620" b="4445"/>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326880" cy="5539105"/>
                    </a:xfrm>
                    <a:prstGeom prst="rect">
                      <a:avLst/>
                    </a:prstGeom>
                  </pic:spPr>
                </pic:pic>
              </a:graphicData>
            </a:graphic>
            <wp14:sizeRelH relativeFrom="margin">
              <wp14:pctWidth>0</wp14:pctWidth>
            </wp14:sizeRelH>
            <wp14:sizeRelV relativeFrom="margin">
              <wp14:pctHeight>0</wp14:pctHeight>
            </wp14:sizeRelV>
          </wp:anchor>
        </w:drawing>
      </w:r>
    </w:p>
    <w:p w14:paraId="11FC1FC8" w14:textId="3F8CCE7A" w:rsidR="0034667A" w:rsidRDefault="0034667A" w:rsidP="00B46BD6">
      <w:pPr>
        <w:pStyle w:val="Retraitcorpsdetexte"/>
      </w:pPr>
      <w:r>
        <w:rPr>
          <w:noProof/>
        </w:rPr>
        <w:lastRenderedPageBreak/>
        <w:drawing>
          <wp:anchor distT="0" distB="0" distL="114300" distR="114300" simplePos="0" relativeHeight="251840512" behindDoc="0" locked="0" layoutInCell="1" allowOverlap="1" wp14:anchorId="0620EBB8" wp14:editId="5E0B93C9">
            <wp:simplePos x="0" y="0"/>
            <wp:positionH relativeFrom="margin">
              <wp:posOffset>-319745</wp:posOffset>
            </wp:positionH>
            <wp:positionV relativeFrom="paragraph">
              <wp:posOffset>80157</wp:posOffset>
            </wp:positionV>
            <wp:extent cx="9658569" cy="5624623"/>
            <wp:effectExtent l="0" t="0" r="0" b="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9658569" cy="5624623"/>
                    </a:xfrm>
                    <a:prstGeom prst="rect">
                      <a:avLst/>
                    </a:prstGeom>
                  </pic:spPr>
                </pic:pic>
              </a:graphicData>
            </a:graphic>
            <wp14:sizeRelH relativeFrom="margin">
              <wp14:pctWidth>0</wp14:pctWidth>
            </wp14:sizeRelH>
            <wp14:sizeRelV relativeFrom="margin">
              <wp14:pctHeight>0</wp14:pctHeight>
            </wp14:sizeRelV>
          </wp:anchor>
        </w:drawing>
      </w:r>
    </w:p>
    <w:p w14:paraId="0C372713" w14:textId="257E928A" w:rsidR="00827677" w:rsidRDefault="009D7BB1" w:rsidP="0099439D">
      <w:pPr>
        <w:pStyle w:val="Titre2"/>
      </w:pPr>
      <w:bookmarkStart w:id="74" w:name="_Toc73704743"/>
      <w:r>
        <w:lastRenderedPageBreak/>
        <w:t>Journal</w:t>
      </w:r>
      <w:r w:rsidR="00827677" w:rsidRPr="007F30AE">
        <w:t xml:space="preserve"> de travail</w:t>
      </w:r>
      <w:bookmarkEnd w:id="74"/>
    </w:p>
    <w:p w14:paraId="03C86BB0" w14:textId="5FDF2D97" w:rsidR="0034667A" w:rsidRDefault="00A23C5B" w:rsidP="0034667A">
      <w:pPr>
        <w:pStyle w:val="Retraitcorpsdetexte"/>
        <w:ind w:left="567"/>
      </w:pPr>
      <w:r>
        <w:rPr>
          <w:noProof/>
        </w:rPr>
        <w:drawing>
          <wp:inline distT="0" distB="0" distL="0" distR="0" wp14:anchorId="51565302" wp14:editId="485AB78B">
            <wp:extent cx="8891270" cy="5304790"/>
            <wp:effectExtent l="0" t="0" r="508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91270" cy="5304790"/>
                    </a:xfrm>
                    <a:prstGeom prst="rect">
                      <a:avLst/>
                    </a:prstGeom>
                  </pic:spPr>
                </pic:pic>
              </a:graphicData>
            </a:graphic>
          </wp:inline>
        </w:drawing>
      </w:r>
    </w:p>
    <w:p w14:paraId="027A501B" w14:textId="56614A1B" w:rsidR="00A23C5B" w:rsidRDefault="00A23C5B" w:rsidP="0034667A">
      <w:pPr>
        <w:pStyle w:val="Retraitcorpsdetexte"/>
        <w:ind w:left="567"/>
        <w:rPr>
          <w:noProof/>
        </w:rPr>
      </w:pPr>
      <w:r>
        <w:rPr>
          <w:noProof/>
        </w:rPr>
        <w:lastRenderedPageBreak/>
        <w:drawing>
          <wp:anchor distT="0" distB="0" distL="114300" distR="114300" simplePos="0" relativeHeight="251842560" behindDoc="0" locked="0" layoutInCell="1" allowOverlap="1" wp14:anchorId="13D09885" wp14:editId="23D625A3">
            <wp:simplePos x="0" y="0"/>
            <wp:positionH relativeFrom="margin">
              <wp:align>center</wp:align>
            </wp:positionH>
            <wp:positionV relativeFrom="paragraph">
              <wp:posOffset>2311400</wp:posOffset>
            </wp:positionV>
            <wp:extent cx="7939405" cy="3380105"/>
            <wp:effectExtent l="0" t="0" r="4445" b="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3421"/>
                    <a:stretch/>
                  </pic:blipFill>
                  <pic:spPr bwMode="auto">
                    <a:xfrm>
                      <a:off x="0" y="0"/>
                      <a:ext cx="7939405" cy="338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7D87689C" wp14:editId="137B066E">
            <wp:simplePos x="0" y="0"/>
            <wp:positionH relativeFrom="column">
              <wp:posOffset>407374</wp:posOffset>
            </wp:positionH>
            <wp:positionV relativeFrom="paragraph">
              <wp:posOffset>0</wp:posOffset>
            </wp:positionV>
            <wp:extent cx="8123393" cy="2317735"/>
            <wp:effectExtent l="0" t="0" r="0" b="6985"/>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b="4853"/>
                    <a:stretch/>
                  </pic:blipFill>
                  <pic:spPr bwMode="auto">
                    <a:xfrm>
                      <a:off x="0" y="0"/>
                      <a:ext cx="8132988" cy="2320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71B61F" w14:textId="69208AC2" w:rsidR="00A23C5B" w:rsidRDefault="00A23C5B" w:rsidP="0034667A">
      <w:pPr>
        <w:pStyle w:val="Retraitcorpsdetexte"/>
        <w:ind w:left="567"/>
        <w:rPr>
          <w:noProof/>
        </w:rPr>
      </w:pPr>
      <w:r>
        <w:rPr>
          <w:noProof/>
        </w:rPr>
        <w:lastRenderedPageBreak/>
        <w:drawing>
          <wp:inline distT="0" distB="0" distL="0" distR="0" wp14:anchorId="709BF954" wp14:editId="64A0E42A">
            <wp:extent cx="9073503" cy="5656521"/>
            <wp:effectExtent l="0" t="0" r="0"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075649" cy="5657859"/>
                    </a:xfrm>
                    <a:prstGeom prst="rect">
                      <a:avLst/>
                    </a:prstGeom>
                  </pic:spPr>
                </pic:pic>
              </a:graphicData>
            </a:graphic>
          </wp:inline>
        </w:drawing>
      </w:r>
    </w:p>
    <w:p w14:paraId="207814D6" w14:textId="23F25ECC" w:rsidR="00A23C5B" w:rsidRDefault="00A23C5B" w:rsidP="0034667A">
      <w:pPr>
        <w:pStyle w:val="Retraitcorpsdetexte"/>
        <w:ind w:left="567"/>
        <w:rPr>
          <w:noProof/>
        </w:rPr>
      </w:pPr>
      <w:r>
        <w:rPr>
          <w:noProof/>
        </w:rPr>
        <w:lastRenderedPageBreak/>
        <w:drawing>
          <wp:inline distT="0" distB="0" distL="0" distR="0" wp14:anchorId="242B8B0F" wp14:editId="00268E22">
            <wp:extent cx="9098623" cy="5571461"/>
            <wp:effectExtent l="0" t="0" r="762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102719" cy="5573969"/>
                    </a:xfrm>
                    <a:prstGeom prst="rect">
                      <a:avLst/>
                    </a:prstGeom>
                  </pic:spPr>
                </pic:pic>
              </a:graphicData>
            </a:graphic>
          </wp:inline>
        </w:drawing>
      </w:r>
    </w:p>
    <w:p w14:paraId="0FE4D9D8" w14:textId="61824BB7" w:rsidR="00A23C5B" w:rsidRDefault="00A23C5B" w:rsidP="0034667A">
      <w:pPr>
        <w:pStyle w:val="Retraitcorpsdetexte"/>
        <w:ind w:left="567"/>
      </w:pPr>
      <w:r>
        <w:rPr>
          <w:noProof/>
        </w:rPr>
        <w:lastRenderedPageBreak/>
        <w:drawing>
          <wp:inline distT="0" distB="0" distL="0" distR="0" wp14:anchorId="5E9F84DE" wp14:editId="41AA8565">
            <wp:extent cx="8891270" cy="5680710"/>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98605" cy="5685396"/>
                    </a:xfrm>
                    <a:prstGeom prst="rect">
                      <a:avLst/>
                    </a:prstGeom>
                  </pic:spPr>
                </pic:pic>
              </a:graphicData>
            </a:graphic>
          </wp:inline>
        </w:drawing>
      </w:r>
    </w:p>
    <w:p w14:paraId="60D307AD" w14:textId="0C9483D0" w:rsidR="00A23C5B" w:rsidRDefault="00A23C5B" w:rsidP="0034667A">
      <w:pPr>
        <w:pStyle w:val="Retraitcorpsdetexte"/>
        <w:ind w:left="567"/>
      </w:pPr>
      <w:r>
        <w:rPr>
          <w:noProof/>
        </w:rPr>
        <w:lastRenderedPageBreak/>
        <w:drawing>
          <wp:anchor distT="0" distB="0" distL="114300" distR="114300" simplePos="0" relativeHeight="251843584" behindDoc="0" locked="0" layoutInCell="1" allowOverlap="1" wp14:anchorId="4EC39C2D" wp14:editId="4980AF89">
            <wp:simplePos x="0" y="0"/>
            <wp:positionH relativeFrom="margin">
              <wp:align>center</wp:align>
            </wp:positionH>
            <wp:positionV relativeFrom="paragraph">
              <wp:posOffset>5715</wp:posOffset>
            </wp:positionV>
            <wp:extent cx="8171815" cy="5698490"/>
            <wp:effectExtent l="0" t="0" r="635"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171815" cy="5698490"/>
                    </a:xfrm>
                    <a:prstGeom prst="rect">
                      <a:avLst/>
                    </a:prstGeom>
                  </pic:spPr>
                </pic:pic>
              </a:graphicData>
            </a:graphic>
            <wp14:sizeRelH relativeFrom="margin">
              <wp14:pctWidth>0</wp14:pctWidth>
            </wp14:sizeRelH>
            <wp14:sizeRelV relativeFrom="margin">
              <wp14:pctHeight>0</wp14:pctHeight>
            </wp14:sizeRelV>
          </wp:anchor>
        </w:drawing>
      </w:r>
    </w:p>
    <w:p w14:paraId="1051BFBB" w14:textId="3059DEF1" w:rsidR="00A23C5B" w:rsidRDefault="00A23C5B" w:rsidP="0034667A">
      <w:pPr>
        <w:pStyle w:val="Retraitcorpsdetexte"/>
        <w:ind w:left="567"/>
      </w:pPr>
      <w:r>
        <w:rPr>
          <w:noProof/>
        </w:rPr>
        <w:lastRenderedPageBreak/>
        <w:drawing>
          <wp:inline distT="0" distB="0" distL="0" distR="0" wp14:anchorId="39702850" wp14:editId="55D9BDF3">
            <wp:extent cx="9260471" cy="5411972"/>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63493" cy="5413738"/>
                    </a:xfrm>
                    <a:prstGeom prst="rect">
                      <a:avLst/>
                    </a:prstGeom>
                  </pic:spPr>
                </pic:pic>
              </a:graphicData>
            </a:graphic>
          </wp:inline>
        </w:drawing>
      </w:r>
    </w:p>
    <w:p w14:paraId="02CA9680" w14:textId="405785ED" w:rsidR="00A23C5B" w:rsidRDefault="00A23C5B" w:rsidP="0034667A">
      <w:pPr>
        <w:pStyle w:val="Retraitcorpsdetexte"/>
        <w:ind w:left="567"/>
      </w:pPr>
    </w:p>
    <w:p w14:paraId="78B9B59A" w14:textId="4CDC0D42" w:rsidR="00A23C5B" w:rsidRDefault="00A23C5B" w:rsidP="0034667A">
      <w:pPr>
        <w:pStyle w:val="Retraitcorpsdetexte"/>
        <w:ind w:left="567"/>
      </w:pPr>
      <w:r>
        <w:rPr>
          <w:noProof/>
        </w:rPr>
        <w:lastRenderedPageBreak/>
        <w:drawing>
          <wp:anchor distT="0" distB="0" distL="114300" distR="114300" simplePos="0" relativeHeight="251844608" behindDoc="0" locked="0" layoutInCell="1" allowOverlap="1" wp14:anchorId="23121091" wp14:editId="3CBCA9A6">
            <wp:simplePos x="0" y="0"/>
            <wp:positionH relativeFrom="margin">
              <wp:posOffset>-337185</wp:posOffset>
            </wp:positionH>
            <wp:positionV relativeFrom="paragraph">
              <wp:posOffset>25400</wp:posOffset>
            </wp:positionV>
            <wp:extent cx="9777095" cy="5326380"/>
            <wp:effectExtent l="0" t="0" r="0" b="762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9777095" cy="5326380"/>
                    </a:xfrm>
                    <a:prstGeom prst="rect">
                      <a:avLst/>
                    </a:prstGeom>
                  </pic:spPr>
                </pic:pic>
              </a:graphicData>
            </a:graphic>
            <wp14:sizeRelH relativeFrom="margin">
              <wp14:pctWidth>0</wp14:pctWidth>
            </wp14:sizeRelH>
            <wp14:sizeRelV relativeFrom="margin">
              <wp14:pctHeight>0</wp14:pctHeight>
            </wp14:sizeRelV>
          </wp:anchor>
        </w:drawing>
      </w:r>
    </w:p>
    <w:p w14:paraId="1299D213" w14:textId="33F8D0E8" w:rsidR="00A23C5B" w:rsidRDefault="00A23C5B" w:rsidP="0034667A">
      <w:pPr>
        <w:pStyle w:val="Retraitcorpsdetexte"/>
        <w:ind w:left="567"/>
      </w:pPr>
    </w:p>
    <w:p w14:paraId="49D523DA" w14:textId="701A27F2" w:rsidR="00A23C5B" w:rsidRDefault="00A23C5B">
      <w:r>
        <w:rPr>
          <w:noProof/>
        </w:rPr>
        <w:lastRenderedPageBreak/>
        <w:drawing>
          <wp:anchor distT="0" distB="0" distL="114300" distR="114300" simplePos="0" relativeHeight="251845632" behindDoc="0" locked="0" layoutInCell="1" allowOverlap="1" wp14:anchorId="5E5AE2F7" wp14:editId="77F632DB">
            <wp:simplePos x="0" y="0"/>
            <wp:positionH relativeFrom="margin">
              <wp:align>center</wp:align>
            </wp:positionH>
            <wp:positionV relativeFrom="paragraph">
              <wp:posOffset>399</wp:posOffset>
            </wp:positionV>
            <wp:extent cx="9941441" cy="4600810"/>
            <wp:effectExtent l="0" t="0" r="3175" b="0"/>
            <wp:wrapTopAndBottom/>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9941441" cy="460081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B7313F8" w14:textId="16BE2B8B" w:rsidR="00A23C5B" w:rsidRDefault="00A23C5B" w:rsidP="0034667A">
      <w:pPr>
        <w:pStyle w:val="Retraitcorpsdetexte"/>
        <w:ind w:left="567"/>
      </w:pPr>
      <w:r>
        <w:rPr>
          <w:noProof/>
        </w:rPr>
        <w:lastRenderedPageBreak/>
        <w:drawing>
          <wp:inline distT="0" distB="0" distL="0" distR="0" wp14:anchorId="7DB0A131" wp14:editId="7C00C245">
            <wp:extent cx="9102350" cy="4869712"/>
            <wp:effectExtent l="0" t="0" r="3810" b="762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05014" cy="4871137"/>
                    </a:xfrm>
                    <a:prstGeom prst="rect">
                      <a:avLst/>
                    </a:prstGeom>
                  </pic:spPr>
                </pic:pic>
              </a:graphicData>
            </a:graphic>
          </wp:inline>
        </w:drawing>
      </w:r>
    </w:p>
    <w:p w14:paraId="18993523" w14:textId="77777777" w:rsidR="00A23C5B" w:rsidRDefault="00A23C5B">
      <w:r>
        <w:br w:type="page"/>
      </w:r>
    </w:p>
    <w:p w14:paraId="3A602D7F" w14:textId="69DC10C5" w:rsidR="00A23C5B" w:rsidRDefault="00A23C5B" w:rsidP="0034667A">
      <w:pPr>
        <w:pStyle w:val="Retraitcorpsdetexte"/>
        <w:ind w:left="567"/>
      </w:pPr>
      <w:r>
        <w:rPr>
          <w:noProof/>
        </w:rPr>
        <w:lastRenderedPageBreak/>
        <w:drawing>
          <wp:inline distT="0" distB="0" distL="0" distR="0" wp14:anchorId="4331AA0D" wp14:editId="079B1481">
            <wp:extent cx="8984512" cy="5052424"/>
            <wp:effectExtent l="0" t="0" r="762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987597" cy="5054159"/>
                    </a:xfrm>
                    <a:prstGeom prst="rect">
                      <a:avLst/>
                    </a:prstGeom>
                  </pic:spPr>
                </pic:pic>
              </a:graphicData>
            </a:graphic>
          </wp:inline>
        </w:drawing>
      </w:r>
    </w:p>
    <w:p w14:paraId="3A7C4283" w14:textId="77777777" w:rsidR="00A23C5B" w:rsidRDefault="00A23C5B">
      <w:r>
        <w:br w:type="page"/>
      </w:r>
    </w:p>
    <w:p w14:paraId="3F8B9B92" w14:textId="4710A212" w:rsidR="00A23C5B" w:rsidRDefault="00A23C5B" w:rsidP="0034667A">
      <w:pPr>
        <w:pStyle w:val="Retraitcorpsdetexte"/>
        <w:ind w:left="567"/>
      </w:pPr>
      <w:r>
        <w:rPr>
          <w:noProof/>
        </w:rPr>
        <w:lastRenderedPageBreak/>
        <w:drawing>
          <wp:inline distT="0" distB="0" distL="0" distR="0" wp14:anchorId="0A6357C1" wp14:editId="1F2FFC2E">
            <wp:extent cx="9125908" cy="396594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28453" cy="3967050"/>
                    </a:xfrm>
                    <a:prstGeom prst="rect">
                      <a:avLst/>
                    </a:prstGeom>
                  </pic:spPr>
                </pic:pic>
              </a:graphicData>
            </a:graphic>
          </wp:inline>
        </w:drawing>
      </w:r>
    </w:p>
    <w:p w14:paraId="64266EC5" w14:textId="77777777" w:rsidR="00A23C5B" w:rsidRDefault="00A23C5B">
      <w:r>
        <w:br w:type="page"/>
      </w:r>
    </w:p>
    <w:p w14:paraId="5B898DC5" w14:textId="31452102" w:rsidR="00A23C5B" w:rsidRDefault="00A23C5B" w:rsidP="0034667A">
      <w:pPr>
        <w:pStyle w:val="Retraitcorpsdetexte"/>
        <w:ind w:left="567"/>
      </w:pPr>
      <w:r>
        <w:rPr>
          <w:noProof/>
        </w:rPr>
        <w:lastRenderedPageBreak/>
        <w:drawing>
          <wp:inline distT="0" distB="0" distL="0" distR="0" wp14:anchorId="1079881E" wp14:editId="6EF063EA">
            <wp:extent cx="8891270" cy="5708015"/>
            <wp:effectExtent l="0" t="0" r="5080" b="698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91270" cy="5708015"/>
                    </a:xfrm>
                    <a:prstGeom prst="rect">
                      <a:avLst/>
                    </a:prstGeom>
                  </pic:spPr>
                </pic:pic>
              </a:graphicData>
            </a:graphic>
          </wp:inline>
        </w:drawing>
      </w:r>
    </w:p>
    <w:p w14:paraId="441021D8" w14:textId="6BA8832A" w:rsidR="0084353C" w:rsidRDefault="0084353C" w:rsidP="0084353C">
      <w:pPr>
        <w:pStyle w:val="Titre2"/>
      </w:pPr>
      <w:bookmarkStart w:id="75" w:name="_Toc73704744"/>
      <w:r>
        <w:lastRenderedPageBreak/>
        <w:t>Bilan graphique planification</w:t>
      </w:r>
      <w:bookmarkEnd w:id="75"/>
    </w:p>
    <w:p w14:paraId="606D133F" w14:textId="43B5B354" w:rsidR="002977C0" w:rsidRDefault="002977C0">
      <w:r>
        <w:rPr>
          <w:noProof/>
        </w:rPr>
        <w:drawing>
          <wp:anchor distT="0" distB="0" distL="114300" distR="114300" simplePos="0" relativeHeight="251847680" behindDoc="0" locked="0" layoutInCell="1" allowOverlap="1" wp14:anchorId="7411DDB3" wp14:editId="06208142">
            <wp:simplePos x="0" y="0"/>
            <wp:positionH relativeFrom="margin">
              <wp:align>center</wp:align>
            </wp:positionH>
            <wp:positionV relativeFrom="paragraph">
              <wp:posOffset>282089</wp:posOffset>
            </wp:positionV>
            <wp:extent cx="10030460" cy="4559935"/>
            <wp:effectExtent l="0" t="0" r="8890" b="0"/>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0030460" cy="45599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8A9CDE7" w14:textId="0D742C65" w:rsidR="002977C0" w:rsidRDefault="00E95C82">
      <w:r>
        <w:rPr>
          <w:noProof/>
        </w:rPr>
        <w:lastRenderedPageBreak/>
        <w:pict w14:anchorId="0A1973D6">
          <v:shape id="_x0000_s1036" type="#_x0000_t75" style="position:absolute;margin-left:-36.35pt;margin-top:35.8pt;width:771.15pt;height:348.45pt;z-index:251849728;mso-position-horizontal-relative:text;mso-position-vertical-relative:text;mso-width-relative:page;mso-height-relative:page">
            <v:imagedata r:id="rId114" o:title="2c"/>
            <w10:wrap type="topAndBottom"/>
          </v:shape>
        </w:pict>
      </w:r>
      <w:r w:rsidR="002977C0">
        <w:br w:type="page"/>
      </w:r>
    </w:p>
    <w:p w14:paraId="56855E48" w14:textId="77777777" w:rsidR="002977C0" w:rsidRDefault="002977C0" w:rsidP="0084353C">
      <w:pPr>
        <w:pStyle w:val="Retraitcorpsdetexte"/>
      </w:pPr>
    </w:p>
    <w:p w14:paraId="79378722" w14:textId="356E0186" w:rsidR="002977C0" w:rsidRDefault="00E95C82">
      <w:r>
        <w:rPr>
          <w:noProof/>
        </w:rPr>
        <w:pict w14:anchorId="525547EF">
          <v:shape id="_x0000_s1037" type="#_x0000_t75" style="position:absolute;margin-left:-27.2pt;margin-top:9.85pt;width:752.95pt;height:337.8pt;z-index:251851776;mso-position-horizontal-relative:text;mso-position-vertical-relative:text;mso-width-relative:page;mso-height-relative:page">
            <v:imagedata r:id="rId115" o:title="3c"/>
            <w10:wrap type="topAndBottom"/>
          </v:shape>
        </w:pict>
      </w:r>
      <w:r w:rsidR="002977C0">
        <w:br w:type="page"/>
      </w:r>
    </w:p>
    <w:p w14:paraId="177134B5" w14:textId="181629C9" w:rsidR="002977C0" w:rsidRDefault="00E95C82">
      <w:r>
        <w:rPr>
          <w:noProof/>
        </w:rPr>
        <w:lastRenderedPageBreak/>
        <w:pict w14:anchorId="512778AD">
          <v:shape id="_x0000_s1038" type="#_x0000_t75" style="position:absolute;margin-left:-26.85pt;margin-top:43.1pt;width:753.65pt;height:340.55pt;z-index:251853824;mso-position-horizontal-relative:text;mso-position-vertical-relative:text;mso-width-relative:page;mso-height-relative:page">
            <v:imagedata r:id="rId116" o:title="4c"/>
            <w10:wrap type="topAndBottom"/>
          </v:shape>
        </w:pict>
      </w:r>
      <w:r w:rsidR="002977C0">
        <w:br w:type="page"/>
      </w:r>
    </w:p>
    <w:p w14:paraId="38C0F41D" w14:textId="42503613" w:rsidR="002977C0" w:rsidRDefault="00E95C82">
      <w:r>
        <w:rPr>
          <w:noProof/>
        </w:rPr>
        <w:lastRenderedPageBreak/>
        <w:pict w14:anchorId="65DF3226">
          <v:shape id="_x0000_s1039" type="#_x0000_t75" style="position:absolute;margin-left:-11.05pt;margin-top:34.8pt;width:720.9pt;height:328.2pt;z-index:251855872;mso-position-horizontal-relative:text;mso-position-vertical-relative:text;mso-width-relative:page;mso-height-relative:page">
            <v:imagedata r:id="rId117" o:title="5c"/>
            <w10:wrap type="topAndBottom"/>
          </v:shape>
        </w:pict>
      </w:r>
      <w:r w:rsidR="002977C0">
        <w:br w:type="page"/>
      </w:r>
    </w:p>
    <w:p w14:paraId="2664EAE6" w14:textId="558E2B83" w:rsidR="002977C0" w:rsidRDefault="00E95C82">
      <w:r>
        <w:rPr>
          <w:noProof/>
        </w:rPr>
        <w:lastRenderedPageBreak/>
        <w:pict w14:anchorId="080EFF75">
          <v:shape id="_x0000_s1040" type="#_x0000_t75" style="position:absolute;margin-left:-37.2pt;margin-top:39.05pt;width:774.35pt;height:348.8pt;z-index:251857920;mso-position-horizontal-relative:text;mso-position-vertical-relative:text;mso-width-relative:page;mso-height-relative:page">
            <v:imagedata r:id="rId118" o:title="6c"/>
            <w10:wrap type="topAndBottom"/>
          </v:shape>
        </w:pict>
      </w:r>
      <w:r w:rsidR="002977C0">
        <w:br w:type="page"/>
      </w:r>
      <w:r>
        <w:rPr>
          <w:noProof/>
        </w:rPr>
        <w:lastRenderedPageBreak/>
        <w:pict w14:anchorId="42031445">
          <v:shape id="_x0000_s1041" type="#_x0000_t75" style="position:absolute;margin-left:-49.1pt;margin-top:28.05pt;width:798.55pt;height:362.8pt;z-index:251859968;mso-position-horizontal-relative:text;mso-position-vertical-relative:text;mso-width-relative:page;mso-height-relative:page">
            <v:imagedata r:id="rId119" o:title="7c"/>
            <w10:wrap type="topAndBottom"/>
          </v:shape>
        </w:pict>
      </w:r>
      <w:r w:rsidR="002977C0">
        <w:br w:type="page"/>
      </w:r>
    </w:p>
    <w:p w14:paraId="568B9026" w14:textId="20C89061" w:rsidR="002977C0" w:rsidRDefault="00E95C82">
      <w:r>
        <w:rPr>
          <w:noProof/>
        </w:rPr>
        <w:lastRenderedPageBreak/>
        <w:pict w14:anchorId="0AA0A376">
          <v:shape id="_x0000_s1042" type="#_x0000_t75" style="position:absolute;margin-left:-46.4pt;margin-top:16.15pt;width:792.9pt;height:357.2pt;z-index:251862016;mso-position-horizontal-relative:text;mso-position-vertical-relative:text;mso-width-relative:page;mso-height-relative:page">
            <v:imagedata r:id="rId120" o:title="8c"/>
            <w10:wrap type="topAndBottom"/>
          </v:shape>
        </w:pict>
      </w:r>
    </w:p>
    <w:p w14:paraId="4E618DE2" w14:textId="2E1CC544" w:rsidR="002977C0" w:rsidRDefault="002977C0">
      <w:r>
        <w:br w:type="page"/>
      </w:r>
    </w:p>
    <w:p w14:paraId="72F01A09" w14:textId="074B9790" w:rsidR="0084353C" w:rsidRDefault="005E153D" w:rsidP="002977C0">
      <w:pPr>
        <w:pStyle w:val="Retraitcorpsdetexte"/>
        <w:ind w:left="0"/>
      </w:pPr>
      <w:r>
        <w:lastRenderedPageBreak/>
        <w:pict w14:anchorId="6DC50F6C">
          <v:shape id="_x0000_i1026" type="#_x0000_t75" style="width:699.9pt;height:417.75pt">
            <v:imagedata r:id="rId121" o:title="9c"/>
          </v:shape>
        </w:pict>
      </w:r>
    </w:p>
    <w:p w14:paraId="7A021260" w14:textId="67F4A854" w:rsidR="005E153D" w:rsidRDefault="005E153D">
      <w:r>
        <w:br w:type="page"/>
      </w:r>
    </w:p>
    <w:p w14:paraId="2FEA9F78" w14:textId="49965A23" w:rsidR="005E153D" w:rsidRDefault="00E95C82" w:rsidP="005E153D">
      <w:pPr>
        <w:pStyle w:val="Titre2"/>
      </w:pPr>
      <w:r>
        <w:rPr>
          <w:noProof/>
        </w:rPr>
        <w:lastRenderedPageBreak/>
        <w:drawing>
          <wp:anchor distT="0" distB="0" distL="114300" distR="114300" simplePos="0" relativeHeight="251866112" behindDoc="0" locked="0" layoutInCell="1" allowOverlap="1" wp14:anchorId="109885F2" wp14:editId="11408354">
            <wp:simplePos x="0" y="0"/>
            <wp:positionH relativeFrom="margin">
              <wp:align>center</wp:align>
            </wp:positionH>
            <wp:positionV relativeFrom="paragraph">
              <wp:posOffset>1149823</wp:posOffset>
            </wp:positionV>
            <wp:extent cx="9760264" cy="3343807"/>
            <wp:effectExtent l="0" t="0" r="0"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760264" cy="3343807"/>
                    </a:xfrm>
                    <a:prstGeom prst="rect">
                      <a:avLst/>
                    </a:prstGeom>
                  </pic:spPr>
                </pic:pic>
              </a:graphicData>
            </a:graphic>
            <wp14:sizeRelH relativeFrom="margin">
              <wp14:pctWidth>0</wp14:pctWidth>
            </wp14:sizeRelH>
            <wp14:sizeRelV relativeFrom="margin">
              <wp14:pctHeight>0</wp14:pctHeight>
            </wp14:sizeRelV>
          </wp:anchor>
        </w:drawing>
      </w:r>
      <w:r w:rsidR="005E153D">
        <w:t>Tableau modèle magasin</w:t>
      </w:r>
    </w:p>
    <w:p w14:paraId="4E019B2C" w14:textId="77777777" w:rsidR="00E95C82" w:rsidRDefault="00E95C82">
      <w:pPr>
        <w:sectPr w:rsidR="00E95C82" w:rsidSect="004D390C">
          <w:pgSz w:w="16838" w:h="11906" w:orient="landscape" w:code="9"/>
          <w:pgMar w:top="1418" w:right="1418" w:bottom="1418" w:left="1418" w:header="709" w:footer="709" w:gutter="0"/>
          <w:cols w:space="708"/>
          <w:titlePg/>
          <w:docGrid w:linePitch="360"/>
        </w:sectPr>
      </w:pPr>
    </w:p>
    <w:p w14:paraId="6B10B2F2" w14:textId="511EE0EC" w:rsidR="00E95C82" w:rsidRDefault="00E95C82" w:rsidP="00E95C82">
      <w:pPr>
        <w:pStyle w:val="Titre2"/>
      </w:pPr>
      <w:r>
        <w:lastRenderedPageBreak/>
        <w:t>Instructions de mise en œuvre</w:t>
      </w:r>
    </w:p>
    <w:p w14:paraId="6FB4CC6D" w14:textId="5689404D" w:rsidR="00E95C82" w:rsidRDefault="00E95C82" w:rsidP="00E95C82">
      <w:pPr>
        <w:pStyle w:val="Retraitcorpsdetexte"/>
      </w:pPr>
      <w:r>
        <w:t xml:space="preserve">Tout d’abord installer la dernière version du code source sur le dépôt </w:t>
      </w:r>
      <w:proofErr w:type="spellStart"/>
      <w:r>
        <w:t>github</w:t>
      </w:r>
      <w:proofErr w:type="spellEnd"/>
      <w:r>
        <w:t> :</w:t>
      </w:r>
    </w:p>
    <w:p w14:paraId="6A74BFC2" w14:textId="65354440" w:rsidR="00E95C82" w:rsidRDefault="00E95C82" w:rsidP="00E95C82">
      <w:pPr>
        <w:pStyle w:val="Retraitcorpsdetexte"/>
      </w:pPr>
      <w:hyperlink r:id="rId123" w:history="1">
        <w:r w:rsidRPr="00DE6892">
          <w:rPr>
            <w:rStyle w:val="Lienhypertexte"/>
          </w:rPr>
          <w:t>https://github.com/LucaBohlen/TPA-ToBuy</w:t>
        </w:r>
      </w:hyperlink>
      <w:r>
        <w:t xml:space="preserve"> </w:t>
      </w:r>
    </w:p>
    <w:p w14:paraId="47883F3D" w14:textId="600EA01B" w:rsidR="00E95C82" w:rsidRDefault="00E95C82" w:rsidP="00E95C82">
      <w:pPr>
        <w:pStyle w:val="Titre3"/>
      </w:pPr>
      <w:r>
        <w:t>Mac</w:t>
      </w:r>
    </w:p>
    <w:p w14:paraId="617855DB" w14:textId="0263FCD9" w:rsidR="00E95C82" w:rsidRDefault="00E95C82" w:rsidP="00E95C82">
      <w:pPr>
        <w:pStyle w:val="Retraitcorpsdetexte"/>
      </w:pPr>
      <w:r>
        <w:t xml:space="preserve">Il faut installer les </w:t>
      </w:r>
      <w:proofErr w:type="spellStart"/>
      <w:r>
        <w:t>pods</w:t>
      </w:r>
      <w:proofErr w:type="spellEnd"/>
      <w:r>
        <w:t xml:space="preserve"> nécessaire à l’application, pour cela suivre ce tutoriel vidéo ci-dessous : </w:t>
      </w:r>
      <w:hyperlink r:id="rId124" w:history="1">
        <w:r w:rsidRPr="00DE6892">
          <w:rPr>
            <w:rStyle w:val="Lienhypertexte"/>
          </w:rPr>
          <w:t>https://www.youtube.com/watch?v=iv3qMYaHzi0</w:t>
        </w:r>
      </w:hyperlink>
    </w:p>
    <w:p w14:paraId="1276235C" w14:textId="341F6E23" w:rsidR="00E95C82" w:rsidRDefault="00E95C82" w:rsidP="00E95C82">
      <w:pPr>
        <w:pStyle w:val="Retraitcorpsdetexte"/>
      </w:pPr>
    </w:p>
    <w:p w14:paraId="34D11706" w14:textId="2F56C012" w:rsidR="00E95C82" w:rsidRDefault="00E95C82" w:rsidP="00E95C82">
      <w:pPr>
        <w:pStyle w:val="Retraitcorpsdetexte"/>
      </w:pPr>
      <w:proofErr w:type="spellStart"/>
      <w:r>
        <w:t>Pods</w:t>
      </w:r>
      <w:proofErr w:type="spellEnd"/>
      <w:r>
        <w:t xml:space="preserve"> à installer :</w:t>
      </w:r>
    </w:p>
    <w:p w14:paraId="2E133F7E" w14:textId="069E8969" w:rsidR="00E95C82" w:rsidRDefault="00E95C82" w:rsidP="00E95C82">
      <w:pPr>
        <w:pStyle w:val="Retraitcorpsdetexte"/>
      </w:pPr>
      <w:r>
        <w:rPr>
          <w:noProof/>
        </w:rPr>
        <w:drawing>
          <wp:inline distT="0" distB="0" distL="0" distR="0" wp14:anchorId="32A340C3" wp14:editId="07ACB660">
            <wp:extent cx="4848446" cy="2312097"/>
            <wp:effectExtent l="0" t="0" r="9525" b="0"/>
            <wp:docPr id="12" name="Image 12" descr="C:\Users\lucbohlen\Downloads\Capture d’écran 2021-06-04 à 13.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bohlen\Downloads\Capture d’écran 2021-06-04 à 13.19.4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7962" cy="2316635"/>
                    </a:xfrm>
                    <a:prstGeom prst="rect">
                      <a:avLst/>
                    </a:prstGeom>
                    <a:noFill/>
                    <a:ln>
                      <a:noFill/>
                    </a:ln>
                  </pic:spPr>
                </pic:pic>
              </a:graphicData>
            </a:graphic>
          </wp:inline>
        </w:drawing>
      </w:r>
    </w:p>
    <w:p w14:paraId="0B0A34EC" w14:textId="77777777" w:rsidR="00E95C82" w:rsidRDefault="00E95C82" w:rsidP="00E95C82">
      <w:pPr>
        <w:pStyle w:val="Retraitcorpsdetexte"/>
      </w:pPr>
    </w:p>
    <w:p w14:paraId="3F3AE6D2" w14:textId="3098CE07" w:rsidR="00E95C82" w:rsidRDefault="002E0FDE" w:rsidP="00E95C82">
      <w:pPr>
        <w:pStyle w:val="Retraitcorpsdetexte"/>
      </w:pPr>
      <w:r>
        <w:rPr>
          <w:noProof/>
        </w:rPr>
        <mc:AlternateContent>
          <mc:Choice Requires="wps">
            <w:drawing>
              <wp:anchor distT="0" distB="0" distL="114300" distR="114300" simplePos="0" relativeHeight="251869184" behindDoc="0" locked="0" layoutInCell="1" allowOverlap="1" wp14:anchorId="37AF1D63" wp14:editId="36B81F92">
                <wp:simplePos x="0" y="0"/>
                <wp:positionH relativeFrom="column">
                  <wp:posOffset>203997</wp:posOffset>
                </wp:positionH>
                <wp:positionV relativeFrom="paragraph">
                  <wp:posOffset>3079115</wp:posOffset>
                </wp:positionV>
                <wp:extent cx="372110" cy="286385"/>
                <wp:effectExtent l="19050" t="19050" r="27940" b="18415"/>
                <wp:wrapNone/>
                <wp:docPr id="15" name="Rectangle 15"/>
                <wp:cNvGraphicFramePr/>
                <a:graphic xmlns:a="http://schemas.openxmlformats.org/drawingml/2006/main">
                  <a:graphicData uri="http://schemas.microsoft.com/office/word/2010/wordprocessingShape">
                    <wps:wsp>
                      <wps:cNvSpPr/>
                      <wps:spPr>
                        <a:xfrm>
                          <a:off x="0" y="0"/>
                          <a:ext cx="372110" cy="2863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AF8C" id="Rectangle 15" o:spid="_x0000_s1026" style="position:absolute;margin-left:16.05pt;margin-top:242.45pt;width:29.3pt;height:2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" filled="f" strokecolor="red" strokeweight="2.25pt"/>
            </w:pict>
          </mc:Fallback>
        </mc:AlternateContent>
      </w:r>
      <w:r>
        <w:rPr>
          <w:noProof/>
        </w:rPr>
        <w:drawing>
          <wp:anchor distT="0" distB="0" distL="114300" distR="114300" simplePos="0" relativeHeight="251868160" behindDoc="0" locked="0" layoutInCell="1" allowOverlap="1" wp14:anchorId="7F6DE5CD" wp14:editId="71BBF841">
            <wp:simplePos x="0" y="0"/>
            <wp:positionH relativeFrom="margin">
              <wp:posOffset>-635</wp:posOffset>
            </wp:positionH>
            <wp:positionV relativeFrom="paragraph">
              <wp:posOffset>3091358</wp:posOffset>
            </wp:positionV>
            <wp:extent cx="6416675" cy="307975"/>
            <wp:effectExtent l="0" t="0" r="3175" b="0"/>
            <wp:wrapTopAndBottom/>
            <wp:docPr id="13" name="Image 13" descr="C:\Users\lucbohlen\Downloads\Capture d’écran 2021-06-04 à 13.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bohlen\Downloads\Capture d’écran 2021-06-04 à 13.20.3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16675" cy="307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231CE933" wp14:editId="18501883">
            <wp:simplePos x="0" y="0"/>
            <wp:positionH relativeFrom="column">
              <wp:posOffset>1374760</wp:posOffset>
            </wp:positionH>
            <wp:positionV relativeFrom="paragraph">
              <wp:posOffset>373941</wp:posOffset>
            </wp:positionV>
            <wp:extent cx="3444875" cy="2668905"/>
            <wp:effectExtent l="0" t="0" r="3175" b="0"/>
            <wp:wrapTopAndBottom/>
            <wp:docPr id="11" name="Image 11" descr="C:\Users\lucbohlen\Downloads\Capture d’écran 2021-06-04 à 13.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bohlen\Downloads\Capture d’écran 2021-06-04 à 13.19.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4875" cy="2668905"/>
                    </a:xfrm>
                    <a:prstGeom prst="rect">
                      <a:avLst/>
                    </a:prstGeom>
                    <a:noFill/>
                    <a:ln>
                      <a:noFill/>
                    </a:ln>
                  </pic:spPr>
                </pic:pic>
              </a:graphicData>
            </a:graphic>
          </wp:anchor>
        </w:drawing>
      </w:r>
      <w:proofErr w:type="gramStart"/>
      <w:r w:rsidR="00E95C82">
        <w:t>une</w:t>
      </w:r>
      <w:proofErr w:type="gramEnd"/>
      <w:r w:rsidR="00E95C82">
        <w:t xml:space="preserve"> fois installé, lancer le code de l’application avec le fichier « </w:t>
      </w:r>
      <w:proofErr w:type="spellStart"/>
      <w:r w:rsidR="00E95C82">
        <w:t>ToBuy.xcworkspace</w:t>
      </w:r>
      <w:proofErr w:type="spellEnd"/>
      <w:r w:rsidR="00E95C82">
        <w:t> » </w:t>
      </w:r>
      <w:r>
        <w:t xml:space="preserve"> et </w:t>
      </w:r>
      <w:proofErr w:type="spellStart"/>
      <w:r>
        <w:t>build</w:t>
      </w:r>
      <w:proofErr w:type="spellEnd"/>
      <w:r>
        <w:t xml:space="preserve"> l’application</w:t>
      </w:r>
      <w:r w:rsidR="00E95C82">
        <w:t>:</w:t>
      </w:r>
      <w:bookmarkStart w:id="76" w:name="_GoBack"/>
      <w:bookmarkEnd w:id="76"/>
    </w:p>
    <w:p w14:paraId="7124B244" w14:textId="77777777" w:rsidR="002E0FDE" w:rsidRDefault="002E0FDE" w:rsidP="00E95C82">
      <w:pPr>
        <w:pStyle w:val="Retraitcorpsdetexte"/>
      </w:pPr>
    </w:p>
    <w:p w14:paraId="3F6E3CD7" w14:textId="189880D1" w:rsidR="002E0FDE" w:rsidRDefault="002E0FDE" w:rsidP="002E0FDE">
      <w:pPr>
        <w:pStyle w:val="Titre3"/>
      </w:pPr>
      <w:r>
        <w:t>Mobile iOS</w:t>
      </w:r>
    </w:p>
    <w:p w14:paraId="2D929F54" w14:textId="69FE3E3C" w:rsidR="002E0FDE" w:rsidRPr="002E0FDE" w:rsidRDefault="002E0FDE" w:rsidP="002E0FDE">
      <w:pPr>
        <w:pStyle w:val="Retraitcorpsdetexte3"/>
      </w:pPr>
      <w:r>
        <w:t xml:space="preserve">Il suffit de brancher un appareil mobile iOS et de </w:t>
      </w:r>
      <w:proofErr w:type="spellStart"/>
      <w:r>
        <w:t>build</w:t>
      </w:r>
      <w:proofErr w:type="spellEnd"/>
      <w:r>
        <w:t xml:space="preserve"> </w:t>
      </w:r>
      <w:proofErr w:type="spellStart"/>
      <w:r>
        <w:t>directemenr</w:t>
      </w:r>
      <w:proofErr w:type="spellEnd"/>
      <w:r>
        <w:t xml:space="preserve"> depuis cet </w:t>
      </w:r>
      <w:proofErr w:type="spellStart"/>
      <w:r>
        <w:t>appreil</w:t>
      </w:r>
      <w:proofErr w:type="spellEnd"/>
      <w:r>
        <w:t xml:space="preserve"> au lieu du simulateur.</w:t>
      </w:r>
    </w:p>
    <w:p w14:paraId="4FD577A1" w14:textId="77777777" w:rsidR="002E0FDE" w:rsidRPr="002E0FDE" w:rsidRDefault="002E0FDE" w:rsidP="002E0FDE">
      <w:pPr>
        <w:pStyle w:val="Retraitcorpsdetexte3"/>
      </w:pPr>
    </w:p>
    <w:sectPr w:rsidR="002E0FDE" w:rsidRPr="002E0FDE" w:rsidSect="00E95C8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9026E8" w14:textId="77777777" w:rsidR="00493204" w:rsidRDefault="00493204">
      <w:r>
        <w:separator/>
      </w:r>
    </w:p>
  </w:endnote>
  <w:endnote w:type="continuationSeparator" w:id="0">
    <w:p w14:paraId="1989A465" w14:textId="77777777" w:rsidR="00493204" w:rsidRDefault="004932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TML L">
    <w:altName w:val="Gentium Basic"/>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3"/>
      <w:gridCol w:w="2611"/>
      <w:gridCol w:w="3026"/>
    </w:tblGrid>
    <w:tr w:rsidR="00E95C82" w:rsidRPr="00000197" w14:paraId="52ECDFB8" w14:textId="77777777" w:rsidTr="00E52B61">
      <w:trPr>
        <w:trHeight w:hRule="exact" w:val="227"/>
        <w:jc w:val="center"/>
      </w:trPr>
      <w:tc>
        <w:tcPr>
          <w:tcW w:w="3510" w:type="dxa"/>
          <w:vAlign w:val="center"/>
        </w:tcPr>
        <w:p w14:paraId="6FEB7830" w14:textId="399855AB" w:rsidR="00E95C82" w:rsidRDefault="00E95C82" w:rsidP="00742484">
          <w:pPr>
            <w:pStyle w:val="-Pieddepage"/>
          </w:pPr>
          <w:r w:rsidRPr="00742484">
            <w:t>Auteur</w:t>
          </w:r>
          <w:r w:rsidRPr="00000197">
            <w:rPr>
              <w:rFonts w:cs="Arial"/>
              <w:szCs w:val="16"/>
            </w:rPr>
            <w:t>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Luca Böhlen</w:t>
          </w:r>
          <w:r>
            <w:rPr>
              <w:rFonts w:cs="Arial"/>
              <w:noProof/>
              <w:szCs w:val="16"/>
            </w:rPr>
            <w:fldChar w:fldCharType="end"/>
          </w:r>
        </w:p>
        <w:p w14:paraId="376EA9DF" w14:textId="77777777" w:rsidR="00E95C82" w:rsidRPr="00000197" w:rsidRDefault="00E95C82" w:rsidP="002D7D46">
          <w:pPr>
            <w:pStyle w:val="-Pieddepage"/>
            <w:rPr>
              <w:rFonts w:cs="Arial"/>
              <w:szCs w:val="16"/>
            </w:rPr>
          </w:pPr>
        </w:p>
      </w:tc>
      <w:tc>
        <w:tcPr>
          <w:tcW w:w="2680" w:type="dxa"/>
          <w:vAlign w:val="center"/>
        </w:tcPr>
        <w:p w14:paraId="2B77A129" w14:textId="77777777" w:rsidR="00E95C82" w:rsidRPr="00000197" w:rsidRDefault="00E95C82" w:rsidP="00955930">
          <w:pPr>
            <w:pStyle w:val="-Pieddepage"/>
            <w:jc w:val="center"/>
            <w:rPr>
              <w:rFonts w:cs="Arial"/>
              <w:szCs w:val="16"/>
            </w:rPr>
          </w:pPr>
        </w:p>
      </w:tc>
      <w:tc>
        <w:tcPr>
          <w:tcW w:w="3096" w:type="dxa"/>
          <w:vAlign w:val="center"/>
        </w:tcPr>
        <w:p w14:paraId="276E70DF" w14:textId="0314F36F" w:rsidR="00E95C82" w:rsidRPr="00000197" w:rsidRDefault="00E95C82" w:rsidP="001C0C83">
          <w:pPr>
            <w:pStyle w:val="-Pieddepage"/>
            <w:jc w:val="right"/>
            <w:rPr>
              <w:rFonts w:cs="Arial"/>
              <w:szCs w:val="16"/>
            </w:rPr>
          </w:pPr>
          <w:r>
            <w:rPr>
              <w:rFonts w:cs="Arial"/>
              <w:szCs w:val="16"/>
            </w:rPr>
            <w:t>Création</w:t>
          </w:r>
          <w:r w:rsidRPr="00000197">
            <w:rPr>
              <w:rFonts w:cs="Arial"/>
              <w:szCs w:val="16"/>
            </w:rPr>
            <w:t> :</w:t>
          </w:r>
          <w:r>
            <w:rPr>
              <w:rFonts w:cs="Arial"/>
              <w:szCs w:val="16"/>
            </w:rPr>
            <w:t xml:space="preserve"> 06.05.2021 10:20</w:t>
          </w:r>
          <w:r w:rsidRPr="00000197">
            <w:rPr>
              <w:rFonts w:cs="Arial"/>
              <w:szCs w:val="16"/>
            </w:rPr>
            <w:t xml:space="preserve"> </w:t>
          </w:r>
        </w:p>
      </w:tc>
    </w:tr>
    <w:tr w:rsidR="00E95C82" w:rsidRPr="00000197" w14:paraId="555EAC9E" w14:textId="77777777" w:rsidTr="00E52B61">
      <w:trPr>
        <w:jc w:val="center"/>
      </w:trPr>
      <w:tc>
        <w:tcPr>
          <w:tcW w:w="3510" w:type="dxa"/>
          <w:vAlign w:val="center"/>
        </w:tcPr>
        <w:p w14:paraId="644F8556" w14:textId="4746EF02" w:rsidR="00E95C82" w:rsidRPr="00000197" w:rsidRDefault="00E95C82" w:rsidP="001C0C83">
          <w:pPr>
            <w:pStyle w:val="-Pieddepage"/>
            <w:rPr>
              <w:rFonts w:cs="Arial"/>
              <w:szCs w:val="16"/>
            </w:rPr>
          </w:pPr>
          <w:r>
            <w:rPr>
              <w:rFonts w:cs="Arial"/>
              <w:szCs w:val="16"/>
            </w:rPr>
            <w:t xml:space="preserve">Modifié par : </w:t>
          </w:r>
          <w:r>
            <w:rPr>
              <w:noProof/>
            </w:rPr>
            <w:t xml:space="preserve"> </w:t>
          </w:r>
          <w:r>
            <w:rPr>
              <w:noProof/>
            </w:rPr>
            <w:fldChar w:fldCharType="begin"/>
          </w:r>
          <w:r>
            <w:rPr>
              <w:noProof/>
            </w:rPr>
            <w:instrText xml:space="preserve"> AUTHOR   \* MERGEFORMAT </w:instrText>
          </w:r>
          <w:r>
            <w:rPr>
              <w:noProof/>
            </w:rPr>
            <w:fldChar w:fldCharType="separate"/>
          </w:r>
          <w:r>
            <w:rPr>
              <w:noProof/>
            </w:rPr>
            <w:t>Luca Böhlen</w:t>
          </w:r>
          <w:r>
            <w:rPr>
              <w:noProof/>
            </w:rPr>
            <w:fldChar w:fldCharType="end"/>
          </w:r>
        </w:p>
      </w:tc>
      <w:tc>
        <w:tcPr>
          <w:tcW w:w="2680" w:type="dxa"/>
          <w:vAlign w:val="center"/>
        </w:tcPr>
        <w:p w14:paraId="59BB18DF" w14:textId="3F3682D5" w:rsidR="00E95C82" w:rsidRPr="00000197" w:rsidRDefault="00E95C82"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E0FDE">
            <w:rPr>
              <w:rStyle w:val="Numrodepage"/>
              <w:rFonts w:cs="Arial"/>
              <w:noProof/>
              <w:szCs w:val="16"/>
            </w:rPr>
            <w:t>76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E0FDE">
            <w:rPr>
              <w:rStyle w:val="Numrodepage"/>
              <w:rFonts w:cs="Arial"/>
              <w:noProof/>
              <w:szCs w:val="16"/>
            </w:rPr>
            <w:t>77</w:t>
          </w:r>
          <w:r w:rsidRPr="00000197">
            <w:rPr>
              <w:rStyle w:val="Numrodepage"/>
              <w:rFonts w:cs="Arial"/>
              <w:szCs w:val="16"/>
            </w:rPr>
            <w:fldChar w:fldCharType="end"/>
          </w:r>
        </w:p>
      </w:tc>
      <w:tc>
        <w:tcPr>
          <w:tcW w:w="3096" w:type="dxa"/>
          <w:vAlign w:val="center"/>
        </w:tcPr>
        <w:p w14:paraId="79B5FAAD" w14:textId="09456B19" w:rsidR="00E95C82" w:rsidRPr="00000197" w:rsidRDefault="00E95C82" w:rsidP="001764CE">
          <w:pPr>
            <w:pStyle w:val="-Pieddepage"/>
            <w:jc w:val="right"/>
            <w:rPr>
              <w:rFonts w:cs="Arial"/>
              <w:szCs w:val="16"/>
            </w:rPr>
          </w:pPr>
          <w:r>
            <w:rPr>
              <w:rFonts w:cs="Arial"/>
              <w:szCs w:val="16"/>
            </w:rPr>
            <w:t xml:space="preserve">Imprimé le : </w:t>
          </w:r>
          <w:r>
            <w:rPr>
              <w:rFonts w:cs="Arial"/>
              <w:szCs w:val="16"/>
            </w:rPr>
            <w:fldChar w:fldCharType="begin"/>
          </w:r>
          <w:r>
            <w:rPr>
              <w:rFonts w:cs="Arial"/>
              <w:szCs w:val="16"/>
            </w:rPr>
            <w:instrText xml:space="preserve"> PRINT  \* MERGEFORMAT </w:instrText>
          </w:r>
          <w:r>
            <w:rPr>
              <w:rFonts w:cs="Arial"/>
              <w:szCs w:val="16"/>
            </w:rPr>
            <w:fldChar w:fldCharType="end"/>
          </w:r>
          <w:r>
            <w:rPr>
              <w:rFonts w:cs="Arial"/>
              <w:szCs w:val="16"/>
            </w:rPr>
            <w:fldChar w:fldCharType="begin"/>
          </w:r>
          <w:r>
            <w:rPr>
              <w:rFonts w:cs="Arial"/>
              <w:szCs w:val="16"/>
            </w:rPr>
            <w:instrText xml:space="preserve"> DATE   \* MERGEFORMAT </w:instrText>
          </w:r>
          <w:r>
            <w:rPr>
              <w:rFonts w:cs="Arial"/>
              <w:szCs w:val="16"/>
            </w:rPr>
            <w:fldChar w:fldCharType="separate"/>
          </w:r>
          <w:r>
            <w:rPr>
              <w:rFonts w:cs="Arial"/>
              <w:noProof/>
              <w:szCs w:val="16"/>
            </w:rPr>
            <w:t>04.06.2021</w:t>
          </w:r>
          <w:r>
            <w:rPr>
              <w:rFonts w:cs="Arial"/>
              <w:szCs w:val="16"/>
            </w:rPr>
            <w:fldChar w:fldCharType="end"/>
          </w:r>
          <w:r w:rsidRPr="00000197">
            <w:rPr>
              <w:rFonts w:cs="Arial"/>
              <w:szCs w:val="16"/>
            </w:rPr>
            <w:t xml:space="preserve"> </w:t>
          </w:r>
        </w:p>
      </w:tc>
    </w:tr>
    <w:tr w:rsidR="00E95C82" w:rsidRPr="00000197" w14:paraId="5CF176DD" w14:textId="77777777" w:rsidTr="00E52B61">
      <w:trPr>
        <w:jc w:val="center"/>
      </w:trPr>
      <w:tc>
        <w:tcPr>
          <w:tcW w:w="3510" w:type="dxa"/>
          <w:vAlign w:val="center"/>
        </w:tcPr>
        <w:p w14:paraId="2C110749" w14:textId="200CFA83" w:rsidR="00E95C82" w:rsidRPr="00000197" w:rsidRDefault="00E95C82" w:rsidP="001764CE">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Pr>
              <w:rFonts w:cs="Arial"/>
              <w:noProof/>
              <w:szCs w:val="16"/>
            </w:rPr>
            <w:t>61</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04.06.2021 13:15</w:t>
          </w:r>
          <w:r>
            <w:rPr>
              <w:rFonts w:cs="Arial"/>
              <w:szCs w:val="16"/>
            </w:rPr>
            <w:fldChar w:fldCharType="end"/>
          </w:r>
        </w:p>
      </w:tc>
      <w:tc>
        <w:tcPr>
          <w:tcW w:w="5776" w:type="dxa"/>
          <w:gridSpan w:val="2"/>
          <w:vAlign w:val="center"/>
        </w:tcPr>
        <w:p w14:paraId="245145DA" w14:textId="37E44C8F" w:rsidR="00E95C82" w:rsidRPr="00000197" w:rsidRDefault="00E95C82" w:rsidP="00955930">
          <w:pPr>
            <w:pStyle w:val="-Pieddepage"/>
            <w:jc w:val="right"/>
            <w:rPr>
              <w:rFonts w:cs="Arial"/>
              <w:szCs w:val="16"/>
            </w:rPr>
          </w:pPr>
          <w:r>
            <w:rPr>
              <w:rFonts w:cs="Arial"/>
              <w:noProof/>
              <w:szCs w:val="16"/>
            </w:rPr>
            <w:fldChar w:fldCharType="begin"/>
          </w:r>
          <w:r>
            <w:rPr>
              <w:rFonts w:cs="Arial"/>
              <w:noProof/>
              <w:szCs w:val="16"/>
            </w:rPr>
            <w:instrText xml:space="preserve"> FILENAME   \* MERGEFORMAT </w:instrText>
          </w:r>
          <w:r>
            <w:rPr>
              <w:rFonts w:cs="Arial"/>
              <w:noProof/>
              <w:szCs w:val="16"/>
            </w:rPr>
            <w:fldChar w:fldCharType="separate"/>
          </w:r>
          <w:r>
            <w:rPr>
              <w:rFonts w:cs="Arial"/>
              <w:noProof/>
              <w:szCs w:val="16"/>
            </w:rPr>
            <w:t>R-TPI-LucaBohlen-Rapport.docx</w:t>
          </w:r>
          <w:r>
            <w:rPr>
              <w:rFonts w:cs="Arial"/>
              <w:noProof/>
              <w:szCs w:val="16"/>
            </w:rPr>
            <w:fldChar w:fldCharType="end"/>
          </w:r>
        </w:p>
      </w:tc>
    </w:tr>
  </w:tbl>
  <w:p w14:paraId="3669DEBE" w14:textId="77777777" w:rsidR="00E95C82" w:rsidRPr="00000197" w:rsidRDefault="00E95C82" w:rsidP="00000197">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3"/>
      <w:gridCol w:w="2611"/>
      <w:gridCol w:w="3026"/>
    </w:tblGrid>
    <w:tr w:rsidR="00E95C82" w:rsidRPr="00000197" w14:paraId="422B2091" w14:textId="77777777" w:rsidTr="00240B7F">
      <w:trPr>
        <w:trHeight w:hRule="exact" w:val="227"/>
        <w:jc w:val="center"/>
      </w:trPr>
      <w:tc>
        <w:tcPr>
          <w:tcW w:w="3510" w:type="dxa"/>
          <w:vAlign w:val="center"/>
        </w:tcPr>
        <w:p w14:paraId="5546EADC" w14:textId="2FA70C81" w:rsidR="00E95C82" w:rsidRDefault="00E95C82" w:rsidP="008A2A01">
          <w:pPr>
            <w:pStyle w:val="-Pieddepage"/>
          </w:pPr>
          <w:r w:rsidRPr="00742484">
            <w:t>Auteur</w:t>
          </w:r>
          <w:r w:rsidRPr="00000197">
            <w:rPr>
              <w:rFonts w:cs="Arial"/>
              <w:szCs w:val="16"/>
            </w:rPr>
            <w:t> :</w:t>
          </w:r>
          <w:r>
            <w:rPr>
              <w:rFonts w:cs="Arial"/>
              <w:noProof/>
              <w:szCs w:val="16"/>
            </w:rPr>
            <w:fldChar w:fldCharType="begin"/>
          </w:r>
          <w:r>
            <w:rPr>
              <w:rFonts w:cs="Arial"/>
              <w:noProof/>
              <w:szCs w:val="16"/>
            </w:rPr>
            <w:instrText xml:space="preserve"> AUTHOR   \* MERGEFORMAT </w:instrText>
          </w:r>
          <w:r>
            <w:rPr>
              <w:rFonts w:cs="Arial"/>
              <w:noProof/>
              <w:szCs w:val="16"/>
            </w:rPr>
            <w:fldChar w:fldCharType="separate"/>
          </w:r>
          <w:r>
            <w:rPr>
              <w:rFonts w:cs="Arial"/>
              <w:noProof/>
              <w:szCs w:val="16"/>
            </w:rPr>
            <w:t>Luca Böhlen</w:t>
          </w:r>
          <w:r>
            <w:rPr>
              <w:rFonts w:cs="Arial"/>
              <w:noProof/>
              <w:szCs w:val="16"/>
            </w:rPr>
            <w:fldChar w:fldCharType="end"/>
          </w:r>
        </w:p>
        <w:p w14:paraId="1CACDD6E" w14:textId="77777777" w:rsidR="00E95C82" w:rsidRPr="00000197" w:rsidRDefault="00E95C82" w:rsidP="008A2A01">
          <w:pPr>
            <w:pStyle w:val="-Pieddepage"/>
            <w:rPr>
              <w:rFonts w:cs="Arial"/>
              <w:szCs w:val="16"/>
            </w:rPr>
          </w:pPr>
        </w:p>
      </w:tc>
      <w:tc>
        <w:tcPr>
          <w:tcW w:w="2680" w:type="dxa"/>
          <w:vAlign w:val="center"/>
        </w:tcPr>
        <w:p w14:paraId="2EB780D4" w14:textId="77777777" w:rsidR="00E95C82" w:rsidRPr="00000197" w:rsidRDefault="00E95C82" w:rsidP="008A2A01">
          <w:pPr>
            <w:pStyle w:val="-Pieddepage"/>
            <w:jc w:val="center"/>
            <w:rPr>
              <w:rFonts w:cs="Arial"/>
              <w:szCs w:val="16"/>
            </w:rPr>
          </w:pPr>
        </w:p>
      </w:tc>
      <w:tc>
        <w:tcPr>
          <w:tcW w:w="3096" w:type="dxa"/>
          <w:vAlign w:val="center"/>
        </w:tcPr>
        <w:p w14:paraId="50D623E0" w14:textId="77777777" w:rsidR="00E95C82" w:rsidRPr="00000197" w:rsidRDefault="00E95C82" w:rsidP="008A2A01">
          <w:pPr>
            <w:pStyle w:val="-Pieddepage"/>
            <w:jc w:val="right"/>
            <w:rPr>
              <w:rFonts w:cs="Arial"/>
              <w:szCs w:val="16"/>
            </w:rPr>
          </w:pPr>
          <w:r>
            <w:rPr>
              <w:rFonts w:cs="Arial"/>
              <w:szCs w:val="16"/>
            </w:rPr>
            <w:t>Création</w:t>
          </w:r>
          <w:r w:rsidRPr="00000197">
            <w:rPr>
              <w:rFonts w:cs="Arial"/>
              <w:szCs w:val="16"/>
            </w:rPr>
            <w:t> :</w:t>
          </w:r>
          <w:r>
            <w:rPr>
              <w:rFonts w:cs="Arial"/>
              <w:szCs w:val="16"/>
            </w:rPr>
            <w:t xml:space="preserve"> 06.05.2021 10:20</w:t>
          </w:r>
          <w:r w:rsidRPr="00000197">
            <w:rPr>
              <w:rFonts w:cs="Arial"/>
              <w:szCs w:val="16"/>
            </w:rPr>
            <w:t xml:space="preserve"> </w:t>
          </w:r>
        </w:p>
      </w:tc>
    </w:tr>
    <w:tr w:rsidR="00E95C82" w:rsidRPr="00000197" w14:paraId="78DCDC7B" w14:textId="77777777" w:rsidTr="00240B7F">
      <w:trPr>
        <w:jc w:val="center"/>
      </w:trPr>
      <w:tc>
        <w:tcPr>
          <w:tcW w:w="3510" w:type="dxa"/>
          <w:vAlign w:val="center"/>
        </w:tcPr>
        <w:p w14:paraId="0B8D2C80" w14:textId="6CF640FA" w:rsidR="00E95C82" w:rsidRPr="00000197" w:rsidRDefault="00E95C82" w:rsidP="008A2A01">
          <w:pPr>
            <w:pStyle w:val="-Pieddepage"/>
            <w:rPr>
              <w:rFonts w:cs="Arial"/>
              <w:szCs w:val="16"/>
            </w:rPr>
          </w:pPr>
          <w:r>
            <w:rPr>
              <w:rFonts w:cs="Arial"/>
              <w:szCs w:val="16"/>
            </w:rPr>
            <w:t xml:space="preserve">Modifié par : </w:t>
          </w:r>
          <w:r>
            <w:rPr>
              <w:noProof/>
            </w:rPr>
            <w:t xml:space="preserve"> </w:t>
          </w:r>
          <w:r>
            <w:rPr>
              <w:noProof/>
            </w:rPr>
            <w:fldChar w:fldCharType="begin"/>
          </w:r>
          <w:r>
            <w:rPr>
              <w:noProof/>
            </w:rPr>
            <w:instrText xml:space="preserve"> AUTHOR   \* MERGEFORMAT </w:instrText>
          </w:r>
          <w:r>
            <w:rPr>
              <w:noProof/>
            </w:rPr>
            <w:fldChar w:fldCharType="separate"/>
          </w:r>
          <w:r>
            <w:rPr>
              <w:noProof/>
            </w:rPr>
            <w:t>Luca Böhlen</w:t>
          </w:r>
          <w:r>
            <w:rPr>
              <w:noProof/>
            </w:rPr>
            <w:fldChar w:fldCharType="end"/>
          </w:r>
        </w:p>
      </w:tc>
      <w:tc>
        <w:tcPr>
          <w:tcW w:w="2680" w:type="dxa"/>
          <w:vAlign w:val="center"/>
        </w:tcPr>
        <w:p w14:paraId="41F0EB77" w14:textId="171B39E7" w:rsidR="00E95C82" w:rsidRPr="00000197" w:rsidRDefault="00E95C82" w:rsidP="008A2A01">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E0FDE">
            <w:rPr>
              <w:rStyle w:val="Numrodepage"/>
              <w:rFonts w:cs="Arial"/>
              <w:noProof/>
              <w:szCs w:val="16"/>
            </w:rPr>
            <w:t>77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E0FDE">
            <w:rPr>
              <w:rStyle w:val="Numrodepage"/>
              <w:rFonts w:cs="Arial"/>
              <w:noProof/>
              <w:szCs w:val="16"/>
            </w:rPr>
            <w:t>77</w:t>
          </w:r>
          <w:r w:rsidRPr="00000197">
            <w:rPr>
              <w:rStyle w:val="Numrodepage"/>
              <w:rFonts w:cs="Arial"/>
              <w:szCs w:val="16"/>
            </w:rPr>
            <w:fldChar w:fldCharType="end"/>
          </w:r>
        </w:p>
      </w:tc>
      <w:tc>
        <w:tcPr>
          <w:tcW w:w="3096" w:type="dxa"/>
          <w:vAlign w:val="center"/>
        </w:tcPr>
        <w:p w14:paraId="5285FA36" w14:textId="07680644" w:rsidR="00E95C82" w:rsidRPr="00000197" w:rsidRDefault="00E95C82" w:rsidP="008A2A01">
          <w:pPr>
            <w:pStyle w:val="-Pieddepage"/>
            <w:jc w:val="right"/>
            <w:rPr>
              <w:rFonts w:cs="Arial"/>
              <w:szCs w:val="16"/>
            </w:rPr>
          </w:pPr>
          <w:r>
            <w:rPr>
              <w:rFonts w:cs="Arial"/>
              <w:szCs w:val="16"/>
            </w:rPr>
            <w:t xml:space="preserve">Imprimé le : </w:t>
          </w:r>
          <w:r>
            <w:rPr>
              <w:rFonts w:cs="Arial"/>
              <w:szCs w:val="16"/>
            </w:rPr>
            <w:fldChar w:fldCharType="begin"/>
          </w:r>
          <w:r>
            <w:rPr>
              <w:rFonts w:cs="Arial"/>
              <w:szCs w:val="16"/>
            </w:rPr>
            <w:instrText xml:space="preserve"> PRINT  \* MERGEFORMAT </w:instrText>
          </w:r>
          <w:r>
            <w:rPr>
              <w:rFonts w:cs="Arial"/>
              <w:szCs w:val="16"/>
            </w:rPr>
            <w:fldChar w:fldCharType="end"/>
          </w:r>
          <w:r>
            <w:rPr>
              <w:rFonts w:cs="Arial"/>
              <w:szCs w:val="16"/>
            </w:rPr>
            <w:fldChar w:fldCharType="begin"/>
          </w:r>
          <w:r>
            <w:rPr>
              <w:rFonts w:cs="Arial"/>
              <w:szCs w:val="16"/>
            </w:rPr>
            <w:instrText xml:space="preserve"> DATE   \* MERGEFORMAT </w:instrText>
          </w:r>
          <w:r>
            <w:rPr>
              <w:rFonts w:cs="Arial"/>
              <w:szCs w:val="16"/>
            </w:rPr>
            <w:fldChar w:fldCharType="separate"/>
          </w:r>
          <w:r>
            <w:rPr>
              <w:rFonts w:cs="Arial"/>
              <w:noProof/>
              <w:szCs w:val="16"/>
            </w:rPr>
            <w:t>04.06.2021</w:t>
          </w:r>
          <w:r>
            <w:rPr>
              <w:rFonts w:cs="Arial"/>
              <w:szCs w:val="16"/>
            </w:rPr>
            <w:fldChar w:fldCharType="end"/>
          </w:r>
          <w:r w:rsidRPr="00000197">
            <w:rPr>
              <w:rFonts w:cs="Arial"/>
              <w:szCs w:val="16"/>
            </w:rPr>
            <w:t xml:space="preserve"> </w:t>
          </w:r>
        </w:p>
      </w:tc>
    </w:tr>
    <w:tr w:rsidR="00E95C82" w:rsidRPr="00000197" w14:paraId="0E30189D" w14:textId="77777777" w:rsidTr="00240B7F">
      <w:trPr>
        <w:jc w:val="center"/>
      </w:trPr>
      <w:tc>
        <w:tcPr>
          <w:tcW w:w="3510" w:type="dxa"/>
          <w:vAlign w:val="center"/>
        </w:tcPr>
        <w:p w14:paraId="4C0345FB" w14:textId="1FF08D28" w:rsidR="00E95C82" w:rsidRPr="00000197" w:rsidRDefault="00E95C82" w:rsidP="008A2A01">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Pr>
              <w:rFonts w:cs="Arial"/>
              <w:noProof/>
              <w:szCs w:val="16"/>
            </w:rPr>
            <w:t>61</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04.06.2021 13:15</w:t>
          </w:r>
          <w:r>
            <w:rPr>
              <w:rFonts w:cs="Arial"/>
              <w:szCs w:val="16"/>
            </w:rPr>
            <w:fldChar w:fldCharType="end"/>
          </w:r>
        </w:p>
      </w:tc>
      <w:tc>
        <w:tcPr>
          <w:tcW w:w="5776" w:type="dxa"/>
          <w:gridSpan w:val="2"/>
          <w:vAlign w:val="center"/>
        </w:tcPr>
        <w:p w14:paraId="34A08C38" w14:textId="54D21F85" w:rsidR="00E95C82" w:rsidRPr="00000197" w:rsidRDefault="00E95C82" w:rsidP="008A2A01">
          <w:pPr>
            <w:pStyle w:val="-Pieddepage"/>
            <w:jc w:val="right"/>
            <w:rPr>
              <w:rFonts w:cs="Arial"/>
              <w:szCs w:val="16"/>
            </w:rPr>
          </w:pPr>
          <w:r>
            <w:rPr>
              <w:rFonts w:cs="Arial"/>
              <w:noProof/>
              <w:szCs w:val="16"/>
            </w:rPr>
            <w:fldChar w:fldCharType="begin"/>
          </w:r>
          <w:r>
            <w:rPr>
              <w:rFonts w:cs="Arial"/>
              <w:noProof/>
              <w:szCs w:val="16"/>
            </w:rPr>
            <w:instrText xml:space="preserve"> FILENAME   \* MERGEFORMAT </w:instrText>
          </w:r>
          <w:r>
            <w:rPr>
              <w:rFonts w:cs="Arial"/>
              <w:noProof/>
              <w:szCs w:val="16"/>
            </w:rPr>
            <w:fldChar w:fldCharType="separate"/>
          </w:r>
          <w:r>
            <w:rPr>
              <w:rFonts w:cs="Arial"/>
              <w:noProof/>
              <w:szCs w:val="16"/>
            </w:rPr>
            <w:t>R-TPI-LucaBohlen-Rapport.docx</w:t>
          </w:r>
          <w:r>
            <w:rPr>
              <w:rFonts w:cs="Arial"/>
              <w:noProof/>
              <w:szCs w:val="16"/>
            </w:rPr>
            <w:fldChar w:fldCharType="end"/>
          </w:r>
        </w:p>
      </w:tc>
    </w:tr>
  </w:tbl>
  <w:p w14:paraId="6BDD31CF" w14:textId="77777777" w:rsidR="00E95C82" w:rsidRDefault="00E95C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19834" w14:textId="77777777" w:rsidR="00493204" w:rsidRDefault="00493204">
      <w:r>
        <w:separator/>
      </w:r>
    </w:p>
  </w:footnote>
  <w:footnote w:type="continuationSeparator" w:id="0">
    <w:p w14:paraId="10423B05" w14:textId="77777777" w:rsidR="00493204" w:rsidRDefault="00493204">
      <w:r>
        <w:continuationSeparator/>
      </w:r>
    </w:p>
  </w:footnote>
  <w:footnote w:id="1">
    <w:p w14:paraId="5B8EC968" w14:textId="65135812" w:rsidR="00E95C82" w:rsidRDefault="00E95C82">
      <w:pPr>
        <w:pStyle w:val="Notedebasdepage"/>
      </w:pPr>
      <w:r>
        <w:rPr>
          <w:rStyle w:val="Appelnotedebasdep"/>
        </w:rPr>
        <w:footnoteRef/>
      </w:r>
      <w:r>
        <w:t xml:space="preserve"> </w:t>
      </w:r>
      <w:hyperlink r:id="rId1" w:history="1">
        <w:r w:rsidRPr="004775C1">
          <w:rPr>
            <w:rStyle w:val="Lienhypertexte"/>
          </w:rPr>
          <w:t>https://cocoapods.org/pods/FirebaseCore</w:t>
        </w:r>
      </w:hyperlink>
    </w:p>
  </w:footnote>
  <w:footnote w:id="2">
    <w:p w14:paraId="0674B9F0" w14:textId="0F0ACF97" w:rsidR="00E95C82" w:rsidRDefault="00E95C82">
      <w:pPr>
        <w:pStyle w:val="Notedebasdepage"/>
      </w:pPr>
      <w:r>
        <w:rPr>
          <w:rStyle w:val="Appelnotedebasdep"/>
        </w:rPr>
        <w:footnoteRef/>
      </w:r>
      <w:r>
        <w:t xml:space="preserve"> </w:t>
      </w:r>
      <w:hyperlink r:id="rId2" w:history="1">
        <w:r w:rsidRPr="004775C1">
          <w:rPr>
            <w:rStyle w:val="Lienhypertexte"/>
          </w:rPr>
          <w:t>https://cocoapods.org/pods/FirebaseAuth</w:t>
        </w:r>
      </w:hyperlink>
    </w:p>
  </w:footnote>
  <w:footnote w:id="3">
    <w:p w14:paraId="732F9C78" w14:textId="5D4B44EF" w:rsidR="00E95C82" w:rsidRDefault="00E95C82">
      <w:pPr>
        <w:pStyle w:val="Notedebasdepage"/>
      </w:pPr>
      <w:r>
        <w:rPr>
          <w:rStyle w:val="Appelnotedebasdep"/>
        </w:rPr>
        <w:footnoteRef/>
      </w:r>
      <w:r>
        <w:t xml:space="preserve"> </w:t>
      </w:r>
      <w:hyperlink r:id="rId3" w:history="1">
        <w:r w:rsidRPr="004775C1">
          <w:rPr>
            <w:rStyle w:val="Lienhypertexte"/>
          </w:rPr>
          <w:t>https://cocoapods.org/pods/FirebaseStorage</w:t>
        </w:r>
      </w:hyperlink>
    </w:p>
  </w:footnote>
  <w:footnote w:id="4">
    <w:p w14:paraId="0C8F924E" w14:textId="38AFD3F8" w:rsidR="00E95C82" w:rsidRDefault="00E95C82">
      <w:pPr>
        <w:pStyle w:val="Notedebasdepage"/>
      </w:pPr>
      <w:r>
        <w:rPr>
          <w:rStyle w:val="Appelnotedebasdep"/>
        </w:rPr>
        <w:footnoteRef/>
      </w:r>
      <w:r>
        <w:t xml:space="preserve"> </w:t>
      </w:r>
      <w:hyperlink r:id="rId4" w:history="1">
        <w:r w:rsidRPr="004775C1">
          <w:rPr>
            <w:rStyle w:val="Lienhypertexte"/>
          </w:rPr>
          <w:t>https://cocoapods.org/pods/FirebaseFirestore</w:t>
        </w:r>
      </w:hyperlink>
    </w:p>
  </w:footnote>
  <w:footnote w:id="5">
    <w:p w14:paraId="01DDCF87" w14:textId="5D31B739" w:rsidR="00E95C82" w:rsidRDefault="00E95C82">
      <w:pPr>
        <w:pStyle w:val="Notedebasdepage"/>
      </w:pPr>
      <w:r>
        <w:rPr>
          <w:rStyle w:val="Appelnotedebasdep"/>
        </w:rPr>
        <w:footnoteRef/>
      </w:r>
      <w:r>
        <w:t xml:space="preserve"> </w:t>
      </w:r>
      <w:hyperlink r:id="rId5" w:history="1">
        <w:r w:rsidRPr="004775C1">
          <w:rPr>
            <w:rStyle w:val="Lienhypertexte"/>
          </w:rPr>
          <w:t>https://cocoapods.org/pods/IQKeyboardManagerSwift</w:t>
        </w:r>
      </w:hyperlink>
    </w:p>
  </w:footnote>
  <w:footnote w:id="6">
    <w:p w14:paraId="47FA9373" w14:textId="584F288E" w:rsidR="00E95C82" w:rsidRDefault="00E95C82">
      <w:pPr>
        <w:pStyle w:val="Notedebasdepage"/>
      </w:pPr>
      <w:r>
        <w:rPr>
          <w:rStyle w:val="Appelnotedebasdep"/>
        </w:rPr>
        <w:footnoteRef/>
      </w:r>
      <w:r>
        <w:t xml:space="preserve"> </w:t>
      </w:r>
      <w:hyperlink r:id="rId6" w:history="1">
        <w:r w:rsidRPr="004775C1">
          <w:rPr>
            <w:rStyle w:val="Lienhypertexte"/>
          </w:rPr>
          <w:t>https://cocoapods.org/pods/MBProgressHUD</w:t>
        </w:r>
      </w:hyperlink>
    </w:p>
  </w:footnote>
  <w:footnote w:id="7">
    <w:p w14:paraId="73ABE4A4" w14:textId="3C773447" w:rsidR="00E95C82" w:rsidRDefault="00E95C82">
      <w:pPr>
        <w:pStyle w:val="Notedebasdepage"/>
      </w:pPr>
      <w:r>
        <w:rPr>
          <w:rStyle w:val="Appelnotedebasdep"/>
        </w:rPr>
        <w:footnoteRef/>
      </w:r>
      <w:r>
        <w:t xml:space="preserve"> </w:t>
      </w:r>
      <w:hyperlink r:id="rId7" w:history="1">
        <w:r w:rsidRPr="004775C1">
          <w:rPr>
            <w:rStyle w:val="Lienhypertexte"/>
          </w:rPr>
          <w:t>https://cocoapods.org/pods/DropDown</w:t>
        </w:r>
      </w:hyperlink>
    </w:p>
  </w:footnote>
  <w:footnote w:id="8">
    <w:p w14:paraId="443FE757" w14:textId="3ABA1216" w:rsidR="00E95C82" w:rsidRDefault="00E95C82">
      <w:pPr>
        <w:pStyle w:val="Notedebasdepage"/>
      </w:pPr>
      <w:r>
        <w:rPr>
          <w:rStyle w:val="Appelnotedebasdep"/>
        </w:rPr>
        <w:footnoteRef/>
      </w:r>
      <w:r>
        <w:t xml:space="preserve"> </w:t>
      </w:r>
      <w:hyperlink r:id="rId8" w:history="1">
        <w:r w:rsidRPr="004775C1">
          <w:rPr>
            <w:rStyle w:val="Lienhypertexte"/>
          </w:rPr>
          <w:t>https://cocoapods.org/pods/SDWebImage</w:t>
        </w:r>
      </w:hyperlink>
    </w:p>
  </w:footnote>
  <w:footnote w:id="9">
    <w:p w14:paraId="0E6AC9EF" w14:textId="04B3A11C" w:rsidR="00E95C82" w:rsidRDefault="00E95C82">
      <w:pPr>
        <w:pStyle w:val="Notedebasdepage"/>
      </w:pPr>
      <w:r>
        <w:rPr>
          <w:rStyle w:val="Appelnotedebasdep"/>
        </w:rPr>
        <w:footnoteRef/>
      </w:r>
      <w:r>
        <w:t xml:space="preserve"> </w:t>
      </w:r>
      <w:hyperlink r:id="rId9" w:history="1">
        <w:r w:rsidRPr="004775C1">
          <w:rPr>
            <w:rStyle w:val="Lienhypertexte"/>
          </w:rPr>
          <w:t>https://github.com/LucaBohlen/TPA-ToBuy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E95C82" w14:paraId="528AD034" w14:textId="77777777">
      <w:trPr>
        <w:trHeight w:val="536"/>
        <w:jc w:val="center"/>
      </w:trPr>
      <w:tc>
        <w:tcPr>
          <w:tcW w:w="2445" w:type="dxa"/>
          <w:vAlign w:val="center"/>
        </w:tcPr>
        <w:p w14:paraId="0D94039F" w14:textId="77777777" w:rsidR="00E95C82" w:rsidRDefault="00E95C82" w:rsidP="00E12AE5">
          <w:pPr>
            <w:pStyle w:val="ETML"/>
          </w:pPr>
          <w:r w:rsidRPr="00B4738A">
            <w:t>ETML</w:t>
          </w:r>
        </w:p>
      </w:tc>
      <w:tc>
        <w:tcPr>
          <w:tcW w:w="4560" w:type="dxa"/>
          <w:vAlign w:val="center"/>
        </w:tcPr>
        <w:p w14:paraId="025BB53F" w14:textId="77777777" w:rsidR="00E95C82" w:rsidRPr="00B4738A" w:rsidRDefault="00E95C82" w:rsidP="00B4738A"/>
      </w:tc>
      <w:tc>
        <w:tcPr>
          <w:tcW w:w="2283" w:type="dxa"/>
          <w:vAlign w:val="center"/>
        </w:tcPr>
        <w:p w14:paraId="1344D422" w14:textId="77777777" w:rsidR="00E95C82" w:rsidRDefault="00E95C82" w:rsidP="001D72BA">
          <w:pPr>
            <w:pStyle w:val="En-tte"/>
            <w:jc w:val="right"/>
          </w:pPr>
          <w:r>
            <w:rPr>
              <w:noProof/>
            </w:rPr>
            <w:drawing>
              <wp:inline distT="0" distB="0" distL="0" distR="0" wp14:anchorId="0D2F718C" wp14:editId="7023BE41">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62400C" w14:textId="77777777" w:rsidR="00E95C82" w:rsidRDefault="00E95C8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E95C82" w14:paraId="0DFDB6FA" w14:textId="77777777" w:rsidTr="00240B7F">
      <w:trPr>
        <w:trHeight w:val="536"/>
        <w:jc w:val="center"/>
      </w:trPr>
      <w:tc>
        <w:tcPr>
          <w:tcW w:w="2445" w:type="dxa"/>
          <w:vAlign w:val="center"/>
        </w:tcPr>
        <w:p w14:paraId="67FC6695" w14:textId="77777777" w:rsidR="00E95C82" w:rsidRDefault="00E95C82" w:rsidP="008A2A01">
          <w:pPr>
            <w:pStyle w:val="ETML"/>
          </w:pPr>
          <w:r w:rsidRPr="00B4738A">
            <w:t>ETML</w:t>
          </w:r>
        </w:p>
      </w:tc>
      <w:tc>
        <w:tcPr>
          <w:tcW w:w="4560" w:type="dxa"/>
          <w:vAlign w:val="center"/>
        </w:tcPr>
        <w:p w14:paraId="58F86374" w14:textId="77777777" w:rsidR="00E95C82" w:rsidRPr="00B4738A" w:rsidRDefault="00E95C82" w:rsidP="008A2A01"/>
      </w:tc>
      <w:tc>
        <w:tcPr>
          <w:tcW w:w="2283" w:type="dxa"/>
          <w:vAlign w:val="center"/>
        </w:tcPr>
        <w:p w14:paraId="4C0C469C" w14:textId="77777777" w:rsidR="00E95C82" w:rsidRDefault="00E95C82" w:rsidP="008A2A01">
          <w:pPr>
            <w:pStyle w:val="En-tte"/>
            <w:jc w:val="right"/>
          </w:pPr>
          <w:r>
            <w:rPr>
              <w:noProof/>
            </w:rPr>
            <w:drawing>
              <wp:inline distT="0" distB="0" distL="0" distR="0" wp14:anchorId="5961424D" wp14:editId="033967A2">
                <wp:extent cx="1046480" cy="315680"/>
                <wp:effectExtent l="0" t="0" r="1270" b="8255"/>
                <wp:docPr id="6" name="Image 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15EF1803" w14:textId="77777777" w:rsidR="00E95C82" w:rsidRDefault="00E95C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4EC0546"/>
    <w:multiLevelType w:val="hybridMultilevel"/>
    <w:tmpl w:val="F7040A10"/>
    <w:lvl w:ilvl="0" w:tplc="100C000F">
      <w:start w:val="1"/>
      <w:numFmt w:val="decimal"/>
      <w:lvlText w:val="%1."/>
      <w:lvlJc w:val="left"/>
      <w:pPr>
        <w:ind w:left="2534" w:hanging="360"/>
      </w:pPr>
    </w:lvl>
    <w:lvl w:ilvl="1" w:tplc="100C0019" w:tentative="1">
      <w:start w:val="1"/>
      <w:numFmt w:val="lowerLetter"/>
      <w:lvlText w:val="%2."/>
      <w:lvlJc w:val="left"/>
      <w:pPr>
        <w:ind w:left="3254" w:hanging="360"/>
      </w:pPr>
    </w:lvl>
    <w:lvl w:ilvl="2" w:tplc="100C001B" w:tentative="1">
      <w:start w:val="1"/>
      <w:numFmt w:val="lowerRoman"/>
      <w:lvlText w:val="%3."/>
      <w:lvlJc w:val="right"/>
      <w:pPr>
        <w:ind w:left="3974" w:hanging="180"/>
      </w:pPr>
    </w:lvl>
    <w:lvl w:ilvl="3" w:tplc="100C000F" w:tentative="1">
      <w:start w:val="1"/>
      <w:numFmt w:val="decimal"/>
      <w:lvlText w:val="%4."/>
      <w:lvlJc w:val="left"/>
      <w:pPr>
        <w:ind w:left="4694" w:hanging="360"/>
      </w:pPr>
    </w:lvl>
    <w:lvl w:ilvl="4" w:tplc="100C0019" w:tentative="1">
      <w:start w:val="1"/>
      <w:numFmt w:val="lowerLetter"/>
      <w:lvlText w:val="%5."/>
      <w:lvlJc w:val="left"/>
      <w:pPr>
        <w:ind w:left="5414" w:hanging="360"/>
      </w:pPr>
    </w:lvl>
    <w:lvl w:ilvl="5" w:tplc="100C001B" w:tentative="1">
      <w:start w:val="1"/>
      <w:numFmt w:val="lowerRoman"/>
      <w:lvlText w:val="%6."/>
      <w:lvlJc w:val="right"/>
      <w:pPr>
        <w:ind w:left="6134" w:hanging="180"/>
      </w:pPr>
    </w:lvl>
    <w:lvl w:ilvl="6" w:tplc="100C000F" w:tentative="1">
      <w:start w:val="1"/>
      <w:numFmt w:val="decimal"/>
      <w:lvlText w:val="%7."/>
      <w:lvlJc w:val="left"/>
      <w:pPr>
        <w:ind w:left="6854" w:hanging="360"/>
      </w:pPr>
    </w:lvl>
    <w:lvl w:ilvl="7" w:tplc="100C0019" w:tentative="1">
      <w:start w:val="1"/>
      <w:numFmt w:val="lowerLetter"/>
      <w:lvlText w:val="%8."/>
      <w:lvlJc w:val="left"/>
      <w:pPr>
        <w:ind w:left="7574" w:hanging="360"/>
      </w:pPr>
    </w:lvl>
    <w:lvl w:ilvl="8" w:tplc="100C001B" w:tentative="1">
      <w:start w:val="1"/>
      <w:numFmt w:val="lowerRoman"/>
      <w:lvlText w:val="%9."/>
      <w:lvlJc w:val="right"/>
      <w:pPr>
        <w:ind w:left="8294" w:hanging="180"/>
      </w:pPr>
    </w:lvl>
  </w:abstractNum>
  <w:abstractNum w:abstractNumId="2" w15:restartNumberingAfterBreak="0">
    <w:nsid w:val="09A525D9"/>
    <w:multiLevelType w:val="hybridMultilevel"/>
    <w:tmpl w:val="693697E8"/>
    <w:lvl w:ilvl="0" w:tplc="100C000F">
      <w:start w:val="1"/>
      <w:numFmt w:val="decimal"/>
      <w:lvlText w:val="%1."/>
      <w:lvlJc w:val="left"/>
      <w:pPr>
        <w:ind w:left="2534" w:hanging="360"/>
      </w:pPr>
    </w:lvl>
    <w:lvl w:ilvl="1" w:tplc="100C0019" w:tentative="1">
      <w:start w:val="1"/>
      <w:numFmt w:val="lowerLetter"/>
      <w:lvlText w:val="%2."/>
      <w:lvlJc w:val="left"/>
      <w:pPr>
        <w:ind w:left="3254" w:hanging="360"/>
      </w:pPr>
    </w:lvl>
    <w:lvl w:ilvl="2" w:tplc="100C001B" w:tentative="1">
      <w:start w:val="1"/>
      <w:numFmt w:val="lowerRoman"/>
      <w:lvlText w:val="%3."/>
      <w:lvlJc w:val="right"/>
      <w:pPr>
        <w:ind w:left="3974" w:hanging="180"/>
      </w:pPr>
    </w:lvl>
    <w:lvl w:ilvl="3" w:tplc="100C000F" w:tentative="1">
      <w:start w:val="1"/>
      <w:numFmt w:val="decimal"/>
      <w:lvlText w:val="%4."/>
      <w:lvlJc w:val="left"/>
      <w:pPr>
        <w:ind w:left="4694" w:hanging="360"/>
      </w:pPr>
    </w:lvl>
    <w:lvl w:ilvl="4" w:tplc="100C0019" w:tentative="1">
      <w:start w:val="1"/>
      <w:numFmt w:val="lowerLetter"/>
      <w:lvlText w:val="%5."/>
      <w:lvlJc w:val="left"/>
      <w:pPr>
        <w:ind w:left="5414" w:hanging="360"/>
      </w:pPr>
    </w:lvl>
    <w:lvl w:ilvl="5" w:tplc="100C001B" w:tentative="1">
      <w:start w:val="1"/>
      <w:numFmt w:val="lowerRoman"/>
      <w:lvlText w:val="%6."/>
      <w:lvlJc w:val="right"/>
      <w:pPr>
        <w:ind w:left="6134" w:hanging="180"/>
      </w:pPr>
    </w:lvl>
    <w:lvl w:ilvl="6" w:tplc="100C000F" w:tentative="1">
      <w:start w:val="1"/>
      <w:numFmt w:val="decimal"/>
      <w:lvlText w:val="%7."/>
      <w:lvlJc w:val="left"/>
      <w:pPr>
        <w:ind w:left="6854" w:hanging="360"/>
      </w:pPr>
    </w:lvl>
    <w:lvl w:ilvl="7" w:tplc="100C0019" w:tentative="1">
      <w:start w:val="1"/>
      <w:numFmt w:val="lowerLetter"/>
      <w:lvlText w:val="%8."/>
      <w:lvlJc w:val="left"/>
      <w:pPr>
        <w:ind w:left="7574" w:hanging="360"/>
      </w:pPr>
    </w:lvl>
    <w:lvl w:ilvl="8" w:tplc="100C001B" w:tentative="1">
      <w:start w:val="1"/>
      <w:numFmt w:val="lowerRoman"/>
      <w:lvlText w:val="%9."/>
      <w:lvlJc w:val="right"/>
      <w:pPr>
        <w:ind w:left="8294" w:hanging="180"/>
      </w:p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A965302"/>
    <w:multiLevelType w:val="hybridMultilevel"/>
    <w:tmpl w:val="E7DECE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5" w15:restartNumberingAfterBreak="0">
    <w:nsid w:val="0CB535ED"/>
    <w:multiLevelType w:val="hybridMultilevel"/>
    <w:tmpl w:val="E4481B1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AC42D0"/>
    <w:multiLevelType w:val="hybridMultilevel"/>
    <w:tmpl w:val="8B829F80"/>
    <w:lvl w:ilvl="0" w:tplc="B4E2E504">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8" w15:restartNumberingAfterBreak="0">
    <w:nsid w:val="17FA04F1"/>
    <w:multiLevelType w:val="hybridMultilevel"/>
    <w:tmpl w:val="2FE4BAD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1E26418B"/>
    <w:multiLevelType w:val="hybridMultilevel"/>
    <w:tmpl w:val="71DC632C"/>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0" w15:restartNumberingAfterBreak="0">
    <w:nsid w:val="1FF829B9"/>
    <w:multiLevelType w:val="hybridMultilevel"/>
    <w:tmpl w:val="C33EA592"/>
    <w:lvl w:ilvl="0" w:tplc="100C0001">
      <w:start w:val="1"/>
      <w:numFmt w:val="bullet"/>
      <w:lvlText w:val=""/>
      <w:lvlJc w:val="left"/>
      <w:pPr>
        <w:ind w:left="2595" w:hanging="360"/>
      </w:pPr>
      <w:rPr>
        <w:rFonts w:ascii="Symbol" w:hAnsi="Symbol" w:hint="default"/>
      </w:rPr>
    </w:lvl>
    <w:lvl w:ilvl="1" w:tplc="100C0003" w:tentative="1">
      <w:start w:val="1"/>
      <w:numFmt w:val="bullet"/>
      <w:lvlText w:val="o"/>
      <w:lvlJc w:val="left"/>
      <w:pPr>
        <w:ind w:left="3315" w:hanging="360"/>
      </w:pPr>
      <w:rPr>
        <w:rFonts w:ascii="Courier New" w:hAnsi="Courier New" w:cs="Courier New" w:hint="default"/>
      </w:rPr>
    </w:lvl>
    <w:lvl w:ilvl="2" w:tplc="100C0005" w:tentative="1">
      <w:start w:val="1"/>
      <w:numFmt w:val="bullet"/>
      <w:lvlText w:val=""/>
      <w:lvlJc w:val="left"/>
      <w:pPr>
        <w:ind w:left="4035" w:hanging="360"/>
      </w:pPr>
      <w:rPr>
        <w:rFonts w:ascii="Wingdings" w:hAnsi="Wingdings" w:hint="default"/>
      </w:rPr>
    </w:lvl>
    <w:lvl w:ilvl="3" w:tplc="100C0001" w:tentative="1">
      <w:start w:val="1"/>
      <w:numFmt w:val="bullet"/>
      <w:lvlText w:val=""/>
      <w:lvlJc w:val="left"/>
      <w:pPr>
        <w:ind w:left="4755" w:hanging="360"/>
      </w:pPr>
      <w:rPr>
        <w:rFonts w:ascii="Symbol" w:hAnsi="Symbol" w:hint="default"/>
      </w:rPr>
    </w:lvl>
    <w:lvl w:ilvl="4" w:tplc="100C0003" w:tentative="1">
      <w:start w:val="1"/>
      <w:numFmt w:val="bullet"/>
      <w:lvlText w:val="o"/>
      <w:lvlJc w:val="left"/>
      <w:pPr>
        <w:ind w:left="5475" w:hanging="360"/>
      </w:pPr>
      <w:rPr>
        <w:rFonts w:ascii="Courier New" w:hAnsi="Courier New" w:cs="Courier New" w:hint="default"/>
      </w:rPr>
    </w:lvl>
    <w:lvl w:ilvl="5" w:tplc="100C0005" w:tentative="1">
      <w:start w:val="1"/>
      <w:numFmt w:val="bullet"/>
      <w:lvlText w:val=""/>
      <w:lvlJc w:val="left"/>
      <w:pPr>
        <w:ind w:left="6195" w:hanging="360"/>
      </w:pPr>
      <w:rPr>
        <w:rFonts w:ascii="Wingdings" w:hAnsi="Wingdings" w:hint="default"/>
      </w:rPr>
    </w:lvl>
    <w:lvl w:ilvl="6" w:tplc="100C0001" w:tentative="1">
      <w:start w:val="1"/>
      <w:numFmt w:val="bullet"/>
      <w:lvlText w:val=""/>
      <w:lvlJc w:val="left"/>
      <w:pPr>
        <w:ind w:left="6915" w:hanging="360"/>
      </w:pPr>
      <w:rPr>
        <w:rFonts w:ascii="Symbol" w:hAnsi="Symbol" w:hint="default"/>
      </w:rPr>
    </w:lvl>
    <w:lvl w:ilvl="7" w:tplc="100C0003" w:tentative="1">
      <w:start w:val="1"/>
      <w:numFmt w:val="bullet"/>
      <w:lvlText w:val="o"/>
      <w:lvlJc w:val="left"/>
      <w:pPr>
        <w:ind w:left="7635" w:hanging="360"/>
      </w:pPr>
      <w:rPr>
        <w:rFonts w:ascii="Courier New" w:hAnsi="Courier New" w:cs="Courier New" w:hint="default"/>
      </w:rPr>
    </w:lvl>
    <w:lvl w:ilvl="8" w:tplc="100C0005" w:tentative="1">
      <w:start w:val="1"/>
      <w:numFmt w:val="bullet"/>
      <w:lvlText w:val=""/>
      <w:lvlJc w:val="left"/>
      <w:pPr>
        <w:ind w:left="8355" w:hanging="360"/>
      </w:pPr>
      <w:rPr>
        <w:rFonts w:ascii="Wingdings" w:hAnsi="Wingdings" w:hint="default"/>
      </w:rPr>
    </w:lvl>
  </w:abstractNum>
  <w:abstractNum w:abstractNumId="11" w15:restartNumberingAfterBreak="0">
    <w:nsid w:val="20603CD5"/>
    <w:multiLevelType w:val="hybridMultilevel"/>
    <w:tmpl w:val="CE02AE2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2" w15:restartNumberingAfterBreak="0">
    <w:nsid w:val="26833B33"/>
    <w:multiLevelType w:val="hybridMultilevel"/>
    <w:tmpl w:val="613A79DC"/>
    <w:lvl w:ilvl="0" w:tplc="100C0001">
      <w:start w:val="1"/>
      <w:numFmt w:val="bullet"/>
      <w:lvlText w:val=""/>
      <w:lvlJc w:val="left"/>
      <w:pPr>
        <w:ind w:left="1827" w:hanging="360"/>
      </w:pPr>
      <w:rPr>
        <w:rFonts w:ascii="Symbol" w:hAnsi="Symbol" w:hint="default"/>
      </w:rPr>
    </w:lvl>
    <w:lvl w:ilvl="1" w:tplc="100C0003" w:tentative="1">
      <w:start w:val="1"/>
      <w:numFmt w:val="bullet"/>
      <w:lvlText w:val="o"/>
      <w:lvlJc w:val="left"/>
      <w:pPr>
        <w:ind w:left="2547" w:hanging="360"/>
      </w:pPr>
      <w:rPr>
        <w:rFonts w:ascii="Courier New" w:hAnsi="Courier New" w:cs="Courier New" w:hint="default"/>
      </w:rPr>
    </w:lvl>
    <w:lvl w:ilvl="2" w:tplc="100C0005" w:tentative="1">
      <w:start w:val="1"/>
      <w:numFmt w:val="bullet"/>
      <w:lvlText w:val=""/>
      <w:lvlJc w:val="left"/>
      <w:pPr>
        <w:ind w:left="3267" w:hanging="360"/>
      </w:pPr>
      <w:rPr>
        <w:rFonts w:ascii="Wingdings" w:hAnsi="Wingdings" w:hint="default"/>
      </w:rPr>
    </w:lvl>
    <w:lvl w:ilvl="3" w:tplc="100C0001" w:tentative="1">
      <w:start w:val="1"/>
      <w:numFmt w:val="bullet"/>
      <w:lvlText w:val=""/>
      <w:lvlJc w:val="left"/>
      <w:pPr>
        <w:ind w:left="3987" w:hanging="360"/>
      </w:pPr>
      <w:rPr>
        <w:rFonts w:ascii="Symbol" w:hAnsi="Symbol" w:hint="default"/>
      </w:rPr>
    </w:lvl>
    <w:lvl w:ilvl="4" w:tplc="100C0003" w:tentative="1">
      <w:start w:val="1"/>
      <w:numFmt w:val="bullet"/>
      <w:lvlText w:val="o"/>
      <w:lvlJc w:val="left"/>
      <w:pPr>
        <w:ind w:left="4707" w:hanging="360"/>
      </w:pPr>
      <w:rPr>
        <w:rFonts w:ascii="Courier New" w:hAnsi="Courier New" w:cs="Courier New" w:hint="default"/>
      </w:rPr>
    </w:lvl>
    <w:lvl w:ilvl="5" w:tplc="100C0005" w:tentative="1">
      <w:start w:val="1"/>
      <w:numFmt w:val="bullet"/>
      <w:lvlText w:val=""/>
      <w:lvlJc w:val="left"/>
      <w:pPr>
        <w:ind w:left="5427" w:hanging="360"/>
      </w:pPr>
      <w:rPr>
        <w:rFonts w:ascii="Wingdings" w:hAnsi="Wingdings" w:hint="default"/>
      </w:rPr>
    </w:lvl>
    <w:lvl w:ilvl="6" w:tplc="100C0001" w:tentative="1">
      <w:start w:val="1"/>
      <w:numFmt w:val="bullet"/>
      <w:lvlText w:val=""/>
      <w:lvlJc w:val="left"/>
      <w:pPr>
        <w:ind w:left="6147" w:hanging="360"/>
      </w:pPr>
      <w:rPr>
        <w:rFonts w:ascii="Symbol" w:hAnsi="Symbol" w:hint="default"/>
      </w:rPr>
    </w:lvl>
    <w:lvl w:ilvl="7" w:tplc="100C0003" w:tentative="1">
      <w:start w:val="1"/>
      <w:numFmt w:val="bullet"/>
      <w:lvlText w:val="o"/>
      <w:lvlJc w:val="left"/>
      <w:pPr>
        <w:ind w:left="6867" w:hanging="360"/>
      </w:pPr>
      <w:rPr>
        <w:rFonts w:ascii="Courier New" w:hAnsi="Courier New" w:cs="Courier New" w:hint="default"/>
      </w:rPr>
    </w:lvl>
    <w:lvl w:ilvl="8" w:tplc="100C0005" w:tentative="1">
      <w:start w:val="1"/>
      <w:numFmt w:val="bullet"/>
      <w:lvlText w:val=""/>
      <w:lvlJc w:val="left"/>
      <w:pPr>
        <w:ind w:left="7587" w:hanging="360"/>
      </w:pPr>
      <w:rPr>
        <w:rFonts w:ascii="Wingdings" w:hAnsi="Wingdings" w:hint="default"/>
      </w:rPr>
    </w:lvl>
  </w:abstractNum>
  <w:abstractNum w:abstractNumId="13" w15:restartNumberingAfterBreak="0">
    <w:nsid w:val="2A8F67FD"/>
    <w:multiLevelType w:val="multilevel"/>
    <w:tmpl w:val="F6244F02"/>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5499"/>
        </w:tabs>
        <w:ind w:left="5499" w:hanging="6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B297213"/>
    <w:multiLevelType w:val="hybridMultilevel"/>
    <w:tmpl w:val="181A1D90"/>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5" w15:restartNumberingAfterBreak="0">
    <w:nsid w:val="2E287A19"/>
    <w:multiLevelType w:val="hybridMultilevel"/>
    <w:tmpl w:val="B05E8AB8"/>
    <w:lvl w:ilvl="0" w:tplc="3B66207C">
      <w:numFmt w:val="bullet"/>
      <w:lvlText w:val=""/>
      <w:lvlJc w:val="left"/>
      <w:pPr>
        <w:ind w:left="1326" w:hanging="360"/>
      </w:pPr>
      <w:rPr>
        <w:rFonts w:ascii="Symbol" w:eastAsia="Symbol" w:hAnsi="Symbol" w:cs="Symbol" w:hint="default"/>
        <w:w w:val="100"/>
        <w:sz w:val="24"/>
        <w:szCs w:val="24"/>
        <w:lang w:val="fr-FR" w:eastAsia="en-US" w:bidi="ar-SA"/>
      </w:rPr>
    </w:lvl>
    <w:lvl w:ilvl="1" w:tplc="95CAFF94">
      <w:numFmt w:val="bullet"/>
      <w:lvlText w:val="•"/>
      <w:lvlJc w:val="left"/>
      <w:pPr>
        <w:ind w:left="2168" w:hanging="360"/>
      </w:pPr>
      <w:rPr>
        <w:rFonts w:hint="default"/>
        <w:lang w:val="fr-FR" w:eastAsia="en-US" w:bidi="ar-SA"/>
      </w:rPr>
    </w:lvl>
    <w:lvl w:ilvl="2" w:tplc="559809D6">
      <w:numFmt w:val="bullet"/>
      <w:lvlText w:val="•"/>
      <w:lvlJc w:val="left"/>
      <w:pPr>
        <w:ind w:left="3017" w:hanging="360"/>
      </w:pPr>
      <w:rPr>
        <w:rFonts w:hint="default"/>
        <w:lang w:val="fr-FR" w:eastAsia="en-US" w:bidi="ar-SA"/>
      </w:rPr>
    </w:lvl>
    <w:lvl w:ilvl="3" w:tplc="BF04B438">
      <w:numFmt w:val="bullet"/>
      <w:lvlText w:val="•"/>
      <w:lvlJc w:val="left"/>
      <w:pPr>
        <w:ind w:left="3865" w:hanging="360"/>
      </w:pPr>
      <w:rPr>
        <w:rFonts w:hint="default"/>
        <w:lang w:val="fr-FR" w:eastAsia="en-US" w:bidi="ar-SA"/>
      </w:rPr>
    </w:lvl>
    <w:lvl w:ilvl="4" w:tplc="498E1BEC">
      <w:numFmt w:val="bullet"/>
      <w:lvlText w:val="•"/>
      <w:lvlJc w:val="left"/>
      <w:pPr>
        <w:ind w:left="4714" w:hanging="360"/>
      </w:pPr>
      <w:rPr>
        <w:rFonts w:hint="default"/>
        <w:lang w:val="fr-FR" w:eastAsia="en-US" w:bidi="ar-SA"/>
      </w:rPr>
    </w:lvl>
    <w:lvl w:ilvl="5" w:tplc="98A0B02C">
      <w:numFmt w:val="bullet"/>
      <w:lvlText w:val="•"/>
      <w:lvlJc w:val="left"/>
      <w:pPr>
        <w:ind w:left="5563" w:hanging="360"/>
      </w:pPr>
      <w:rPr>
        <w:rFonts w:hint="default"/>
        <w:lang w:val="fr-FR" w:eastAsia="en-US" w:bidi="ar-SA"/>
      </w:rPr>
    </w:lvl>
    <w:lvl w:ilvl="6" w:tplc="3C060248">
      <w:numFmt w:val="bullet"/>
      <w:lvlText w:val="•"/>
      <w:lvlJc w:val="left"/>
      <w:pPr>
        <w:ind w:left="6411" w:hanging="360"/>
      </w:pPr>
      <w:rPr>
        <w:rFonts w:hint="default"/>
        <w:lang w:val="fr-FR" w:eastAsia="en-US" w:bidi="ar-SA"/>
      </w:rPr>
    </w:lvl>
    <w:lvl w:ilvl="7" w:tplc="FC1C4272">
      <w:numFmt w:val="bullet"/>
      <w:lvlText w:val="•"/>
      <w:lvlJc w:val="left"/>
      <w:pPr>
        <w:ind w:left="7260" w:hanging="360"/>
      </w:pPr>
      <w:rPr>
        <w:rFonts w:hint="default"/>
        <w:lang w:val="fr-FR" w:eastAsia="en-US" w:bidi="ar-SA"/>
      </w:rPr>
    </w:lvl>
    <w:lvl w:ilvl="8" w:tplc="9732F00C">
      <w:numFmt w:val="bullet"/>
      <w:lvlText w:val="•"/>
      <w:lvlJc w:val="left"/>
      <w:pPr>
        <w:ind w:left="8109" w:hanging="360"/>
      </w:pPr>
      <w:rPr>
        <w:rFonts w:hint="default"/>
        <w:lang w:val="fr-FR" w:eastAsia="en-US" w:bidi="ar-SA"/>
      </w:rPr>
    </w:lvl>
  </w:abstractNum>
  <w:abstractNum w:abstractNumId="16" w15:restartNumberingAfterBreak="0">
    <w:nsid w:val="31792CAF"/>
    <w:multiLevelType w:val="hybridMultilevel"/>
    <w:tmpl w:val="FB9E62A2"/>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1CF1CE2"/>
    <w:multiLevelType w:val="hybridMultilevel"/>
    <w:tmpl w:val="6858864E"/>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18" w15:restartNumberingAfterBreak="0">
    <w:nsid w:val="38A95BF7"/>
    <w:multiLevelType w:val="hybridMultilevel"/>
    <w:tmpl w:val="5204E1A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40942CFF"/>
    <w:multiLevelType w:val="hybridMultilevel"/>
    <w:tmpl w:val="65947A6E"/>
    <w:lvl w:ilvl="0" w:tplc="100C0001">
      <w:start w:val="1"/>
      <w:numFmt w:val="bullet"/>
      <w:lvlText w:val=""/>
      <w:lvlJc w:val="left"/>
      <w:pPr>
        <w:ind w:left="1976" w:hanging="360"/>
      </w:pPr>
      <w:rPr>
        <w:rFonts w:ascii="Symbol" w:hAnsi="Symbol" w:hint="default"/>
      </w:rPr>
    </w:lvl>
    <w:lvl w:ilvl="1" w:tplc="100C0003" w:tentative="1">
      <w:start w:val="1"/>
      <w:numFmt w:val="bullet"/>
      <w:lvlText w:val="o"/>
      <w:lvlJc w:val="left"/>
      <w:pPr>
        <w:ind w:left="2696" w:hanging="360"/>
      </w:pPr>
      <w:rPr>
        <w:rFonts w:ascii="Courier New" w:hAnsi="Courier New" w:cs="Courier New" w:hint="default"/>
      </w:rPr>
    </w:lvl>
    <w:lvl w:ilvl="2" w:tplc="100C0005" w:tentative="1">
      <w:start w:val="1"/>
      <w:numFmt w:val="bullet"/>
      <w:lvlText w:val=""/>
      <w:lvlJc w:val="left"/>
      <w:pPr>
        <w:ind w:left="3416" w:hanging="360"/>
      </w:pPr>
      <w:rPr>
        <w:rFonts w:ascii="Wingdings" w:hAnsi="Wingdings" w:hint="default"/>
      </w:rPr>
    </w:lvl>
    <w:lvl w:ilvl="3" w:tplc="100C0001" w:tentative="1">
      <w:start w:val="1"/>
      <w:numFmt w:val="bullet"/>
      <w:lvlText w:val=""/>
      <w:lvlJc w:val="left"/>
      <w:pPr>
        <w:ind w:left="4136" w:hanging="360"/>
      </w:pPr>
      <w:rPr>
        <w:rFonts w:ascii="Symbol" w:hAnsi="Symbol" w:hint="default"/>
      </w:rPr>
    </w:lvl>
    <w:lvl w:ilvl="4" w:tplc="100C0003" w:tentative="1">
      <w:start w:val="1"/>
      <w:numFmt w:val="bullet"/>
      <w:lvlText w:val="o"/>
      <w:lvlJc w:val="left"/>
      <w:pPr>
        <w:ind w:left="4856" w:hanging="360"/>
      </w:pPr>
      <w:rPr>
        <w:rFonts w:ascii="Courier New" w:hAnsi="Courier New" w:cs="Courier New" w:hint="default"/>
      </w:rPr>
    </w:lvl>
    <w:lvl w:ilvl="5" w:tplc="100C0005" w:tentative="1">
      <w:start w:val="1"/>
      <w:numFmt w:val="bullet"/>
      <w:lvlText w:val=""/>
      <w:lvlJc w:val="left"/>
      <w:pPr>
        <w:ind w:left="5576" w:hanging="360"/>
      </w:pPr>
      <w:rPr>
        <w:rFonts w:ascii="Wingdings" w:hAnsi="Wingdings" w:hint="default"/>
      </w:rPr>
    </w:lvl>
    <w:lvl w:ilvl="6" w:tplc="100C0001" w:tentative="1">
      <w:start w:val="1"/>
      <w:numFmt w:val="bullet"/>
      <w:lvlText w:val=""/>
      <w:lvlJc w:val="left"/>
      <w:pPr>
        <w:ind w:left="6296" w:hanging="360"/>
      </w:pPr>
      <w:rPr>
        <w:rFonts w:ascii="Symbol" w:hAnsi="Symbol" w:hint="default"/>
      </w:rPr>
    </w:lvl>
    <w:lvl w:ilvl="7" w:tplc="100C0003" w:tentative="1">
      <w:start w:val="1"/>
      <w:numFmt w:val="bullet"/>
      <w:lvlText w:val="o"/>
      <w:lvlJc w:val="left"/>
      <w:pPr>
        <w:ind w:left="7016" w:hanging="360"/>
      </w:pPr>
      <w:rPr>
        <w:rFonts w:ascii="Courier New" w:hAnsi="Courier New" w:cs="Courier New" w:hint="default"/>
      </w:rPr>
    </w:lvl>
    <w:lvl w:ilvl="8" w:tplc="100C0005" w:tentative="1">
      <w:start w:val="1"/>
      <w:numFmt w:val="bullet"/>
      <w:lvlText w:val=""/>
      <w:lvlJc w:val="left"/>
      <w:pPr>
        <w:ind w:left="7736" w:hanging="360"/>
      </w:pPr>
      <w:rPr>
        <w:rFonts w:ascii="Wingdings" w:hAnsi="Wingdings" w:hint="default"/>
      </w:rPr>
    </w:lvl>
  </w:abstractNum>
  <w:abstractNum w:abstractNumId="20" w15:restartNumberingAfterBreak="0">
    <w:nsid w:val="4A4754ED"/>
    <w:multiLevelType w:val="multilevel"/>
    <w:tmpl w:val="A5C86DF4"/>
    <w:lvl w:ilvl="0">
      <w:start w:val="1"/>
      <w:numFmt w:val="bullet"/>
      <w:lvlText w:val="●"/>
      <w:lvlJc w:val="left"/>
      <w:pPr>
        <w:ind w:left="1854" w:hanging="360"/>
      </w:pPr>
      <w:rPr>
        <w:rFonts w:ascii="Arial" w:eastAsia="Arial" w:hAnsi="Arial" w:cs="Arial"/>
      </w:rPr>
    </w:lvl>
    <w:lvl w:ilvl="1">
      <w:start w:val="1"/>
      <w:numFmt w:val="bullet"/>
      <w:lvlText w:val="o"/>
      <w:lvlJc w:val="left"/>
      <w:pPr>
        <w:ind w:left="2574" w:hanging="360"/>
      </w:pPr>
      <w:rPr>
        <w:rFonts w:ascii="Arial" w:eastAsia="Arial" w:hAnsi="Arial" w:cs="Arial"/>
      </w:rPr>
    </w:lvl>
    <w:lvl w:ilvl="2">
      <w:start w:val="1"/>
      <w:numFmt w:val="bullet"/>
      <w:lvlText w:val="▪"/>
      <w:lvlJc w:val="left"/>
      <w:pPr>
        <w:ind w:left="3294" w:hanging="360"/>
      </w:pPr>
      <w:rPr>
        <w:rFonts w:ascii="Arial" w:eastAsia="Arial" w:hAnsi="Arial" w:cs="Arial"/>
      </w:rPr>
    </w:lvl>
    <w:lvl w:ilvl="3">
      <w:start w:val="1"/>
      <w:numFmt w:val="bullet"/>
      <w:lvlText w:val="●"/>
      <w:lvlJc w:val="left"/>
      <w:pPr>
        <w:ind w:left="4014" w:hanging="360"/>
      </w:pPr>
      <w:rPr>
        <w:rFonts w:ascii="Arial" w:eastAsia="Arial" w:hAnsi="Arial" w:cs="Arial"/>
      </w:rPr>
    </w:lvl>
    <w:lvl w:ilvl="4">
      <w:start w:val="1"/>
      <w:numFmt w:val="bullet"/>
      <w:lvlText w:val="o"/>
      <w:lvlJc w:val="left"/>
      <w:pPr>
        <w:ind w:left="4734" w:hanging="360"/>
      </w:pPr>
      <w:rPr>
        <w:rFonts w:ascii="Arial" w:eastAsia="Arial" w:hAnsi="Arial" w:cs="Arial"/>
      </w:rPr>
    </w:lvl>
    <w:lvl w:ilvl="5">
      <w:start w:val="1"/>
      <w:numFmt w:val="bullet"/>
      <w:lvlText w:val="▪"/>
      <w:lvlJc w:val="left"/>
      <w:pPr>
        <w:ind w:left="5454" w:hanging="360"/>
      </w:pPr>
      <w:rPr>
        <w:rFonts w:ascii="Arial" w:eastAsia="Arial" w:hAnsi="Arial" w:cs="Arial"/>
      </w:rPr>
    </w:lvl>
    <w:lvl w:ilvl="6">
      <w:start w:val="1"/>
      <w:numFmt w:val="bullet"/>
      <w:lvlText w:val="●"/>
      <w:lvlJc w:val="left"/>
      <w:pPr>
        <w:ind w:left="6174" w:hanging="360"/>
      </w:pPr>
      <w:rPr>
        <w:rFonts w:ascii="Arial" w:eastAsia="Arial" w:hAnsi="Arial" w:cs="Arial"/>
      </w:rPr>
    </w:lvl>
    <w:lvl w:ilvl="7">
      <w:start w:val="1"/>
      <w:numFmt w:val="bullet"/>
      <w:lvlText w:val="o"/>
      <w:lvlJc w:val="left"/>
      <w:pPr>
        <w:ind w:left="6894" w:hanging="360"/>
      </w:pPr>
      <w:rPr>
        <w:rFonts w:ascii="Arial" w:eastAsia="Arial" w:hAnsi="Arial" w:cs="Arial"/>
      </w:rPr>
    </w:lvl>
    <w:lvl w:ilvl="8">
      <w:start w:val="1"/>
      <w:numFmt w:val="bullet"/>
      <w:lvlText w:val="▪"/>
      <w:lvlJc w:val="left"/>
      <w:pPr>
        <w:ind w:left="7614" w:hanging="360"/>
      </w:pPr>
      <w:rPr>
        <w:rFonts w:ascii="Arial" w:eastAsia="Arial" w:hAnsi="Arial" w:cs="Arial"/>
      </w:rPr>
    </w:lvl>
  </w:abstractNum>
  <w:abstractNum w:abstractNumId="21" w15:restartNumberingAfterBreak="0">
    <w:nsid w:val="4B194976"/>
    <w:multiLevelType w:val="hybridMultilevel"/>
    <w:tmpl w:val="18189E48"/>
    <w:lvl w:ilvl="0" w:tplc="100C0001">
      <w:start w:val="1"/>
      <w:numFmt w:val="bullet"/>
      <w:lvlText w:val=""/>
      <w:lvlJc w:val="left"/>
      <w:pPr>
        <w:ind w:left="2042" w:hanging="360"/>
      </w:pPr>
      <w:rPr>
        <w:rFonts w:ascii="Symbol" w:hAnsi="Symbol" w:hint="default"/>
      </w:rPr>
    </w:lvl>
    <w:lvl w:ilvl="1" w:tplc="100C0003" w:tentative="1">
      <w:start w:val="1"/>
      <w:numFmt w:val="bullet"/>
      <w:lvlText w:val="o"/>
      <w:lvlJc w:val="left"/>
      <w:pPr>
        <w:ind w:left="2762" w:hanging="360"/>
      </w:pPr>
      <w:rPr>
        <w:rFonts w:ascii="Courier New" w:hAnsi="Courier New" w:cs="Courier New" w:hint="default"/>
      </w:rPr>
    </w:lvl>
    <w:lvl w:ilvl="2" w:tplc="100C0005" w:tentative="1">
      <w:start w:val="1"/>
      <w:numFmt w:val="bullet"/>
      <w:lvlText w:val=""/>
      <w:lvlJc w:val="left"/>
      <w:pPr>
        <w:ind w:left="3482" w:hanging="360"/>
      </w:pPr>
      <w:rPr>
        <w:rFonts w:ascii="Wingdings" w:hAnsi="Wingdings" w:hint="default"/>
      </w:rPr>
    </w:lvl>
    <w:lvl w:ilvl="3" w:tplc="100C0001" w:tentative="1">
      <w:start w:val="1"/>
      <w:numFmt w:val="bullet"/>
      <w:lvlText w:val=""/>
      <w:lvlJc w:val="left"/>
      <w:pPr>
        <w:ind w:left="4202" w:hanging="360"/>
      </w:pPr>
      <w:rPr>
        <w:rFonts w:ascii="Symbol" w:hAnsi="Symbol" w:hint="default"/>
      </w:rPr>
    </w:lvl>
    <w:lvl w:ilvl="4" w:tplc="100C0003" w:tentative="1">
      <w:start w:val="1"/>
      <w:numFmt w:val="bullet"/>
      <w:lvlText w:val="o"/>
      <w:lvlJc w:val="left"/>
      <w:pPr>
        <w:ind w:left="4922" w:hanging="360"/>
      </w:pPr>
      <w:rPr>
        <w:rFonts w:ascii="Courier New" w:hAnsi="Courier New" w:cs="Courier New" w:hint="default"/>
      </w:rPr>
    </w:lvl>
    <w:lvl w:ilvl="5" w:tplc="100C0005" w:tentative="1">
      <w:start w:val="1"/>
      <w:numFmt w:val="bullet"/>
      <w:lvlText w:val=""/>
      <w:lvlJc w:val="left"/>
      <w:pPr>
        <w:ind w:left="5642" w:hanging="360"/>
      </w:pPr>
      <w:rPr>
        <w:rFonts w:ascii="Wingdings" w:hAnsi="Wingdings" w:hint="default"/>
      </w:rPr>
    </w:lvl>
    <w:lvl w:ilvl="6" w:tplc="100C0001" w:tentative="1">
      <w:start w:val="1"/>
      <w:numFmt w:val="bullet"/>
      <w:lvlText w:val=""/>
      <w:lvlJc w:val="left"/>
      <w:pPr>
        <w:ind w:left="6362" w:hanging="360"/>
      </w:pPr>
      <w:rPr>
        <w:rFonts w:ascii="Symbol" w:hAnsi="Symbol" w:hint="default"/>
      </w:rPr>
    </w:lvl>
    <w:lvl w:ilvl="7" w:tplc="100C0003" w:tentative="1">
      <w:start w:val="1"/>
      <w:numFmt w:val="bullet"/>
      <w:lvlText w:val="o"/>
      <w:lvlJc w:val="left"/>
      <w:pPr>
        <w:ind w:left="7082" w:hanging="360"/>
      </w:pPr>
      <w:rPr>
        <w:rFonts w:ascii="Courier New" w:hAnsi="Courier New" w:cs="Courier New" w:hint="default"/>
      </w:rPr>
    </w:lvl>
    <w:lvl w:ilvl="8" w:tplc="100C0005" w:tentative="1">
      <w:start w:val="1"/>
      <w:numFmt w:val="bullet"/>
      <w:lvlText w:val=""/>
      <w:lvlJc w:val="left"/>
      <w:pPr>
        <w:ind w:left="7802" w:hanging="360"/>
      </w:pPr>
      <w:rPr>
        <w:rFonts w:ascii="Wingdings" w:hAnsi="Wingdings" w:hint="default"/>
      </w:rPr>
    </w:lvl>
  </w:abstractNum>
  <w:abstractNum w:abstractNumId="22" w15:restartNumberingAfterBreak="0">
    <w:nsid w:val="4CFF1435"/>
    <w:multiLevelType w:val="hybridMultilevel"/>
    <w:tmpl w:val="1B109118"/>
    <w:lvl w:ilvl="0" w:tplc="100C0001">
      <w:start w:val="1"/>
      <w:numFmt w:val="bullet"/>
      <w:lvlText w:val=""/>
      <w:lvlJc w:val="left"/>
      <w:pPr>
        <w:ind w:left="1944" w:hanging="360"/>
      </w:pPr>
      <w:rPr>
        <w:rFonts w:ascii="Symbol" w:hAnsi="Symbol" w:hint="default"/>
      </w:rPr>
    </w:lvl>
    <w:lvl w:ilvl="1" w:tplc="100C0003" w:tentative="1">
      <w:start w:val="1"/>
      <w:numFmt w:val="bullet"/>
      <w:lvlText w:val="o"/>
      <w:lvlJc w:val="left"/>
      <w:pPr>
        <w:ind w:left="2664" w:hanging="360"/>
      </w:pPr>
      <w:rPr>
        <w:rFonts w:ascii="Courier New" w:hAnsi="Courier New" w:cs="Courier New" w:hint="default"/>
      </w:rPr>
    </w:lvl>
    <w:lvl w:ilvl="2" w:tplc="100C0005" w:tentative="1">
      <w:start w:val="1"/>
      <w:numFmt w:val="bullet"/>
      <w:lvlText w:val=""/>
      <w:lvlJc w:val="left"/>
      <w:pPr>
        <w:ind w:left="3384" w:hanging="360"/>
      </w:pPr>
      <w:rPr>
        <w:rFonts w:ascii="Wingdings" w:hAnsi="Wingdings" w:hint="default"/>
      </w:rPr>
    </w:lvl>
    <w:lvl w:ilvl="3" w:tplc="100C0001" w:tentative="1">
      <w:start w:val="1"/>
      <w:numFmt w:val="bullet"/>
      <w:lvlText w:val=""/>
      <w:lvlJc w:val="left"/>
      <w:pPr>
        <w:ind w:left="4104" w:hanging="360"/>
      </w:pPr>
      <w:rPr>
        <w:rFonts w:ascii="Symbol" w:hAnsi="Symbol" w:hint="default"/>
      </w:rPr>
    </w:lvl>
    <w:lvl w:ilvl="4" w:tplc="100C0003" w:tentative="1">
      <w:start w:val="1"/>
      <w:numFmt w:val="bullet"/>
      <w:lvlText w:val="o"/>
      <w:lvlJc w:val="left"/>
      <w:pPr>
        <w:ind w:left="4824" w:hanging="360"/>
      </w:pPr>
      <w:rPr>
        <w:rFonts w:ascii="Courier New" w:hAnsi="Courier New" w:cs="Courier New" w:hint="default"/>
      </w:rPr>
    </w:lvl>
    <w:lvl w:ilvl="5" w:tplc="100C0005" w:tentative="1">
      <w:start w:val="1"/>
      <w:numFmt w:val="bullet"/>
      <w:lvlText w:val=""/>
      <w:lvlJc w:val="left"/>
      <w:pPr>
        <w:ind w:left="5544" w:hanging="360"/>
      </w:pPr>
      <w:rPr>
        <w:rFonts w:ascii="Wingdings" w:hAnsi="Wingdings" w:hint="default"/>
      </w:rPr>
    </w:lvl>
    <w:lvl w:ilvl="6" w:tplc="100C0001" w:tentative="1">
      <w:start w:val="1"/>
      <w:numFmt w:val="bullet"/>
      <w:lvlText w:val=""/>
      <w:lvlJc w:val="left"/>
      <w:pPr>
        <w:ind w:left="6264" w:hanging="360"/>
      </w:pPr>
      <w:rPr>
        <w:rFonts w:ascii="Symbol" w:hAnsi="Symbol" w:hint="default"/>
      </w:rPr>
    </w:lvl>
    <w:lvl w:ilvl="7" w:tplc="100C0003" w:tentative="1">
      <w:start w:val="1"/>
      <w:numFmt w:val="bullet"/>
      <w:lvlText w:val="o"/>
      <w:lvlJc w:val="left"/>
      <w:pPr>
        <w:ind w:left="6984" w:hanging="360"/>
      </w:pPr>
      <w:rPr>
        <w:rFonts w:ascii="Courier New" w:hAnsi="Courier New" w:cs="Courier New" w:hint="default"/>
      </w:rPr>
    </w:lvl>
    <w:lvl w:ilvl="8" w:tplc="100C0005" w:tentative="1">
      <w:start w:val="1"/>
      <w:numFmt w:val="bullet"/>
      <w:lvlText w:val=""/>
      <w:lvlJc w:val="left"/>
      <w:pPr>
        <w:ind w:left="7704" w:hanging="360"/>
      </w:pPr>
      <w:rPr>
        <w:rFonts w:ascii="Wingdings" w:hAnsi="Wingdings" w:hint="default"/>
      </w:rPr>
    </w:lvl>
  </w:abstractNum>
  <w:abstractNum w:abstractNumId="23" w15:restartNumberingAfterBreak="0">
    <w:nsid w:val="53A0628C"/>
    <w:multiLevelType w:val="hybridMultilevel"/>
    <w:tmpl w:val="46D6DE00"/>
    <w:lvl w:ilvl="0" w:tplc="8A0C96D0">
      <w:numFmt w:val="bullet"/>
      <w:lvlText w:val=""/>
      <w:lvlJc w:val="left"/>
      <w:pPr>
        <w:ind w:left="1776" w:hanging="360"/>
      </w:pPr>
      <w:rPr>
        <w:rFonts w:ascii="Symbol" w:eastAsia="Times New Roman" w:hAnsi="Symbol" w:cs="Times New Roman"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24" w15:restartNumberingAfterBreak="0">
    <w:nsid w:val="55672450"/>
    <w:multiLevelType w:val="hybridMultilevel"/>
    <w:tmpl w:val="BA7A645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5" w15:restartNumberingAfterBreak="0">
    <w:nsid w:val="61DE6062"/>
    <w:multiLevelType w:val="hybridMultilevel"/>
    <w:tmpl w:val="94807E8C"/>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6" w15:restartNumberingAfterBreak="0">
    <w:nsid w:val="63D6655B"/>
    <w:multiLevelType w:val="hybridMultilevel"/>
    <w:tmpl w:val="239203A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7" w15:restartNumberingAfterBreak="0">
    <w:nsid w:val="649E4CD4"/>
    <w:multiLevelType w:val="hybridMultilevel"/>
    <w:tmpl w:val="EE445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9DF6DFB"/>
    <w:multiLevelType w:val="hybridMultilevel"/>
    <w:tmpl w:val="EF32F942"/>
    <w:lvl w:ilvl="0" w:tplc="100C000F">
      <w:start w:val="1"/>
      <w:numFmt w:val="decimal"/>
      <w:lvlText w:val="%1."/>
      <w:lvlJc w:val="left"/>
      <w:pPr>
        <w:ind w:left="2534" w:hanging="360"/>
      </w:pPr>
    </w:lvl>
    <w:lvl w:ilvl="1" w:tplc="100C0019" w:tentative="1">
      <w:start w:val="1"/>
      <w:numFmt w:val="lowerLetter"/>
      <w:lvlText w:val="%2."/>
      <w:lvlJc w:val="left"/>
      <w:pPr>
        <w:ind w:left="3254" w:hanging="360"/>
      </w:pPr>
    </w:lvl>
    <w:lvl w:ilvl="2" w:tplc="100C001B" w:tentative="1">
      <w:start w:val="1"/>
      <w:numFmt w:val="lowerRoman"/>
      <w:lvlText w:val="%3."/>
      <w:lvlJc w:val="right"/>
      <w:pPr>
        <w:ind w:left="3974" w:hanging="180"/>
      </w:pPr>
    </w:lvl>
    <w:lvl w:ilvl="3" w:tplc="100C000F" w:tentative="1">
      <w:start w:val="1"/>
      <w:numFmt w:val="decimal"/>
      <w:lvlText w:val="%4."/>
      <w:lvlJc w:val="left"/>
      <w:pPr>
        <w:ind w:left="4694" w:hanging="360"/>
      </w:pPr>
    </w:lvl>
    <w:lvl w:ilvl="4" w:tplc="100C0019" w:tentative="1">
      <w:start w:val="1"/>
      <w:numFmt w:val="lowerLetter"/>
      <w:lvlText w:val="%5."/>
      <w:lvlJc w:val="left"/>
      <w:pPr>
        <w:ind w:left="5414" w:hanging="360"/>
      </w:pPr>
    </w:lvl>
    <w:lvl w:ilvl="5" w:tplc="100C001B" w:tentative="1">
      <w:start w:val="1"/>
      <w:numFmt w:val="lowerRoman"/>
      <w:lvlText w:val="%6."/>
      <w:lvlJc w:val="right"/>
      <w:pPr>
        <w:ind w:left="6134" w:hanging="180"/>
      </w:pPr>
    </w:lvl>
    <w:lvl w:ilvl="6" w:tplc="100C000F" w:tentative="1">
      <w:start w:val="1"/>
      <w:numFmt w:val="decimal"/>
      <w:lvlText w:val="%7."/>
      <w:lvlJc w:val="left"/>
      <w:pPr>
        <w:ind w:left="6854" w:hanging="360"/>
      </w:pPr>
    </w:lvl>
    <w:lvl w:ilvl="7" w:tplc="100C0019" w:tentative="1">
      <w:start w:val="1"/>
      <w:numFmt w:val="lowerLetter"/>
      <w:lvlText w:val="%8."/>
      <w:lvlJc w:val="left"/>
      <w:pPr>
        <w:ind w:left="7574" w:hanging="360"/>
      </w:pPr>
    </w:lvl>
    <w:lvl w:ilvl="8" w:tplc="100C001B" w:tentative="1">
      <w:start w:val="1"/>
      <w:numFmt w:val="lowerRoman"/>
      <w:lvlText w:val="%9."/>
      <w:lvlJc w:val="right"/>
      <w:pPr>
        <w:ind w:left="8294" w:hanging="180"/>
      </w:pPr>
    </w:lvl>
  </w:abstractNum>
  <w:abstractNum w:abstractNumId="29" w15:restartNumberingAfterBreak="0">
    <w:nsid w:val="6B382052"/>
    <w:multiLevelType w:val="hybridMultilevel"/>
    <w:tmpl w:val="684CAD6C"/>
    <w:lvl w:ilvl="0" w:tplc="100C000F">
      <w:start w:val="1"/>
      <w:numFmt w:val="decimal"/>
      <w:lvlText w:val="%1."/>
      <w:lvlJc w:val="left"/>
      <w:pPr>
        <w:ind w:left="2534" w:hanging="360"/>
      </w:pPr>
    </w:lvl>
    <w:lvl w:ilvl="1" w:tplc="100C0019" w:tentative="1">
      <w:start w:val="1"/>
      <w:numFmt w:val="lowerLetter"/>
      <w:lvlText w:val="%2."/>
      <w:lvlJc w:val="left"/>
      <w:pPr>
        <w:ind w:left="3254" w:hanging="360"/>
      </w:pPr>
    </w:lvl>
    <w:lvl w:ilvl="2" w:tplc="100C001B" w:tentative="1">
      <w:start w:val="1"/>
      <w:numFmt w:val="lowerRoman"/>
      <w:lvlText w:val="%3."/>
      <w:lvlJc w:val="right"/>
      <w:pPr>
        <w:ind w:left="3974" w:hanging="180"/>
      </w:pPr>
    </w:lvl>
    <w:lvl w:ilvl="3" w:tplc="100C000F" w:tentative="1">
      <w:start w:val="1"/>
      <w:numFmt w:val="decimal"/>
      <w:lvlText w:val="%4."/>
      <w:lvlJc w:val="left"/>
      <w:pPr>
        <w:ind w:left="4694" w:hanging="360"/>
      </w:pPr>
    </w:lvl>
    <w:lvl w:ilvl="4" w:tplc="100C0019" w:tentative="1">
      <w:start w:val="1"/>
      <w:numFmt w:val="lowerLetter"/>
      <w:lvlText w:val="%5."/>
      <w:lvlJc w:val="left"/>
      <w:pPr>
        <w:ind w:left="5414" w:hanging="360"/>
      </w:pPr>
    </w:lvl>
    <w:lvl w:ilvl="5" w:tplc="100C001B" w:tentative="1">
      <w:start w:val="1"/>
      <w:numFmt w:val="lowerRoman"/>
      <w:lvlText w:val="%6."/>
      <w:lvlJc w:val="right"/>
      <w:pPr>
        <w:ind w:left="6134" w:hanging="180"/>
      </w:pPr>
    </w:lvl>
    <w:lvl w:ilvl="6" w:tplc="100C000F" w:tentative="1">
      <w:start w:val="1"/>
      <w:numFmt w:val="decimal"/>
      <w:lvlText w:val="%7."/>
      <w:lvlJc w:val="left"/>
      <w:pPr>
        <w:ind w:left="6854" w:hanging="360"/>
      </w:pPr>
    </w:lvl>
    <w:lvl w:ilvl="7" w:tplc="100C0019" w:tentative="1">
      <w:start w:val="1"/>
      <w:numFmt w:val="lowerLetter"/>
      <w:lvlText w:val="%8."/>
      <w:lvlJc w:val="left"/>
      <w:pPr>
        <w:ind w:left="7574" w:hanging="360"/>
      </w:pPr>
    </w:lvl>
    <w:lvl w:ilvl="8" w:tplc="100C001B" w:tentative="1">
      <w:start w:val="1"/>
      <w:numFmt w:val="lowerRoman"/>
      <w:lvlText w:val="%9."/>
      <w:lvlJc w:val="right"/>
      <w:pPr>
        <w:ind w:left="8294" w:hanging="180"/>
      </w:pPr>
    </w:lvl>
  </w:abstractNum>
  <w:abstractNum w:abstractNumId="30" w15:restartNumberingAfterBreak="0">
    <w:nsid w:val="73914A81"/>
    <w:multiLevelType w:val="hybridMultilevel"/>
    <w:tmpl w:val="E8D4D2B4"/>
    <w:lvl w:ilvl="0" w:tplc="100C0001">
      <w:start w:val="1"/>
      <w:numFmt w:val="bullet"/>
      <w:lvlText w:val=""/>
      <w:lvlJc w:val="left"/>
      <w:pPr>
        <w:ind w:left="2595" w:hanging="360"/>
      </w:pPr>
      <w:rPr>
        <w:rFonts w:ascii="Symbol" w:hAnsi="Symbol" w:hint="default"/>
      </w:rPr>
    </w:lvl>
    <w:lvl w:ilvl="1" w:tplc="100C0003" w:tentative="1">
      <w:start w:val="1"/>
      <w:numFmt w:val="bullet"/>
      <w:lvlText w:val="o"/>
      <w:lvlJc w:val="left"/>
      <w:pPr>
        <w:ind w:left="3315" w:hanging="360"/>
      </w:pPr>
      <w:rPr>
        <w:rFonts w:ascii="Courier New" w:hAnsi="Courier New" w:cs="Courier New" w:hint="default"/>
      </w:rPr>
    </w:lvl>
    <w:lvl w:ilvl="2" w:tplc="100C0005" w:tentative="1">
      <w:start w:val="1"/>
      <w:numFmt w:val="bullet"/>
      <w:lvlText w:val=""/>
      <w:lvlJc w:val="left"/>
      <w:pPr>
        <w:ind w:left="4035" w:hanging="360"/>
      </w:pPr>
      <w:rPr>
        <w:rFonts w:ascii="Wingdings" w:hAnsi="Wingdings" w:hint="default"/>
      </w:rPr>
    </w:lvl>
    <w:lvl w:ilvl="3" w:tplc="100C0001" w:tentative="1">
      <w:start w:val="1"/>
      <w:numFmt w:val="bullet"/>
      <w:lvlText w:val=""/>
      <w:lvlJc w:val="left"/>
      <w:pPr>
        <w:ind w:left="4755" w:hanging="360"/>
      </w:pPr>
      <w:rPr>
        <w:rFonts w:ascii="Symbol" w:hAnsi="Symbol" w:hint="default"/>
      </w:rPr>
    </w:lvl>
    <w:lvl w:ilvl="4" w:tplc="100C0003" w:tentative="1">
      <w:start w:val="1"/>
      <w:numFmt w:val="bullet"/>
      <w:lvlText w:val="o"/>
      <w:lvlJc w:val="left"/>
      <w:pPr>
        <w:ind w:left="5475" w:hanging="360"/>
      </w:pPr>
      <w:rPr>
        <w:rFonts w:ascii="Courier New" w:hAnsi="Courier New" w:cs="Courier New" w:hint="default"/>
      </w:rPr>
    </w:lvl>
    <w:lvl w:ilvl="5" w:tplc="100C0005" w:tentative="1">
      <w:start w:val="1"/>
      <w:numFmt w:val="bullet"/>
      <w:lvlText w:val=""/>
      <w:lvlJc w:val="left"/>
      <w:pPr>
        <w:ind w:left="6195" w:hanging="360"/>
      </w:pPr>
      <w:rPr>
        <w:rFonts w:ascii="Wingdings" w:hAnsi="Wingdings" w:hint="default"/>
      </w:rPr>
    </w:lvl>
    <w:lvl w:ilvl="6" w:tplc="100C0001" w:tentative="1">
      <w:start w:val="1"/>
      <w:numFmt w:val="bullet"/>
      <w:lvlText w:val=""/>
      <w:lvlJc w:val="left"/>
      <w:pPr>
        <w:ind w:left="6915" w:hanging="360"/>
      </w:pPr>
      <w:rPr>
        <w:rFonts w:ascii="Symbol" w:hAnsi="Symbol" w:hint="default"/>
      </w:rPr>
    </w:lvl>
    <w:lvl w:ilvl="7" w:tplc="100C0003" w:tentative="1">
      <w:start w:val="1"/>
      <w:numFmt w:val="bullet"/>
      <w:lvlText w:val="o"/>
      <w:lvlJc w:val="left"/>
      <w:pPr>
        <w:ind w:left="7635" w:hanging="360"/>
      </w:pPr>
      <w:rPr>
        <w:rFonts w:ascii="Courier New" w:hAnsi="Courier New" w:cs="Courier New" w:hint="default"/>
      </w:rPr>
    </w:lvl>
    <w:lvl w:ilvl="8" w:tplc="100C0005" w:tentative="1">
      <w:start w:val="1"/>
      <w:numFmt w:val="bullet"/>
      <w:lvlText w:val=""/>
      <w:lvlJc w:val="left"/>
      <w:pPr>
        <w:ind w:left="8355" w:hanging="360"/>
      </w:pPr>
      <w:rPr>
        <w:rFonts w:ascii="Wingdings" w:hAnsi="Wingdings" w:hint="default"/>
      </w:rPr>
    </w:lvl>
  </w:abstractNum>
  <w:abstractNum w:abstractNumId="31" w15:restartNumberingAfterBreak="0">
    <w:nsid w:val="74A05D65"/>
    <w:multiLevelType w:val="hybridMultilevel"/>
    <w:tmpl w:val="825A176A"/>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32" w15:restartNumberingAfterBreak="0">
    <w:nsid w:val="7A0611F7"/>
    <w:multiLevelType w:val="hybridMultilevel"/>
    <w:tmpl w:val="EE643C1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3" w15:restartNumberingAfterBreak="0">
    <w:nsid w:val="7D267041"/>
    <w:multiLevelType w:val="hybridMultilevel"/>
    <w:tmpl w:val="883E269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4" w15:restartNumberingAfterBreak="0">
    <w:nsid w:val="7D5E4BBF"/>
    <w:multiLevelType w:val="hybridMultilevel"/>
    <w:tmpl w:val="6A34B52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5" w15:restartNumberingAfterBreak="0">
    <w:nsid w:val="7D9A4AE0"/>
    <w:multiLevelType w:val="hybridMultilevel"/>
    <w:tmpl w:val="58E006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
  </w:num>
  <w:num w:numId="4">
    <w:abstractNumId w:val="13"/>
  </w:num>
  <w:num w:numId="5">
    <w:abstractNumId w:val="20"/>
  </w:num>
  <w:num w:numId="6">
    <w:abstractNumId w:val="27"/>
  </w:num>
  <w:num w:numId="7">
    <w:abstractNumId w:val="21"/>
  </w:num>
  <w:num w:numId="8">
    <w:abstractNumId w:val="22"/>
  </w:num>
  <w:num w:numId="9">
    <w:abstractNumId w:val="12"/>
  </w:num>
  <w:num w:numId="10">
    <w:abstractNumId w:val="9"/>
  </w:num>
  <w:num w:numId="11">
    <w:abstractNumId w:val="4"/>
  </w:num>
  <w:num w:numId="12">
    <w:abstractNumId w:val="16"/>
  </w:num>
  <w:num w:numId="13">
    <w:abstractNumId w:val="17"/>
  </w:num>
  <w:num w:numId="14">
    <w:abstractNumId w:val="19"/>
  </w:num>
  <w:num w:numId="15">
    <w:abstractNumId w:val="18"/>
  </w:num>
  <w:num w:numId="16">
    <w:abstractNumId w:val="15"/>
  </w:num>
  <w:num w:numId="17">
    <w:abstractNumId w:val="23"/>
  </w:num>
  <w:num w:numId="18">
    <w:abstractNumId w:val="7"/>
  </w:num>
  <w:num w:numId="19">
    <w:abstractNumId w:val="24"/>
  </w:num>
  <w:num w:numId="20">
    <w:abstractNumId w:val="28"/>
  </w:num>
  <w:num w:numId="21">
    <w:abstractNumId w:val="1"/>
  </w:num>
  <w:num w:numId="22">
    <w:abstractNumId w:val="14"/>
  </w:num>
  <w:num w:numId="23">
    <w:abstractNumId w:val="30"/>
  </w:num>
  <w:num w:numId="24">
    <w:abstractNumId w:val="31"/>
  </w:num>
  <w:num w:numId="25">
    <w:abstractNumId w:val="25"/>
  </w:num>
  <w:num w:numId="26">
    <w:abstractNumId w:val="26"/>
  </w:num>
  <w:num w:numId="27">
    <w:abstractNumId w:val="2"/>
  </w:num>
  <w:num w:numId="28">
    <w:abstractNumId w:val="29"/>
  </w:num>
  <w:num w:numId="29">
    <w:abstractNumId w:val="5"/>
  </w:num>
  <w:num w:numId="30">
    <w:abstractNumId w:val="35"/>
  </w:num>
  <w:num w:numId="31">
    <w:abstractNumId w:val="11"/>
  </w:num>
  <w:num w:numId="32">
    <w:abstractNumId w:val="10"/>
  </w:num>
  <w:num w:numId="33">
    <w:abstractNumId w:val="32"/>
  </w:num>
  <w:num w:numId="34">
    <w:abstractNumId w:val="34"/>
  </w:num>
  <w:num w:numId="35">
    <w:abstractNumId w:val="33"/>
  </w:num>
  <w:num w:numId="36">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D45"/>
    <w:rsid w:val="000000E6"/>
    <w:rsid w:val="00000197"/>
    <w:rsid w:val="000021F6"/>
    <w:rsid w:val="00006338"/>
    <w:rsid w:val="00006802"/>
    <w:rsid w:val="0001020B"/>
    <w:rsid w:val="0001065C"/>
    <w:rsid w:val="00010B9A"/>
    <w:rsid w:val="000114D1"/>
    <w:rsid w:val="0001209F"/>
    <w:rsid w:val="000200D9"/>
    <w:rsid w:val="00020A8D"/>
    <w:rsid w:val="00021D00"/>
    <w:rsid w:val="00023AEE"/>
    <w:rsid w:val="00027688"/>
    <w:rsid w:val="000316F0"/>
    <w:rsid w:val="00034744"/>
    <w:rsid w:val="00035FB0"/>
    <w:rsid w:val="00037AAB"/>
    <w:rsid w:val="00042576"/>
    <w:rsid w:val="00044099"/>
    <w:rsid w:val="00045A05"/>
    <w:rsid w:val="00045A82"/>
    <w:rsid w:val="00052A99"/>
    <w:rsid w:val="000542F0"/>
    <w:rsid w:val="00054513"/>
    <w:rsid w:val="00055DB3"/>
    <w:rsid w:val="0005797E"/>
    <w:rsid w:val="00060D1E"/>
    <w:rsid w:val="000617B3"/>
    <w:rsid w:val="00061C96"/>
    <w:rsid w:val="00063F97"/>
    <w:rsid w:val="00065971"/>
    <w:rsid w:val="00067419"/>
    <w:rsid w:val="000705B9"/>
    <w:rsid w:val="00070B84"/>
    <w:rsid w:val="000722F4"/>
    <w:rsid w:val="00072631"/>
    <w:rsid w:val="000730EF"/>
    <w:rsid w:val="00073485"/>
    <w:rsid w:val="00073573"/>
    <w:rsid w:val="00074DE1"/>
    <w:rsid w:val="00077F47"/>
    <w:rsid w:val="00081181"/>
    <w:rsid w:val="00081229"/>
    <w:rsid w:val="0008128F"/>
    <w:rsid w:val="000815F9"/>
    <w:rsid w:val="00084B4D"/>
    <w:rsid w:val="00086114"/>
    <w:rsid w:val="00086C88"/>
    <w:rsid w:val="00087A9A"/>
    <w:rsid w:val="00087D1D"/>
    <w:rsid w:val="00090131"/>
    <w:rsid w:val="00092F9E"/>
    <w:rsid w:val="00096C45"/>
    <w:rsid w:val="000A1B63"/>
    <w:rsid w:val="000A2090"/>
    <w:rsid w:val="000A55D7"/>
    <w:rsid w:val="000A6B0A"/>
    <w:rsid w:val="000A7B4A"/>
    <w:rsid w:val="000B3530"/>
    <w:rsid w:val="000B3EA8"/>
    <w:rsid w:val="000B6BE0"/>
    <w:rsid w:val="000B7890"/>
    <w:rsid w:val="000C28C4"/>
    <w:rsid w:val="000C723C"/>
    <w:rsid w:val="000D0D69"/>
    <w:rsid w:val="000D5D2B"/>
    <w:rsid w:val="000D7CE6"/>
    <w:rsid w:val="000E4734"/>
    <w:rsid w:val="000E7483"/>
    <w:rsid w:val="000E7EDF"/>
    <w:rsid w:val="000F22B9"/>
    <w:rsid w:val="000F2376"/>
    <w:rsid w:val="000F381C"/>
    <w:rsid w:val="000F73CC"/>
    <w:rsid w:val="00102B1B"/>
    <w:rsid w:val="0010591C"/>
    <w:rsid w:val="00106584"/>
    <w:rsid w:val="00106927"/>
    <w:rsid w:val="00107BB3"/>
    <w:rsid w:val="00111811"/>
    <w:rsid w:val="00114120"/>
    <w:rsid w:val="00114302"/>
    <w:rsid w:val="001204E0"/>
    <w:rsid w:val="00121203"/>
    <w:rsid w:val="001224A5"/>
    <w:rsid w:val="00130035"/>
    <w:rsid w:val="00131A62"/>
    <w:rsid w:val="00134C08"/>
    <w:rsid w:val="001364A1"/>
    <w:rsid w:val="0015167D"/>
    <w:rsid w:val="00152A26"/>
    <w:rsid w:val="00154253"/>
    <w:rsid w:val="00157955"/>
    <w:rsid w:val="001603C9"/>
    <w:rsid w:val="00160C7B"/>
    <w:rsid w:val="00163460"/>
    <w:rsid w:val="00164D7E"/>
    <w:rsid w:val="00165C4A"/>
    <w:rsid w:val="001662F3"/>
    <w:rsid w:val="00170591"/>
    <w:rsid w:val="00171117"/>
    <w:rsid w:val="0017244F"/>
    <w:rsid w:val="001737FC"/>
    <w:rsid w:val="0017381F"/>
    <w:rsid w:val="00175655"/>
    <w:rsid w:val="0017595D"/>
    <w:rsid w:val="001764BA"/>
    <w:rsid w:val="001764CE"/>
    <w:rsid w:val="0017662F"/>
    <w:rsid w:val="00176E2F"/>
    <w:rsid w:val="00177F16"/>
    <w:rsid w:val="00181591"/>
    <w:rsid w:val="00183417"/>
    <w:rsid w:val="00184080"/>
    <w:rsid w:val="001860EE"/>
    <w:rsid w:val="00190A2A"/>
    <w:rsid w:val="001A0444"/>
    <w:rsid w:val="001A4756"/>
    <w:rsid w:val="001A4C28"/>
    <w:rsid w:val="001B054B"/>
    <w:rsid w:val="001B1C14"/>
    <w:rsid w:val="001B3186"/>
    <w:rsid w:val="001C03D8"/>
    <w:rsid w:val="001C0C83"/>
    <w:rsid w:val="001C36D7"/>
    <w:rsid w:val="001C454D"/>
    <w:rsid w:val="001D0E28"/>
    <w:rsid w:val="001D3072"/>
    <w:rsid w:val="001D4577"/>
    <w:rsid w:val="001D7094"/>
    <w:rsid w:val="001D72BA"/>
    <w:rsid w:val="001E734D"/>
    <w:rsid w:val="001F0832"/>
    <w:rsid w:val="001F1F6E"/>
    <w:rsid w:val="001F2420"/>
    <w:rsid w:val="001F64C9"/>
    <w:rsid w:val="001F6EEB"/>
    <w:rsid w:val="00203A64"/>
    <w:rsid w:val="00204A17"/>
    <w:rsid w:val="00204CC3"/>
    <w:rsid w:val="00206A06"/>
    <w:rsid w:val="002100C6"/>
    <w:rsid w:val="00210E3B"/>
    <w:rsid w:val="002129FB"/>
    <w:rsid w:val="00212D12"/>
    <w:rsid w:val="00215042"/>
    <w:rsid w:val="00215D77"/>
    <w:rsid w:val="002240C7"/>
    <w:rsid w:val="002264BD"/>
    <w:rsid w:val="00232A2C"/>
    <w:rsid w:val="0023555A"/>
    <w:rsid w:val="00240B7F"/>
    <w:rsid w:val="00240D6A"/>
    <w:rsid w:val="00243683"/>
    <w:rsid w:val="0024778E"/>
    <w:rsid w:val="00250EAB"/>
    <w:rsid w:val="00254DEE"/>
    <w:rsid w:val="00254F88"/>
    <w:rsid w:val="002553FC"/>
    <w:rsid w:val="0025651B"/>
    <w:rsid w:val="00256EA8"/>
    <w:rsid w:val="00257387"/>
    <w:rsid w:val="00260DCE"/>
    <w:rsid w:val="002617FF"/>
    <w:rsid w:val="002623E3"/>
    <w:rsid w:val="00264E5C"/>
    <w:rsid w:val="0026692A"/>
    <w:rsid w:val="00272A6A"/>
    <w:rsid w:val="00275B4F"/>
    <w:rsid w:val="002770F3"/>
    <w:rsid w:val="00277F97"/>
    <w:rsid w:val="002812B6"/>
    <w:rsid w:val="00282786"/>
    <w:rsid w:val="0028723B"/>
    <w:rsid w:val="002951BD"/>
    <w:rsid w:val="0029631F"/>
    <w:rsid w:val="0029644D"/>
    <w:rsid w:val="002977C0"/>
    <w:rsid w:val="00297E2A"/>
    <w:rsid w:val="002A0716"/>
    <w:rsid w:val="002A2D35"/>
    <w:rsid w:val="002B1BDD"/>
    <w:rsid w:val="002B6513"/>
    <w:rsid w:val="002B6893"/>
    <w:rsid w:val="002C142D"/>
    <w:rsid w:val="002C1D91"/>
    <w:rsid w:val="002C22DE"/>
    <w:rsid w:val="002C524D"/>
    <w:rsid w:val="002C6634"/>
    <w:rsid w:val="002C6DD3"/>
    <w:rsid w:val="002D0B3A"/>
    <w:rsid w:val="002D10B6"/>
    <w:rsid w:val="002D1579"/>
    <w:rsid w:val="002D7D46"/>
    <w:rsid w:val="002E0FDE"/>
    <w:rsid w:val="002F038B"/>
    <w:rsid w:val="002F43AF"/>
    <w:rsid w:val="00302C1C"/>
    <w:rsid w:val="003049AC"/>
    <w:rsid w:val="00310160"/>
    <w:rsid w:val="003117A5"/>
    <w:rsid w:val="00314434"/>
    <w:rsid w:val="0031563E"/>
    <w:rsid w:val="00317643"/>
    <w:rsid w:val="00320ABD"/>
    <w:rsid w:val="003236A2"/>
    <w:rsid w:val="00324BE5"/>
    <w:rsid w:val="00327A90"/>
    <w:rsid w:val="0033184A"/>
    <w:rsid w:val="003321D6"/>
    <w:rsid w:val="00333BB1"/>
    <w:rsid w:val="0034172E"/>
    <w:rsid w:val="003454B2"/>
    <w:rsid w:val="003461CB"/>
    <w:rsid w:val="0034667A"/>
    <w:rsid w:val="00354090"/>
    <w:rsid w:val="003567A6"/>
    <w:rsid w:val="00360B95"/>
    <w:rsid w:val="003627C1"/>
    <w:rsid w:val="00362CFE"/>
    <w:rsid w:val="00363345"/>
    <w:rsid w:val="003639FF"/>
    <w:rsid w:val="00365FB7"/>
    <w:rsid w:val="003674F9"/>
    <w:rsid w:val="0037071E"/>
    <w:rsid w:val="00373E25"/>
    <w:rsid w:val="00374CC3"/>
    <w:rsid w:val="00375808"/>
    <w:rsid w:val="00376E72"/>
    <w:rsid w:val="00376FE5"/>
    <w:rsid w:val="00381A7C"/>
    <w:rsid w:val="003821A3"/>
    <w:rsid w:val="003828C7"/>
    <w:rsid w:val="00383972"/>
    <w:rsid w:val="00393500"/>
    <w:rsid w:val="003948D9"/>
    <w:rsid w:val="00396BD6"/>
    <w:rsid w:val="003972C5"/>
    <w:rsid w:val="003A5868"/>
    <w:rsid w:val="003B4ACD"/>
    <w:rsid w:val="003C1BF6"/>
    <w:rsid w:val="003C2F29"/>
    <w:rsid w:val="003C5073"/>
    <w:rsid w:val="003D0185"/>
    <w:rsid w:val="003D03E6"/>
    <w:rsid w:val="003D312B"/>
    <w:rsid w:val="003D6202"/>
    <w:rsid w:val="003E018B"/>
    <w:rsid w:val="003E0569"/>
    <w:rsid w:val="003E1DAB"/>
    <w:rsid w:val="003E32B9"/>
    <w:rsid w:val="003E5497"/>
    <w:rsid w:val="003E6435"/>
    <w:rsid w:val="003F1870"/>
    <w:rsid w:val="003F2CD3"/>
    <w:rsid w:val="00400687"/>
    <w:rsid w:val="0040402D"/>
    <w:rsid w:val="004058C9"/>
    <w:rsid w:val="00407333"/>
    <w:rsid w:val="0040782E"/>
    <w:rsid w:val="00411C72"/>
    <w:rsid w:val="00415CA8"/>
    <w:rsid w:val="00415D76"/>
    <w:rsid w:val="004178EA"/>
    <w:rsid w:val="004202D8"/>
    <w:rsid w:val="004203B5"/>
    <w:rsid w:val="004206A2"/>
    <w:rsid w:val="004218C4"/>
    <w:rsid w:val="00427B09"/>
    <w:rsid w:val="004314C3"/>
    <w:rsid w:val="00431E20"/>
    <w:rsid w:val="004357EB"/>
    <w:rsid w:val="0043666E"/>
    <w:rsid w:val="00436B90"/>
    <w:rsid w:val="0044118D"/>
    <w:rsid w:val="00441891"/>
    <w:rsid w:val="00444AAB"/>
    <w:rsid w:val="004453F2"/>
    <w:rsid w:val="00446B63"/>
    <w:rsid w:val="00450C33"/>
    <w:rsid w:val="0045172E"/>
    <w:rsid w:val="00452B89"/>
    <w:rsid w:val="00453839"/>
    <w:rsid w:val="00454074"/>
    <w:rsid w:val="00455941"/>
    <w:rsid w:val="0046431F"/>
    <w:rsid w:val="00465BE1"/>
    <w:rsid w:val="00471C17"/>
    <w:rsid w:val="0047362B"/>
    <w:rsid w:val="004775C1"/>
    <w:rsid w:val="00480A1E"/>
    <w:rsid w:val="00480FDA"/>
    <w:rsid w:val="0048488E"/>
    <w:rsid w:val="00486261"/>
    <w:rsid w:val="00493204"/>
    <w:rsid w:val="00493737"/>
    <w:rsid w:val="004945C9"/>
    <w:rsid w:val="004978BD"/>
    <w:rsid w:val="00497E38"/>
    <w:rsid w:val="004A0050"/>
    <w:rsid w:val="004A31E3"/>
    <w:rsid w:val="004A3AA9"/>
    <w:rsid w:val="004A4BDD"/>
    <w:rsid w:val="004B11AC"/>
    <w:rsid w:val="004B334B"/>
    <w:rsid w:val="004B3FCE"/>
    <w:rsid w:val="004B54FF"/>
    <w:rsid w:val="004C08AD"/>
    <w:rsid w:val="004C6BBA"/>
    <w:rsid w:val="004D08EE"/>
    <w:rsid w:val="004D390C"/>
    <w:rsid w:val="004D5266"/>
    <w:rsid w:val="004D7038"/>
    <w:rsid w:val="004E261C"/>
    <w:rsid w:val="004E4589"/>
    <w:rsid w:val="004E63A8"/>
    <w:rsid w:val="004F126C"/>
    <w:rsid w:val="004F1A2C"/>
    <w:rsid w:val="004F2CA5"/>
    <w:rsid w:val="004F48DD"/>
    <w:rsid w:val="004F50C2"/>
    <w:rsid w:val="00502090"/>
    <w:rsid w:val="00504DD1"/>
    <w:rsid w:val="00504F03"/>
    <w:rsid w:val="00505421"/>
    <w:rsid w:val="00510AC3"/>
    <w:rsid w:val="005114C4"/>
    <w:rsid w:val="00511C49"/>
    <w:rsid w:val="0052224B"/>
    <w:rsid w:val="00523112"/>
    <w:rsid w:val="00526062"/>
    <w:rsid w:val="00531E20"/>
    <w:rsid w:val="005328B0"/>
    <w:rsid w:val="0054054F"/>
    <w:rsid w:val="0054160C"/>
    <w:rsid w:val="00541FB3"/>
    <w:rsid w:val="00542CE3"/>
    <w:rsid w:val="00544DC1"/>
    <w:rsid w:val="00545179"/>
    <w:rsid w:val="00547FD9"/>
    <w:rsid w:val="0055053E"/>
    <w:rsid w:val="00552C2B"/>
    <w:rsid w:val="00552D07"/>
    <w:rsid w:val="005546B3"/>
    <w:rsid w:val="0055647F"/>
    <w:rsid w:val="00561E47"/>
    <w:rsid w:val="0056673C"/>
    <w:rsid w:val="00567BBA"/>
    <w:rsid w:val="00571099"/>
    <w:rsid w:val="00571404"/>
    <w:rsid w:val="00571E4B"/>
    <w:rsid w:val="00574085"/>
    <w:rsid w:val="00574D30"/>
    <w:rsid w:val="005754B2"/>
    <w:rsid w:val="0057743A"/>
    <w:rsid w:val="005805EB"/>
    <w:rsid w:val="005822D1"/>
    <w:rsid w:val="00582BFD"/>
    <w:rsid w:val="00585015"/>
    <w:rsid w:val="005926D0"/>
    <w:rsid w:val="00595454"/>
    <w:rsid w:val="00595EB7"/>
    <w:rsid w:val="005A1CCD"/>
    <w:rsid w:val="005A4069"/>
    <w:rsid w:val="005A4F1F"/>
    <w:rsid w:val="005B1BF5"/>
    <w:rsid w:val="005B27EF"/>
    <w:rsid w:val="005B3BAF"/>
    <w:rsid w:val="005B502B"/>
    <w:rsid w:val="005C1815"/>
    <w:rsid w:val="005C76A7"/>
    <w:rsid w:val="005D1F8E"/>
    <w:rsid w:val="005D24E4"/>
    <w:rsid w:val="005D2E60"/>
    <w:rsid w:val="005E10CC"/>
    <w:rsid w:val="005E153D"/>
    <w:rsid w:val="005E1C1B"/>
    <w:rsid w:val="005E4F6C"/>
    <w:rsid w:val="005E6192"/>
    <w:rsid w:val="005E670B"/>
    <w:rsid w:val="005E6B56"/>
    <w:rsid w:val="005F1094"/>
    <w:rsid w:val="005F1F72"/>
    <w:rsid w:val="005F1F99"/>
    <w:rsid w:val="005F2BD6"/>
    <w:rsid w:val="006001C1"/>
    <w:rsid w:val="00612C16"/>
    <w:rsid w:val="00615583"/>
    <w:rsid w:val="00617DBE"/>
    <w:rsid w:val="006213BB"/>
    <w:rsid w:val="00621DA5"/>
    <w:rsid w:val="00624397"/>
    <w:rsid w:val="006363D3"/>
    <w:rsid w:val="00637101"/>
    <w:rsid w:val="006417A3"/>
    <w:rsid w:val="0064459D"/>
    <w:rsid w:val="00645760"/>
    <w:rsid w:val="00652B3C"/>
    <w:rsid w:val="00656974"/>
    <w:rsid w:val="00656C57"/>
    <w:rsid w:val="00657147"/>
    <w:rsid w:val="00657D20"/>
    <w:rsid w:val="006611E1"/>
    <w:rsid w:val="006645B4"/>
    <w:rsid w:val="00665C9E"/>
    <w:rsid w:val="006754D4"/>
    <w:rsid w:val="0067626D"/>
    <w:rsid w:val="0068207C"/>
    <w:rsid w:val="00682F77"/>
    <w:rsid w:val="0068528C"/>
    <w:rsid w:val="0068733E"/>
    <w:rsid w:val="006902A9"/>
    <w:rsid w:val="00692942"/>
    <w:rsid w:val="006966D0"/>
    <w:rsid w:val="006A2A0E"/>
    <w:rsid w:val="006A47A7"/>
    <w:rsid w:val="006B0695"/>
    <w:rsid w:val="006B3BCD"/>
    <w:rsid w:val="006C6FCE"/>
    <w:rsid w:val="006D0CDC"/>
    <w:rsid w:val="006D202C"/>
    <w:rsid w:val="006D26B1"/>
    <w:rsid w:val="006D34F1"/>
    <w:rsid w:val="006D48F5"/>
    <w:rsid w:val="006D55D7"/>
    <w:rsid w:val="006D77D9"/>
    <w:rsid w:val="006D7F51"/>
    <w:rsid w:val="006E12BF"/>
    <w:rsid w:val="006E132F"/>
    <w:rsid w:val="006E2CE8"/>
    <w:rsid w:val="006E3A86"/>
    <w:rsid w:val="006E4DA8"/>
    <w:rsid w:val="006E4EA2"/>
    <w:rsid w:val="006F2E2A"/>
    <w:rsid w:val="006F66A8"/>
    <w:rsid w:val="00700A98"/>
    <w:rsid w:val="007010E6"/>
    <w:rsid w:val="0070422E"/>
    <w:rsid w:val="00706DEE"/>
    <w:rsid w:val="007115DC"/>
    <w:rsid w:val="007118D3"/>
    <w:rsid w:val="007211A1"/>
    <w:rsid w:val="00723443"/>
    <w:rsid w:val="00723DDF"/>
    <w:rsid w:val="007259D2"/>
    <w:rsid w:val="00730829"/>
    <w:rsid w:val="00741704"/>
    <w:rsid w:val="00742484"/>
    <w:rsid w:val="00743358"/>
    <w:rsid w:val="00744762"/>
    <w:rsid w:val="0074498A"/>
    <w:rsid w:val="00746B45"/>
    <w:rsid w:val="007476C9"/>
    <w:rsid w:val="00753A51"/>
    <w:rsid w:val="00755014"/>
    <w:rsid w:val="0075536E"/>
    <w:rsid w:val="00756AAC"/>
    <w:rsid w:val="00762BE6"/>
    <w:rsid w:val="007700A7"/>
    <w:rsid w:val="00771587"/>
    <w:rsid w:val="007724F1"/>
    <w:rsid w:val="00772BC0"/>
    <w:rsid w:val="007748A7"/>
    <w:rsid w:val="007768FE"/>
    <w:rsid w:val="00776D13"/>
    <w:rsid w:val="00776F56"/>
    <w:rsid w:val="007816D1"/>
    <w:rsid w:val="007821D9"/>
    <w:rsid w:val="00783398"/>
    <w:rsid w:val="007847A1"/>
    <w:rsid w:val="0079499B"/>
    <w:rsid w:val="00796B3D"/>
    <w:rsid w:val="007A5A43"/>
    <w:rsid w:val="007C0C09"/>
    <w:rsid w:val="007C0C19"/>
    <w:rsid w:val="007C591D"/>
    <w:rsid w:val="007C63C7"/>
    <w:rsid w:val="007C6D9B"/>
    <w:rsid w:val="007C717B"/>
    <w:rsid w:val="007D0A71"/>
    <w:rsid w:val="007D1728"/>
    <w:rsid w:val="007D2637"/>
    <w:rsid w:val="007D2CDF"/>
    <w:rsid w:val="007D3DDD"/>
    <w:rsid w:val="007D3E5F"/>
    <w:rsid w:val="007D4481"/>
    <w:rsid w:val="007D503D"/>
    <w:rsid w:val="007D546C"/>
    <w:rsid w:val="007D5A4F"/>
    <w:rsid w:val="007E0040"/>
    <w:rsid w:val="007E00B3"/>
    <w:rsid w:val="007E2878"/>
    <w:rsid w:val="007E5F3D"/>
    <w:rsid w:val="007E6700"/>
    <w:rsid w:val="007F30AE"/>
    <w:rsid w:val="0080049C"/>
    <w:rsid w:val="00801FB1"/>
    <w:rsid w:val="0080220E"/>
    <w:rsid w:val="0080333F"/>
    <w:rsid w:val="00807F84"/>
    <w:rsid w:val="00811807"/>
    <w:rsid w:val="00813C0B"/>
    <w:rsid w:val="008144ED"/>
    <w:rsid w:val="00814837"/>
    <w:rsid w:val="00815595"/>
    <w:rsid w:val="0081740D"/>
    <w:rsid w:val="008225F9"/>
    <w:rsid w:val="008267AD"/>
    <w:rsid w:val="00827677"/>
    <w:rsid w:val="00831A0D"/>
    <w:rsid w:val="00831C83"/>
    <w:rsid w:val="00836908"/>
    <w:rsid w:val="00837754"/>
    <w:rsid w:val="0084353C"/>
    <w:rsid w:val="00843B0B"/>
    <w:rsid w:val="00844160"/>
    <w:rsid w:val="00845304"/>
    <w:rsid w:val="008468B7"/>
    <w:rsid w:val="008468C8"/>
    <w:rsid w:val="00851A5E"/>
    <w:rsid w:val="00851BE7"/>
    <w:rsid w:val="0085325B"/>
    <w:rsid w:val="00853D86"/>
    <w:rsid w:val="00853E81"/>
    <w:rsid w:val="008541FF"/>
    <w:rsid w:val="00857447"/>
    <w:rsid w:val="008624F0"/>
    <w:rsid w:val="00871B32"/>
    <w:rsid w:val="008800AF"/>
    <w:rsid w:val="00883393"/>
    <w:rsid w:val="008833CA"/>
    <w:rsid w:val="0088770A"/>
    <w:rsid w:val="00891718"/>
    <w:rsid w:val="00894D23"/>
    <w:rsid w:val="008976C2"/>
    <w:rsid w:val="008979C5"/>
    <w:rsid w:val="00897F4F"/>
    <w:rsid w:val="008A2A01"/>
    <w:rsid w:val="008A464B"/>
    <w:rsid w:val="008A5516"/>
    <w:rsid w:val="008A6711"/>
    <w:rsid w:val="008A679D"/>
    <w:rsid w:val="008A7B86"/>
    <w:rsid w:val="008B0B88"/>
    <w:rsid w:val="008B2616"/>
    <w:rsid w:val="008B4FEB"/>
    <w:rsid w:val="008B6699"/>
    <w:rsid w:val="008C1CD7"/>
    <w:rsid w:val="008C40C0"/>
    <w:rsid w:val="008D0C44"/>
    <w:rsid w:val="008D2AA9"/>
    <w:rsid w:val="008D2FCF"/>
    <w:rsid w:val="008D3F79"/>
    <w:rsid w:val="008D41B5"/>
    <w:rsid w:val="008D55CF"/>
    <w:rsid w:val="008D7773"/>
    <w:rsid w:val="008E05FB"/>
    <w:rsid w:val="008E13F2"/>
    <w:rsid w:val="008E3D0B"/>
    <w:rsid w:val="008E53F9"/>
    <w:rsid w:val="008E6E22"/>
    <w:rsid w:val="008F101A"/>
    <w:rsid w:val="008F3EA3"/>
    <w:rsid w:val="008F49C2"/>
    <w:rsid w:val="008F4F5A"/>
    <w:rsid w:val="00900672"/>
    <w:rsid w:val="009008DF"/>
    <w:rsid w:val="00901BE5"/>
    <w:rsid w:val="00901C93"/>
    <w:rsid w:val="00902523"/>
    <w:rsid w:val="0090391B"/>
    <w:rsid w:val="00903D0B"/>
    <w:rsid w:val="00903FEF"/>
    <w:rsid w:val="009040D7"/>
    <w:rsid w:val="0090527E"/>
    <w:rsid w:val="009060E8"/>
    <w:rsid w:val="009142E2"/>
    <w:rsid w:val="00915B27"/>
    <w:rsid w:val="00915B8F"/>
    <w:rsid w:val="00917A04"/>
    <w:rsid w:val="00917E43"/>
    <w:rsid w:val="00917FF6"/>
    <w:rsid w:val="00920176"/>
    <w:rsid w:val="00920D18"/>
    <w:rsid w:val="00920EB8"/>
    <w:rsid w:val="00920F4E"/>
    <w:rsid w:val="009211D9"/>
    <w:rsid w:val="0092169E"/>
    <w:rsid w:val="009250B0"/>
    <w:rsid w:val="00925993"/>
    <w:rsid w:val="009265A8"/>
    <w:rsid w:val="00931393"/>
    <w:rsid w:val="00931847"/>
    <w:rsid w:val="00932149"/>
    <w:rsid w:val="009322C9"/>
    <w:rsid w:val="00933313"/>
    <w:rsid w:val="00934E66"/>
    <w:rsid w:val="009414C7"/>
    <w:rsid w:val="0094186F"/>
    <w:rsid w:val="009440AB"/>
    <w:rsid w:val="00945CC3"/>
    <w:rsid w:val="009466B1"/>
    <w:rsid w:val="00946DD4"/>
    <w:rsid w:val="0095184B"/>
    <w:rsid w:val="00953C2D"/>
    <w:rsid w:val="00955026"/>
    <w:rsid w:val="00955930"/>
    <w:rsid w:val="00956A3D"/>
    <w:rsid w:val="00960B4B"/>
    <w:rsid w:val="00961794"/>
    <w:rsid w:val="00961E14"/>
    <w:rsid w:val="009635C2"/>
    <w:rsid w:val="00963D01"/>
    <w:rsid w:val="00964A20"/>
    <w:rsid w:val="00965B18"/>
    <w:rsid w:val="00966928"/>
    <w:rsid w:val="00970073"/>
    <w:rsid w:val="00971A29"/>
    <w:rsid w:val="00973E0F"/>
    <w:rsid w:val="00976DD5"/>
    <w:rsid w:val="009817AD"/>
    <w:rsid w:val="0098335F"/>
    <w:rsid w:val="00983DFA"/>
    <w:rsid w:val="00987C48"/>
    <w:rsid w:val="0099022A"/>
    <w:rsid w:val="0099191C"/>
    <w:rsid w:val="00993033"/>
    <w:rsid w:val="0099439D"/>
    <w:rsid w:val="009A1CB8"/>
    <w:rsid w:val="009A42DF"/>
    <w:rsid w:val="009B009E"/>
    <w:rsid w:val="009B190E"/>
    <w:rsid w:val="009B2A32"/>
    <w:rsid w:val="009B39C7"/>
    <w:rsid w:val="009B4CAC"/>
    <w:rsid w:val="009B65B5"/>
    <w:rsid w:val="009B6FDC"/>
    <w:rsid w:val="009B7472"/>
    <w:rsid w:val="009C62A7"/>
    <w:rsid w:val="009D1A69"/>
    <w:rsid w:val="009D480B"/>
    <w:rsid w:val="009D7BB1"/>
    <w:rsid w:val="009E0E1F"/>
    <w:rsid w:val="009E0E31"/>
    <w:rsid w:val="009E2049"/>
    <w:rsid w:val="009E3319"/>
    <w:rsid w:val="009E332B"/>
    <w:rsid w:val="009E569A"/>
    <w:rsid w:val="009E5C98"/>
    <w:rsid w:val="009F1FC0"/>
    <w:rsid w:val="009F23B3"/>
    <w:rsid w:val="009F4018"/>
    <w:rsid w:val="009F4712"/>
    <w:rsid w:val="009F4D49"/>
    <w:rsid w:val="009F5D48"/>
    <w:rsid w:val="009F61A5"/>
    <w:rsid w:val="009F668F"/>
    <w:rsid w:val="009F75DD"/>
    <w:rsid w:val="00A01C32"/>
    <w:rsid w:val="00A02F29"/>
    <w:rsid w:val="00A15293"/>
    <w:rsid w:val="00A1796B"/>
    <w:rsid w:val="00A233BD"/>
    <w:rsid w:val="00A23C5B"/>
    <w:rsid w:val="00A3107E"/>
    <w:rsid w:val="00A3498A"/>
    <w:rsid w:val="00A36AA4"/>
    <w:rsid w:val="00A4170F"/>
    <w:rsid w:val="00A443BA"/>
    <w:rsid w:val="00A451D6"/>
    <w:rsid w:val="00A51172"/>
    <w:rsid w:val="00A51205"/>
    <w:rsid w:val="00A53E28"/>
    <w:rsid w:val="00A557FB"/>
    <w:rsid w:val="00A55A3D"/>
    <w:rsid w:val="00A56A26"/>
    <w:rsid w:val="00A65F0B"/>
    <w:rsid w:val="00A706B7"/>
    <w:rsid w:val="00A71FB0"/>
    <w:rsid w:val="00A75CC2"/>
    <w:rsid w:val="00A81698"/>
    <w:rsid w:val="00A81D2F"/>
    <w:rsid w:val="00A83312"/>
    <w:rsid w:val="00A83DF9"/>
    <w:rsid w:val="00A90797"/>
    <w:rsid w:val="00A90D78"/>
    <w:rsid w:val="00A94748"/>
    <w:rsid w:val="00AA3DD3"/>
    <w:rsid w:val="00AA4393"/>
    <w:rsid w:val="00AA445D"/>
    <w:rsid w:val="00AA5D8F"/>
    <w:rsid w:val="00AB0B16"/>
    <w:rsid w:val="00AB15D0"/>
    <w:rsid w:val="00AB1CA6"/>
    <w:rsid w:val="00AB6858"/>
    <w:rsid w:val="00AB6D45"/>
    <w:rsid w:val="00AC0B47"/>
    <w:rsid w:val="00AC31D6"/>
    <w:rsid w:val="00AC71DC"/>
    <w:rsid w:val="00AD0FD2"/>
    <w:rsid w:val="00AD1C01"/>
    <w:rsid w:val="00AE1E7F"/>
    <w:rsid w:val="00AE2298"/>
    <w:rsid w:val="00AE282D"/>
    <w:rsid w:val="00AE4D5C"/>
    <w:rsid w:val="00AE6C65"/>
    <w:rsid w:val="00AF2DBC"/>
    <w:rsid w:val="00AF3D7F"/>
    <w:rsid w:val="00AF551C"/>
    <w:rsid w:val="00AF58E1"/>
    <w:rsid w:val="00B005CC"/>
    <w:rsid w:val="00B00AE5"/>
    <w:rsid w:val="00B01F5B"/>
    <w:rsid w:val="00B0582A"/>
    <w:rsid w:val="00B07018"/>
    <w:rsid w:val="00B147A7"/>
    <w:rsid w:val="00B17BF6"/>
    <w:rsid w:val="00B20D38"/>
    <w:rsid w:val="00B241D2"/>
    <w:rsid w:val="00B243E1"/>
    <w:rsid w:val="00B24626"/>
    <w:rsid w:val="00B24D8B"/>
    <w:rsid w:val="00B306A0"/>
    <w:rsid w:val="00B32931"/>
    <w:rsid w:val="00B33505"/>
    <w:rsid w:val="00B342F0"/>
    <w:rsid w:val="00B379CE"/>
    <w:rsid w:val="00B40A8E"/>
    <w:rsid w:val="00B414C9"/>
    <w:rsid w:val="00B42900"/>
    <w:rsid w:val="00B42FB7"/>
    <w:rsid w:val="00B4416E"/>
    <w:rsid w:val="00B44A78"/>
    <w:rsid w:val="00B46BD6"/>
    <w:rsid w:val="00B4738A"/>
    <w:rsid w:val="00B54321"/>
    <w:rsid w:val="00B575CD"/>
    <w:rsid w:val="00B60C2D"/>
    <w:rsid w:val="00B612B2"/>
    <w:rsid w:val="00B62F20"/>
    <w:rsid w:val="00B62F76"/>
    <w:rsid w:val="00B630F1"/>
    <w:rsid w:val="00B642E8"/>
    <w:rsid w:val="00B64C66"/>
    <w:rsid w:val="00B64CB5"/>
    <w:rsid w:val="00B657D8"/>
    <w:rsid w:val="00B668C6"/>
    <w:rsid w:val="00B66FAD"/>
    <w:rsid w:val="00B70092"/>
    <w:rsid w:val="00B755FF"/>
    <w:rsid w:val="00B77936"/>
    <w:rsid w:val="00B80D61"/>
    <w:rsid w:val="00B820BA"/>
    <w:rsid w:val="00B82BBF"/>
    <w:rsid w:val="00B82F27"/>
    <w:rsid w:val="00B8323C"/>
    <w:rsid w:val="00B83878"/>
    <w:rsid w:val="00B85E85"/>
    <w:rsid w:val="00B90AD4"/>
    <w:rsid w:val="00B90DDA"/>
    <w:rsid w:val="00B92A1E"/>
    <w:rsid w:val="00B95EC5"/>
    <w:rsid w:val="00B96AA1"/>
    <w:rsid w:val="00BA33B9"/>
    <w:rsid w:val="00BA3A0B"/>
    <w:rsid w:val="00BA56D2"/>
    <w:rsid w:val="00BA7DBE"/>
    <w:rsid w:val="00BA7DF1"/>
    <w:rsid w:val="00BB1702"/>
    <w:rsid w:val="00BB4B1A"/>
    <w:rsid w:val="00BC2D95"/>
    <w:rsid w:val="00BC3091"/>
    <w:rsid w:val="00BC73F8"/>
    <w:rsid w:val="00BD0B1C"/>
    <w:rsid w:val="00BD11A8"/>
    <w:rsid w:val="00BD773C"/>
    <w:rsid w:val="00BE185C"/>
    <w:rsid w:val="00BE3172"/>
    <w:rsid w:val="00BE505F"/>
    <w:rsid w:val="00BE7A77"/>
    <w:rsid w:val="00BF0A11"/>
    <w:rsid w:val="00BF20AE"/>
    <w:rsid w:val="00BF2256"/>
    <w:rsid w:val="00BF2541"/>
    <w:rsid w:val="00BF6942"/>
    <w:rsid w:val="00BF6FCC"/>
    <w:rsid w:val="00BF7A15"/>
    <w:rsid w:val="00C02678"/>
    <w:rsid w:val="00C05DE0"/>
    <w:rsid w:val="00C11BF2"/>
    <w:rsid w:val="00C13D0A"/>
    <w:rsid w:val="00C16654"/>
    <w:rsid w:val="00C16D5D"/>
    <w:rsid w:val="00C20939"/>
    <w:rsid w:val="00C20F48"/>
    <w:rsid w:val="00C219FC"/>
    <w:rsid w:val="00C23A48"/>
    <w:rsid w:val="00C25586"/>
    <w:rsid w:val="00C263B1"/>
    <w:rsid w:val="00C263FB"/>
    <w:rsid w:val="00C30AD9"/>
    <w:rsid w:val="00C329D7"/>
    <w:rsid w:val="00C335BA"/>
    <w:rsid w:val="00C33C51"/>
    <w:rsid w:val="00C378AB"/>
    <w:rsid w:val="00C37BAC"/>
    <w:rsid w:val="00C41391"/>
    <w:rsid w:val="00C4372B"/>
    <w:rsid w:val="00C511E3"/>
    <w:rsid w:val="00C54D5A"/>
    <w:rsid w:val="00C55B98"/>
    <w:rsid w:val="00C5675C"/>
    <w:rsid w:val="00C56E20"/>
    <w:rsid w:val="00C5746E"/>
    <w:rsid w:val="00C57E24"/>
    <w:rsid w:val="00C64D05"/>
    <w:rsid w:val="00C6778F"/>
    <w:rsid w:val="00C72037"/>
    <w:rsid w:val="00C760AA"/>
    <w:rsid w:val="00C76C0A"/>
    <w:rsid w:val="00C80F1F"/>
    <w:rsid w:val="00C80F42"/>
    <w:rsid w:val="00C8126D"/>
    <w:rsid w:val="00C85902"/>
    <w:rsid w:val="00C90570"/>
    <w:rsid w:val="00C958C1"/>
    <w:rsid w:val="00CA1161"/>
    <w:rsid w:val="00CA13D4"/>
    <w:rsid w:val="00CA3535"/>
    <w:rsid w:val="00CA3865"/>
    <w:rsid w:val="00CA78D2"/>
    <w:rsid w:val="00CA7A0C"/>
    <w:rsid w:val="00CB0279"/>
    <w:rsid w:val="00CB490C"/>
    <w:rsid w:val="00CB4AFA"/>
    <w:rsid w:val="00CB4F2A"/>
    <w:rsid w:val="00CB712D"/>
    <w:rsid w:val="00CC0A00"/>
    <w:rsid w:val="00CC271C"/>
    <w:rsid w:val="00CC2E0B"/>
    <w:rsid w:val="00CC3F41"/>
    <w:rsid w:val="00CD1A2D"/>
    <w:rsid w:val="00CE0B98"/>
    <w:rsid w:val="00CE1AC2"/>
    <w:rsid w:val="00CE6D08"/>
    <w:rsid w:val="00CF36E3"/>
    <w:rsid w:val="00D00A92"/>
    <w:rsid w:val="00D00DD9"/>
    <w:rsid w:val="00D01EF7"/>
    <w:rsid w:val="00D048D3"/>
    <w:rsid w:val="00D04E6D"/>
    <w:rsid w:val="00D07ABC"/>
    <w:rsid w:val="00D1051C"/>
    <w:rsid w:val="00D1258A"/>
    <w:rsid w:val="00D14587"/>
    <w:rsid w:val="00D14C90"/>
    <w:rsid w:val="00D15AE6"/>
    <w:rsid w:val="00D160DD"/>
    <w:rsid w:val="00D174BC"/>
    <w:rsid w:val="00D2576E"/>
    <w:rsid w:val="00D25808"/>
    <w:rsid w:val="00D275C6"/>
    <w:rsid w:val="00D30317"/>
    <w:rsid w:val="00D3194C"/>
    <w:rsid w:val="00D34098"/>
    <w:rsid w:val="00D405C9"/>
    <w:rsid w:val="00D413A7"/>
    <w:rsid w:val="00D41C45"/>
    <w:rsid w:val="00D44524"/>
    <w:rsid w:val="00D447CC"/>
    <w:rsid w:val="00D52531"/>
    <w:rsid w:val="00D52FEC"/>
    <w:rsid w:val="00D53BDA"/>
    <w:rsid w:val="00D53C44"/>
    <w:rsid w:val="00D5536A"/>
    <w:rsid w:val="00D56223"/>
    <w:rsid w:val="00D57A21"/>
    <w:rsid w:val="00D64B85"/>
    <w:rsid w:val="00D64F19"/>
    <w:rsid w:val="00D7038D"/>
    <w:rsid w:val="00D711AA"/>
    <w:rsid w:val="00D76046"/>
    <w:rsid w:val="00D777A4"/>
    <w:rsid w:val="00D82BEB"/>
    <w:rsid w:val="00D840FC"/>
    <w:rsid w:val="00D8573B"/>
    <w:rsid w:val="00D90A8F"/>
    <w:rsid w:val="00D95BE2"/>
    <w:rsid w:val="00D96130"/>
    <w:rsid w:val="00DA000E"/>
    <w:rsid w:val="00DA430E"/>
    <w:rsid w:val="00DB1DCD"/>
    <w:rsid w:val="00DB3C2C"/>
    <w:rsid w:val="00DB46CD"/>
    <w:rsid w:val="00DB4F3A"/>
    <w:rsid w:val="00DB7222"/>
    <w:rsid w:val="00DC1848"/>
    <w:rsid w:val="00DC3EB3"/>
    <w:rsid w:val="00DC5286"/>
    <w:rsid w:val="00DD05DF"/>
    <w:rsid w:val="00DD2462"/>
    <w:rsid w:val="00DD32B7"/>
    <w:rsid w:val="00DD5581"/>
    <w:rsid w:val="00DE098E"/>
    <w:rsid w:val="00DE2C3F"/>
    <w:rsid w:val="00DE348E"/>
    <w:rsid w:val="00DE406D"/>
    <w:rsid w:val="00DE5BAC"/>
    <w:rsid w:val="00DF1F37"/>
    <w:rsid w:val="00DF22B7"/>
    <w:rsid w:val="00DF586C"/>
    <w:rsid w:val="00DF7DB6"/>
    <w:rsid w:val="00E00282"/>
    <w:rsid w:val="00E00F6C"/>
    <w:rsid w:val="00E015B8"/>
    <w:rsid w:val="00E020D4"/>
    <w:rsid w:val="00E03CB6"/>
    <w:rsid w:val="00E1012A"/>
    <w:rsid w:val="00E124CF"/>
    <w:rsid w:val="00E12AE5"/>
    <w:rsid w:val="00E140A9"/>
    <w:rsid w:val="00E17693"/>
    <w:rsid w:val="00E24150"/>
    <w:rsid w:val="00E25145"/>
    <w:rsid w:val="00E27E73"/>
    <w:rsid w:val="00E323F3"/>
    <w:rsid w:val="00E32FE3"/>
    <w:rsid w:val="00E3611F"/>
    <w:rsid w:val="00E361C6"/>
    <w:rsid w:val="00E37899"/>
    <w:rsid w:val="00E416AC"/>
    <w:rsid w:val="00E41BC2"/>
    <w:rsid w:val="00E433FB"/>
    <w:rsid w:val="00E44ABA"/>
    <w:rsid w:val="00E51AA0"/>
    <w:rsid w:val="00E52B2E"/>
    <w:rsid w:val="00E52B61"/>
    <w:rsid w:val="00E6007C"/>
    <w:rsid w:val="00E61B66"/>
    <w:rsid w:val="00E658ED"/>
    <w:rsid w:val="00E66540"/>
    <w:rsid w:val="00E71C4A"/>
    <w:rsid w:val="00E739DB"/>
    <w:rsid w:val="00E77DB4"/>
    <w:rsid w:val="00E81328"/>
    <w:rsid w:val="00E84B96"/>
    <w:rsid w:val="00E875D5"/>
    <w:rsid w:val="00E91D04"/>
    <w:rsid w:val="00E91EB9"/>
    <w:rsid w:val="00E93368"/>
    <w:rsid w:val="00E93E90"/>
    <w:rsid w:val="00E95C82"/>
    <w:rsid w:val="00EA3C4C"/>
    <w:rsid w:val="00EA66EA"/>
    <w:rsid w:val="00EA67ED"/>
    <w:rsid w:val="00EB4DE6"/>
    <w:rsid w:val="00EB6D0C"/>
    <w:rsid w:val="00EC0E06"/>
    <w:rsid w:val="00EC677D"/>
    <w:rsid w:val="00ED0DE3"/>
    <w:rsid w:val="00ED1B73"/>
    <w:rsid w:val="00ED2657"/>
    <w:rsid w:val="00ED6075"/>
    <w:rsid w:val="00ED6F41"/>
    <w:rsid w:val="00ED6F46"/>
    <w:rsid w:val="00EE16F0"/>
    <w:rsid w:val="00EE1DE5"/>
    <w:rsid w:val="00EE34A3"/>
    <w:rsid w:val="00EE431D"/>
    <w:rsid w:val="00EE4EC4"/>
    <w:rsid w:val="00EE536E"/>
    <w:rsid w:val="00EE55F0"/>
    <w:rsid w:val="00EF1C2A"/>
    <w:rsid w:val="00EF2FB0"/>
    <w:rsid w:val="00F0024B"/>
    <w:rsid w:val="00F02B39"/>
    <w:rsid w:val="00F04D4D"/>
    <w:rsid w:val="00F04EF4"/>
    <w:rsid w:val="00F065FF"/>
    <w:rsid w:val="00F1003D"/>
    <w:rsid w:val="00F10CAC"/>
    <w:rsid w:val="00F11551"/>
    <w:rsid w:val="00F20F79"/>
    <w:rsid w:val="00F319FD"/>
    <w:rsid w:val="00F32224"/>
    <w:rsid w:val="00F42496"/>
    <w:rsid w:val="00F4491D"/>
    <w:rsid w:val="00F46224"/>
    <w:rsid w:val="00F510BF"/>
    <w:rsid w:val="00F512A6"/>
    <w:rsid w:val="00F56F36"/>
    <w:rsid w:val="00F63521"/>
    <w:rsid w:val="00F63FAA"/>
    <w:rsid w:val="00F65B8C"/>
    <w:rsid w:val="00F664DF"/>
    <w:rsid w:val="00F752FD"/>
    <w:rsid w:val="00F75C78"/>
    <w:rsid w:val="00F77B2F"/>
    <w:rsid w:val="00F80614"/>
    <w:rsid w:val="00F83FB4"/>
    <w:rsid w:val="00F86923"/>
    <w:rsid w:val="00F8707B"/>
    <w:rsid w:val="00F87905"/>
    <w:rsid w:val="00F91912"/>
    <w:rsid w:val="00F9236E"/>
    <w:rsid w:val="00F93513"/>
    <w:rsid w:val="00F93FEE"/>
    <w:rsid w:val="00FA05F3"/>
    <w:rsid w:val="00FA0B1F"/>
    <w:rsid w:val="00FA0CE0"/>
    <w:rsid w:val="00FA0E78"/>
    <w:rsid w:val="00FA432D"/>
    <w:rsid w:val="00FA603D"/>
    <w:rsid w:val="00FB03C6"/>
    <w:rsid w:val="00FB1CD6"/>
    <w:rsid w:val="00FB24A9"/>
    <w:rsid w:val="00FB5677"/>
    <w:rsid w:val="00FB755F"/>
    <w:rsid w:val="00FC0AA4"/>
    <w:rsid w:val="00FC1D06"/>
    <w:rsid w:val="00FC36D6"/>
    <w:rsid w:val="00FC4B1D"/>
    <w:rsid w:val="00FC7008"/>
    <w:rsid w:val="00FD07E4"/>
    <w:rsid w:val="00FD11C2"/>
    <w:rsid w:val="00FE2116"/>
    <w:rsid w:val="00FE2C3E"/>
    <w:rsid w:val="00FE4AFB"/>
    <w:rsid w:val="00FF19E0"/>
    <w:rsid w:val="00FF4F90"/>
    <w:rsid w:val="00FF76D6"/>
  </w:rsids>
  <m:mathPr>
    <m:mathFont m:val="Cambria Math"/>
    <m:brkBin m:val="before"/>
    <m:brkBinSub m:val="--"/>
    <m:smallFrac/>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3"/>
    <o:shapelayout v:ext="edit">
      <o:idmap v:ext="edit" data="1"/>
    </o:shapelayout>
  </w:shapeDefaults>
  <w:decimalSymbol w:val=","/>
  <w:listSeparator w:val=";"/>
  <w14:docId w14:val="7639603A"/>
  <w15:docId w15:val="{2601EB26-793B-4247-841B-2E4B145B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99439D"/>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755014"/>
    <w:pPr>
      <w:keepNext/>
      <w:numPr>
        <w:ilvl w:val="2"/>
        <w:numId w:val="4"/>
      </w:numPr>
      <w:tabs>
        <w:tab w:val="clear" w:pos="5499"/>
        <w:tab w:val="num" w:pos="1814"/>
      </w:tabs>
      <w:spacing w:before="120" w:after="120"/>
      <w:ind w:left="1814"/>
      <w:outlineLvl w:val="2"/>
    </w:pPr>
    <w:rPr>
      <w:rFonts w:asciiTheme="majorHAnsi" w:hAnsiTheme="majorHAnsi" w:cs="Arial"/>
      <w:b/>
      <w:bCs/>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E875D5"/>
    <w:pPr>
      <w:spacing w:after="60"/>
      <w:ind w:left="1814"/>
    </w:pPr>
    <w:rPr>
      <w:szCs w:val="16"/>
    </w:rPr>
  </w:style>
  <w:style w:type="character" w:customStyle="1" w:styleId="Retraitcorpsdetexte3Car">
    <w:name w:val="Retrait corps de texte 3 Car"/>
    <w:basedOn w:val="Policepardfaut"/>
    <w:link w:val="Retraitcorpsdetexte3"/>
    <w:rsid w:val="00E875D5"/>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customStyle="1" w:styleId="NOM">
    <w:name w:val="NOM"/>
    <w:basedOn w:val="Corpsdetexte"/>
    <w:next w:val="Corpsdetexte"/>
    <w:link w:val="NOMCar"/>
    <w:rsid w:val="00376FE5"/>
    <w:pPr>
      <w:tabs>
        <w:tab w:val="clear" w:pos="4395"/>
      </w:tabs>
      <w:spacing w:after="0"/>
      <w:ind w:left="0"/>
      <w:jc w:val="left"/>
    </w:pPr>
    <w:rPr>
      <w:rFonts w:ascii="Arial" w:hAnsi="Arial"/>
      <w:b/>
      <w:caps/>
      <w:sz w:val="22"/>
      <w:szCs w:val="22"/>
      <w:lang w:val="fr-FR" w:eastAsia="fr-FR"/>
    </w:rPr>
  </w:style>
  <w:style w:type="character" w:customStyle="1" w:styleId="NOMCar">
    <w:name w:val="NOM Car"/>
    <w:link w:val="NOM"/>
    <w:rsid w:val="00376FE5"/>
    <w:rPr>
      <w:rFonts w:ascii="Arial" w:hAnsi="Arial"/>
      <w:b/>
      <w:caps/>
      <w:sz w:val="22"/>
      <w:szCs w:val="22"/>
      <w:lang w:val="fr-FR" w:eastAsia="fr-FR"/>
    </w:rPr>
  </w:style>
  <w:style w:type="character" w:styleId="Marquedecommentaire">
    <w:name w:val="annotation reference"/>
    <w:basedOn w:val="Policepardfaut"/>
    <w:semiHidden/>
    <w:unhideWhenUsed/>
    <w:rsid w:val="004B3FCE"/>
    <w:rPr>
      <w:sz w:val="16"/>
      <w:szCs w:val="16"/>
    </w:rPr>
  </w:style>
  <w:style w:type="paragraph" w:styleId="Commentaire">
    <w:name w:val="annotation text"/>
    <w:basedOn w:val="Normal"/>
    <w:link w:val="CommentaireCar"/>
    <w:semiHidden/>
    <w:unhideWhenUsed/>
    <w:rsid w:val="004B3FCE"/>
  </w:style>
  <w:style w:type="character" w:customStyle="1" w:styleId="CommentaireCar">
    <w:name w:val="Commentaire Car"/>
    <w:basedOn w:val="Policepardfaut"/>
    <w:link w:val="Commentaire"/>
    <w:semiHidden/>
    <w:rsid w:val="004B3FCE"/>
  </w:style>
  <w:style w:type="paragraph" w:styleId="Objetducommentaire">
    <w:name w:val="annotation subject"/>
    <w:basedOn w:val="Commentaire"/>
    <w:next w:val="Commentaire"/>
    <w:link w:val="ObjetducommentaireCar"/>
    <w:semiHidden/>
    <w:unhideWhenUsed/>
    <w:rsid w:val="004B3FCE"/>
    <w:rPr>
      <w:b/>
      <w:bCs/>
    </w:rPr>
  </w:style>
  <w:style w:type="character" w:customStyle="1" w:styleId="ObjetducommentaireCar">
    <w:name w:val="Objet du commentaire Car"/>
    <w:basedOn w:val="CommentaireCar"/>
    <w:link w:val="Objetducommentaire"/>
    <w:semiHidden/>
    <w:rsid w:val="004B3FCE"/>
    <w:rPr>
      <w:b/>
      <w:bCs/>
    </w:rPr>
  </w:style>
  <w:style w:type="paragraph" w:styleId="Paragraphedeliste">
    <w:name w:val="List Paragraph"/>
    <w:basedOn w:val="Normal"/>
    <w:uiPriority w:val="1"/>
    <w:qFormat/>
    <w:rsid w:val="00F63521"/>
    <w:pPr>
      <w:ind w:left="720"/>
      <w:contextualSpacing/>
    </w:pPr>
  </w:style>
  <w:style w:type="character" w:customStyle="1" w:styleId="Titre3Car">
    <w:name w:val="Titre 3 Car"/>
    <w:basedOn w:val="Policepardfaut"/>
    <w:link w:val="Titre3"/>
    <w:rsid w:val="00755014"/>
    <w:rPr>
      <w:rFonts w:asciiTheme="majorHAnsi" w:hAnsiTheme="majorHAnsi" w:cs="Arial"/>
      <w:b/>
      <w:bCs/>
      <w:sz w:val="24"/>
      <w:szCs w:val="26"/>
    </w:rPr>
  </w:style>
  <w:style w:type="character" w:styleId="Lienhypertextesuivivisit">
    <w:name w:val="FollowedHyperlink"/>
    <w:basedOn w:val="Policepardfaut"/>
    <w:semiHidden/>
    <w:unhideWhenUsed/>
    <w:rsid w:val="00EE1DE5"/>
    <w:rPr>
      <w:color w:val="800080" w:themeColor="followedHyperlink"/>
      <w:u w:val="single"/>
    </w:rPr>
  </w:style>
  <w:style w:type="character" w:customStyle="1" w:styleId="Mentionnonrsolue1">
    <w:name w:val="Mention non résolue1"/>
    <w:basedOn w:val="Policepardfaut"/>
    <w:uiPriority w:val="99"/>
    <w:semiHidden/>
    <w:unhideWhenUsed/>
    <w:rsid w:val="00320ABD"/>
    <w:rPr>
      <w:color w:val="605E5C"/>
      <w:shd w:val="clear" w:color="auto" w:fill="E1DFDD"/>
    </w:rPr>
  </w:style>
  <w:style w:type="character" w:customStyle="1" w:styleId="apple-converted-space">
    <w:name w:val="apple-converted-space"/>
    <w:basedOn w:val="Policepardfaut"/>
    <w:rsid w:val="00B64CB5"/>
  </w:style>
  <w:style w:type="paragraph" w:styleId="Lgende">
    <w:name w:val="caption"/>
    <w:basedOn w:val="Normal"/>
    <w:next w:val="Normal"/>
    <w:unhideWhenUsed/>
    <w:qFormat/>
    <w:rsid w:val="00920EB8"/>
    <w:pPr>
      <w:spacing w:after="200"/>
    </w:pPr>
    <w:rPr>
      <w:i/>
      <w:iCs/>
      <w:color w:val="1F497D" w:themeColor="text2"/>
      <w:sz w:val="18"/>
      <w:szCs w:val="18"/>
    </w:rPr>
  </w:style>
  <w:style w:type="paragraph" w:styleId="Notedebasdepage">
    <w:name w:val="footnote text"/>
    <w:basedOn w:val="Normal"/>
    <w:link w:val="NotedebasdepageCar"/>
    <w:semiHidden/>
    <w:unhideWhenUsed/>
    <w:rsid w:val="00917FF6"/>
  </w:style>
  <w:style w:type="character" w:customStyle="1" w:styleId="NotedebasdepageCar">
    <w:name w:val="Note de bas de page Car"/>
    <w:basedOn w:val="Policepardfaut"/>
    <w:link w:val="Notedebasdepage"/>
    <w:semiHidden/>
    <w:rsid w:val="00917FF6"/>
  </w:style>
  <w:style w:type="character" w:styleId="Appelnotedebasdep">
    <w:name w:val="footnote reference"/>
    <w:basedOn w:val="Policepardfaut"/>
    <w:semiHidden/>
    <w:unhideWhenUsed/>
    <w:rsid w:val="00917FF6"/>
    <w:rPr>
      <w:vertAlign w:val="superscript"/>
    </w:rPr>
  </w:style>
  <w:style w:type="character" w:customStyle="1" w:styleId="word">
    <w:name w:val="word"/>
    <w:basedOn w:val="Policepardfaut"/>
    <w:rsid w:val="00917E43"/>
  </w:style>
  <w:style w:type="table" w:customStyle="1" w:styleId="TableNormal">
    <w:name w:val="Table Normal"/>
    <w:uiPriority w:val="2"/>
    <w:semiHidden/>
    <w:unhideWhenUsed/>
    <w:qFormat/>
    <w:rsid w:val="009D7BB1"/>
    <w:pPr>
      <w:widowControl w:val="0"/>
      <w:autoSpaceDE w:val="0"/>
      <w:autoSpaceDN w:val="0"/>
    </w:pPr>
    <w:rPr>
      <w:rFonts w:eastAsia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D7BB1"/>
    <w:pPr>
      <w:widowControl w:val="0"/>
      <w:autoSpaceDE w:val="0"/>
      <w:autoSpaceDN w:val="0"/>
    </w:pPr>
    <w:rPr>
      <w:rFonts w:ascii="Arial" w:eastAsia="Arial" w:hAnsi="Arial" w:cs="Arial"/>
      <w:sz w:val="22"/>
      <w:szCs w:val="22"/>
      <w:lang w:val="fr-FR" w:eastAsia="en-US"/>
    </w:rPr>
  </w:style>
  <w:style w:type="character" w:styleId="Accentuation">
    <w:name w:val="Emphasis"/>
    <w:basedOn w:val="Policepardfaut"/>
    <w:qFormat/>
    <w:rsid w:val="00D52531"/>
    <w:rPr>
      <w:i/>
      <w:iCs/>
    </w:rPr>
  </w:style>
  <w:style w:type="table" w:styleId="TableauGrille1Clair">
    <w:name w:val="Grid Table 1 Light"/>
    <w:basedOn w:val="TableauNormal"/>
    <w:rsid w:val="00AD1C0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rsid w:val="00AA3D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tedefin">
    <w:name w:val="endnote text"/>
    <w:basedOn w:val="Normal"/>
    <w:link w:val="NotedefinCar"/>
    <w:semiHidden/>
    <w:unhideWhenUsed/>
    <w:rsid w:val="004775C1"/>
  </w:style>
  <w:style w:type="character" w:customStyle="1" w:styleId="NotedefinCar">
    <w:name w:val="Note de fin Car"/>
    <w:basedOn w:val="Policepardfaut"/>
    <w:link w:val="Notedefin"/>
    <w:semiHidden/>
    <w:rsid w:val="004775C1"/>
  </w:style>
  <w:style w:type="character" w:styleId="Appeldenotedefin">
    <w:name w:val="endnote reference"/>
    <w:basedOn w:val="Policepardfaut"/>
    <w:semiHidden/>
    <w:unhideWhenUsed/>
    <w:rsid w:val="004775C1"/>
    <w:rPr>
      <w:vertAlign w:val="superscript"/>
    </w:rPr>
  </w:style>
  <w:style w:type="table" w:styleId="Tableausimple1">
    <w:name w:val="Plain Table 1"/>
    <w:basedOn w:val="TableauNormal"/>
    <w:rsid w:val="00DD05D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
    <w:name w:val="Grid Table 2"/>
    <w:basedOn w:val="TableauNormal"/>
    <w:rsid w:val="00F63FA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ang-en">
    <w:name w:val="lang-en"/>
    <w:basedOn w:val="Policepardfaut"/>
    <w:rsid w:val="008B0B88"/>
  </w:style>
  <w:style w:type="character" w:customStyle="1" w:styleId="needref">
    <w:name w:val="need_ref"/>
    <w:basedOn w:val="Policepardfaut"/>
    <w:rsid w:val="008B0B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486869">
      <w:bodyDiv w:val="1"/>
      <w:marLeft w:val="0"/>
      <w:marRight w:val="0"/>
      <w:marTop w:val="0"/>
      <w:marBottom w:val="0"/>
      <w:divBdr>
        <w:top w:val="none" w:sz="0" w:space="0" w:color="auto"/>
        <w:left w:val="none" w:sz="0" w:space="0" w:color="auto"/>
        <w:bottom w:val="none" w:sz="0" w:space="0" w:color="auto"/>
        <w:right w:val="none" w:sz="0" w:space="0" w:color="auto"/>
      </w:divBdr>
    </w:div>
    <w:div w:id="395321683">
      <w:bodyDiv w:val="1"/>
      <w:marLeft w:val="0"/>
      <w:marRight w:val="0"/>
      <w:marTop w:val="0"/>
      <w:marBottom w:val="0"/>
      <w:divBdr>
        <w:top w:val="none" w:sz="0" w:space="0" w:color="auto"/>
        <w:left w:val="none" w:sz="0" w:space="0" w:color="auto"/>
        <w:bottom w:val="none" w:sz="0" w:space="0" w:color="auto"/>
        <w:right w:val="none" w:sz="0" w:space="0" w:color="auto"/>
      </w:divBdr>
    </w:div>
    <w:div w:id="413554883">
      <w:bodyDiv w:val="1"/>
      <w:marLeft w:val="0"/>
      <w:marRight w:val="0"/>
      <w:marTop w:val="0"/>
      <w:marBottom w:val="0"/>
      <w:divBdr>
        <w:top w:val="none" w:sz="0" w:space="0" w:color="auto"/>
        <w:left w:val="none" w:sz="0" w:space="0" w:color="auto"/>
        <w:bottom w:val="none" w:sz="0" w:space="0" w:color="auto"/>
        <w:right w:val="none" w:sz="0" w:space="0" w:color="auto"/>
      </w:divBdr>
    </w:div>
    <w:div w:id="545290163">
      <w:bodyDiv w:val="1"/>
      <w:marLeft w:val="0"/>
      <w:marRight w:val="0"/>
      <w:marTop w:val="0"/>
      <w:marBottom w:val="0"/>
      <w:divBdr>
        <w:top w:val="none" w:sz="0" w:space="0" w:color="auto"/>
        <w:left w:val="none" w:sz="0" w:space="0" w:color="auto"/>
        <w:bottom w:val="none" w:sz="0" w:space="0" w:color="auto"/>
        <w:right w:val="none" w:sz="0" w:space="0" w:color="auto"/>
      </w:divBdr>
    </w:div>
    <w:div w:id="555510701">
      <w:bodyDiv w:val="1"/>
      <w:marLeft w:val="0"/>
      <w:marRight w:val="0"/>
      <w:marTop w:val="0"/>
      <w:marBottom w:val="0"/>
      <w:divBdr>
        <w:top w:val="none" w:sz="0" w:space="0" w:color="auto"/>
        <w:left w:val="none" w:sz="0" w:space="0" w:color="auto"/>
        <w:bottom w:val="none" w:sz="0" w:space="0" w:color="auto"/>
        <w:right w:val="none" w:sz="0" w:space="0" w:color="auto"/>
      </w:divBdr>
    </w:div>
    <w:div w:id="567377292">
      <w:bodyDiv w:val="1"/>
      <w:marLeft w:val="0"/>
      <w:marRight w:val="0"/>
      <w:marTop w:val="0"/>
      <w:marBottom w:val="0"/>
      <w:divBdr>
        <w:top w:val="none" w:sz="0" w:space="0" w:color="auto"/>
        <w:left w:val="none" w:sz="0" w:space="0" w:color="auto"/>
        <w:bottom w:val="none" w:sz="0" w:space="0" w:color="auto"/>
        <w:right w:val="none" w:sz="0" w:space="0" w:color="auto"/>
      </w:divBdr>
    </w:div>
    <w:div w:id="691567313">
      <w:bodyDiv w:val="1"/>
      <w:marLeft w:val="0"/>
      <w:marRight w:val="0"/>
      <w:marTop w:val="0"/>
      <w:marBottom w:val="0"/>
      <w:divBdr>
        <w:top w:val="none" w:sz="0" w:space="0" w:color="auto"/>
        <w:left w:val="none" w:sz="0" w:space="0" w:color="auto"/>
        <w:bottom w:val="none" w:sz="0" w:space="0" w:color="auto"/>
        <w:right w:val="none" w:sz="0" w:space="0" w:color="auto"/>
      </w:divBdr>
    </w:div>
    <w:div w:id="808089972">
      <w:bodyDiv w:val="1"/>
      <w:marLeft w:val="0"/>
      <w:marRight w:val="0"/>
      <w:marTop w:val="0"/>
      <w:marBottom w:val="0"/>
      <w:divBdr>
        <w:top w:val="none" w:sz="0" w:space="0" w:color="auto"/>
        <w:left w:val="none" w:sz="0" w:space="0" w:color="auto"/>
        <w:bottom w:val="none" w:sz="0" w:space="0" w:color="auto"/>
        <w:right w:val="none" w:sz="0" w:space="0" w:color="auto"/>
      </w:divBdr>
    </w:div>
    <w:div w:id="833378827">
      <w:bodyDiv w:val="1"/>
      <w:marLeft w:val="0"/>
      <w:marRight w:val="0"/>
      <w:marTop w:val="0"/>
      <w:marBottom w:val="0"/>
      <w:divBdr>
        <w:top w:val="none" w:sz="0" w:space="0" w:color="auto"/>
        <w:left w:val="none" w:sz="0" w:space="0" w:color="auto"/>
        <w:bottom w:val="none" w:sz="0" w:space="0" w:color="auto"/>
        <w:right w:val="none" w:sz="0" w:space="0" w:color="auto"/>
      </w:divBdr>
    </w:div>
    <w:div w:id="886189267">
      <w:bodyDiv w:val="1"/>
      <w:marLeft w:val="0"/>
      <w:marRight w:val="0"/>
      <w:marTop w:val="0"/>
      <w:marBottom w:val="0"/>
      <w:divBdr>
        <w:top w:val="none" w:sz="0" w:space="0" w:color="auto"/>
        <w:left w:val="none" w:sz="0" w:space="0" w:color="auto"/>
        <w:bottom w:val="none" w:sz="0" w:space="0" w:color="auto"/>
        <w:right w:val="none" w:sz="0" w:space="0" w:color="auto"/>
      </w:divBdr>
    </w:div>
    <w:div w:id="936837648">
      <w:bodyDiv w:val="1"/>
      <w:marLeft w:val="0"/>
      <w:marRight w:val="0"/>
      <w:marTop w:val="0"/>
      <w:marBottom w:val="0"/>
      <w:divBdr>
        <w:top w:val="none" w:sz="0" w:space="0" w:color="auto"/>
        <w:left w:val="none" w:sz="0" w:space="0" w:color="auto"/>
        <w:bottom w:val="none" w:sz="0" w:space="0" w:color="auto"/>
        <w:right w:val="none" w:sz="0" w:space="0" w:color="auto"/>
      </w:divBdr>
    </w:div>
    <w:div w:id="999499108">
      <w:bodyDiv w:val="1"/>
      <w:marLeft w:val="0"/>
      <w:marRight w:val="0"/>
      <w:marTop w:val="0"/>
      <w:marBottom w:val="0"/>
      <w:divBdr>
        <w:top w:val="none" w:sz="0" w:space="0" w:color="auto"/>
        <w:left w:val="none" w:sz="0" w:space="0" w:color="auto"/>
        <w:bottom w:val="none" w:sz="0" w:space="0" w:color="auto"/>
        <w:right w:val="none" w:sz="0" w:space="0" w:color="auto"/>
      </w:divBdr>
    </w:div>
    <w:div w:id="1001733370">
      <w:bodyDiv w:val="1"/>
      <w:marLeft w:val="0"/>
      <w:marRight w:val="0"/>
      <w:marTop w:val="0"/>
      <w:marBottom w:val="0"/>
      <w:divBdr>
        <w:top w:val="none" w:sz="0" w:space="0" w:color="auto"/>
        <w:left w:val="none" w:sz="0" w:space="0" w:color="auto"/>
        <w:bottom w:val="none" w:sz="0" w:space="0" w:color="auto"/>
        <w:right w:val="none" w:sz="0" w:space="0" w:color="auto"/>
      </w:divBdr>
    </w:div>
    <w:div w:id="1039403293">
      <w:bodyDiv w:val="1"/>
      <w:marLeft w:val="0"/>
      <w:marRight w:val="0"/>
      <w:marTop w:val="0"/>
      <w:marBottom w:val="0"/>
      <w:divBdr>
        <w:top w:val="none" w:sz="0" w:space="0" w:color="auto"/>
        <w:left w:val="none" w:sz="0" w:space="0" w:color="auto"/>
        <w:bottom w:val="none" w:sz="0" w:space="0" w:color="auto"/>
        <w:right w:val="none" w:sz="0" w:space="0" w:color="auto"/>
      </w:divBdr>
    </w:div>
    <w:div w:id="1041324095">
      <w:bodyDiv w:val="1"/>
      <w:marLeft w:val="0"/>
      <w:marRight w:val="0"/>
      <w:marTop w:val="0"/>
      <w:marBottom w:val="0"/>
      <w:divBdr>
        <w:top w:val="none" w:sz="0" w:space="0" w:color="auto"/>
        <w:left w:val="none" w:sz="0" w:space="0" w:color="auto"/>
        <w:bottom w:val="none" w:sz="0" w:space="0" w:color="auto"/>
        <w:right w:val="none" w:sz="0" w:space="0" w:color="auto"/>
      </w:divBdr>
    </w:div>
    <w:div w:id="1224217445">
      <w:bodyDiv w:val="1"/>
      <w:marLeft w:val="0"/>
      <w:marRight w:val="0"/>
      <w:marTop w:val="0"/>
      <w:marBottom w:val="0"/>
      <w:divBdr>
        <w:top w:val="none" w:sz="0" w:space="0" w:color="auto"/>
        <w:left w:val="none" w:sz="0" w:space="0" w:color="auto"/>
        <w:bottom w:val="none" w:sz="0" w:space="0" w:color="auto"/>
        <w:right w:val="none" w:sz="0" w:space="0" w:color="auto"/>
      </w:divBdr>
    </w:div>
    <w:div w:id="1262563046">
      <w:bodyDiv w:val="1"/>
      <w:marLeft w:val="0"/>
      <w:marRight w:val="0"/>
      <w:marTop w:val="0"/>
      <w:marBottom w:val="0"/>
      <w:divBdr>
        <w:top w:val="none" w:sz="0" w:space="0" w:color="auto"/>
        <w:left w:val="none" w:sz="0" w:space="0" w:color="auto"/>
        <w:bottom w:val="none" w:sz="0" w:space="0" w:color="auto"/>
        <w:right w:val="none" w:sz="0" w:space="0" w:color="auto"/>
      </w:divBdr>
    </w:div>
    <w:div w:id="1294142168">
      <w:bodyDiv w:val="1"/>
      <w:marLeft w:val="0"/>
      <w:marRight w:val="0"/>
      <w:marTop w:val="0"/>
      <w:marBottom w:val="0"/>
      <w:divBdr>
        <w:top w:val="none" w:sz="0" w:space="0" w:color="auto"/>
        <w:left w:val="none" w:sz="0" w:space="0" w:color="auto"/>
        <w:bottom w:val="none" w:sz="0" w:space="0" w:color="auto"/>
        <w:right w:val="none" w:sz="0" w:space="0" w:color="auto"/>
      </w:divBdr>
    </w:div>
    <w:div w:id="1394112554">
      <w:bodyDiv w:val="1"/>
      <w:marLeft w:val="0"/>
      <w:marRight w:val="0"/>
      <w:marTop w:val="0"/>
      <w:marBottom w:val="0"/>
      <w:divBdr>
        <w:top w:val="none" w:sz="0" w:space="0" w:color="auto"/>
        <w:left w:val="none" w:sz="0" w:space="0" w:color="auto"/>
        <w:bottom w:val="none" w:sz="0" w:space="0" w:color="auto"/>
        <w:right w:val="none" w:sz="0" w:space="0" w:color="auto"/>
      </w:divBdr>
    </w:div>
    <w:div w:id="1467114937">
      <w:bodyDiv w:val="1"/>
      <w:marLeft w:val="0"/>
      <w:marRight w:val="0"/>
      <w:marTop w:val="0"/>
      <w:marBottom w:val="0"/>
      <w:divBdr>
        <w:top w:val="none" w:sz="0" w:space="0" w:color="auto"/>
        <w:left w:val="none" w:sz="0" w:space="0" w:color="auto"/>
        <w:bottom w:val="none" w:sz="0" w:space="0" w:color="auto"/>
        <w:right w:val="none" w:sz="0" w:space="0" w:color="auto"/>
      </w:divBdr>
    </w:div>
    <w:div w:id="1485857527">
      <w:bodyDiv w:val="1"/>
      <w:marLeft w:val="0"/>
      <w:marRight w:val="0"/>
      <w:marTop w:val="0"/>
      <w:marBottom w:val="0"/>
      <w:divBdr>
        <w:top w:val="none" w:sz="0" w:space="0" w:color="auto"/>
        <w:left w:val="none" w:sz="0" w:space="0" w:color="auto"/>
        <w:bottom w:val="none" w:sz="0" w:space="0" w:color="auto"/>
        <w:right w:val="none" w:sz="0" w:space="0" w:color="auto"/>
      </w:divBdr>
    </w:div>
    <w:div w:id="1488590993">
      <w:bodyDiv w:val="1"/>
      <w:marLeft w:val="0"/>
      <w:marRight w:val="0"/>
      <w:marTop w:val="0"/>
      <w:marBottom w:val="0"/>
      <w:divBdr>
        <w:top w:val="none" w:sz="0" w:space="0" w:color="auto"/>
        <w:left w:val="none" w:sz="0" w:space="0" w:color="auto"/>
        <w:bottom w:val="none" w:sz="0" w:space="0" w:color="auto"/>
        <w:right w:val="none" w:sz="0" w:space="0" w:color="auto"/>
      </w:divBdr>
    </w:div>
    <w:div w:id="1576746833">
      <w:bodyDiv w:val="1"/>
      <w:marLeft w:val="0"/>
      <w:marRight w:val="0"/>
      <w:marTop w:val="0"/>
      <w:marBottom w:val="0"/>
      <w:divBdr>
        <w:top w:val="none" w:sz="0" w:space="0" w:color="auto"/>
        <w:left w:val="none" w:sz="0" w:space="0" w:color="auto"/>
        <w:bottom w:val="none" w:sz="0" w:space="0" w:color="auto"/>
        <w:right w:val="none" w:sz="0" w:space="0" w:color="auto"/>
      </w:divBdr>
    </w:div>
    <w:div w:id="1704744582">
      <w:bodyDiv w:val="1"/>
      <w:marLeft w:val="0"/>
      <w:marRight w:val="0"/>
      <w:marTop w:val="0"/>
      <w:marBottom w:val="0"/>
      <w:divBdr>
        <w:top w:val="none" w:sz="0" w:space="0" w:color="auto"/>
        <w:left w:val="none" w:sz="0" w:space="0" w:color="auto"/>
        <w:bottom w:val="none" w:sz="0" w:space="0" w:color="auto"/>
        <w:right w:val="none" w:sz="0" w:space="0" w:color="auto"/>
      </w:divBdr>
    </w:div>
    <w:div w:id="1967736245">
      <w:bodyDiv w:val="1"/>
      <w:marLeft w:val="0"/>
      <w:marRight w:val="0"/>
      <w:marTop w:val="0"/>
      <w:marBottom w:val="0"/>
      <w:divBdr>
        <w:top w:val="none" w:sz="0" w:space="0" w:color="auto"/>
        <w:left w:val="none" w:sz="0" w:space="0" w:color="auto"/>
        <w:bottom w:val="none" w:sz="0" w:space="0" w:color="auto"/>
        <w:right w:val="none" w:sz="0" w:space="0" w:color="auto"/>
      </w:divBdr>
    </w:div>
    <w:div w:id="207665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5.png"/><Relationship Id="rId21" Type="http://schemas.openxmlformats.org/officeDocument/2006/relationships/footer" Target="footer2.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lay.google.com/store/apps/details?id=com.l&amp;hl=fr_CH&amp;gl=US" TargetMode="External"/><Relationship Id="rId68" Type="http://schemas.openxmlformats.org/officeDocument/2006/relationships/hyperlink" Target="https://qastack.fr/programming/28628225/how-to-save-local-data-in-a-swift-app" TargetMode="External"/><Relationship Id="rId84" Type="http://schemas.openxmlformats.org/officeDocument/2006/relationships/hyperlink" Target="https://grafikart.fr/blog/sql-nosql" TargetMode="External"/><Relationship Id="rId89" Type="http://schemas.openxmlformats.org/officeDocument/2006/relationships/hyperlink" Target="https://github.com/LucaBohlen/TPA-ToBuy" TargetMode="External"/><Relationship Id="rId112" Type="http://schemas.openxmlformats.org/officeDocument/2006/relationships/image" Target="media/image70.png"/><Relationship Id="rId16" Type="http://schemas.openxmlformats.org/officeDocument/2006/relationships/image" Target="media/image8.png"/><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firebase.google.com/" TargetMode="External"/><Relationship Id="rId79" Type="http://schemas.openxmlformats.org/officeDocument/2006/relationships/hyperlink" Target="https://console.firebase.google.com/?pli=1" TargetMode="External"/><Relationship Id="rId102" Type="http://schemas.openxmlformats.org/officeDocument/2006/relationships/image" Target="media/image60.png"/><Relationship Id="rId123" Type="http://schemas.openxmlformats.org/officeDocument/2006/relationships/hyperlink" Target="https://github.com/LucaBohlen/TPA-ToBu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play.google.com/store/apps/details?id=ch.publisheria.bring&amp;hl=fr_CH&amp;gl=US" TargetMode="External"/><Relationship Id="rId69" Type="http://schemas.openxmlformats.org/officeDocument/2006/relationships/hyperlink" Target="https://openclassrooms.com/fr/courses/2582746-developpez-votre-premiere-application-pour-ios/3854446-tirez-parti-des-frameworks-bibliotheques-et-add-ons" TargetMode="External"/><Relationship Id="rId77" Type="http://schemas.openxmlformats.org/officeDocument/2006/relationships/hyperlink" Target="https://www.youtube.com/watch?v=VObEHfbjcn0" TargetMode="External"/><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image" Target="media/image76.png"/><Relationship Id="rId126"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www.youtube.com/watch?v=TWrtw75dMQs" TargetMode="External"/><Relationship Id="rId80" Type="http://schemas.openxmlformats.org/officeDocument/2006/relationships/hyperlink" Target="https://developer.apple.com/forums/thread/102811" TargetMode="External"/><Relationship Id="rId85" Type="http://schemas.openxmlformats.org/officeDocument/2006/relationships/hyperlink" Target="https://openclassrooms.com/fr/courses/4872916-creez-un-backend-scalable-et-performant-sur-firebase/4982769-creez-votre-premiere-structure-de-donnees"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2.xml"/><Relationship Id="rId67" Type="http://schemas.openxmlformats.org/officeDocument/2006/relationships/hyperlink" Target="https://www.raywenderlich.com/7569-getting-started-with-core-data-tutorial" TargetMode="External"/><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4.png"/><Relationship Id="rId124" Type="http://schemas.openxmlformats.org/officeDocument/2006/relationships/hyperlink" Target="https://www.youtube.com/watch?v=iv3qMYaHzi0" TargetMode="External"/><Relationship Id="rId129"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rello.com/fr/tour" TargetMode="External"/><Relationship Id="rId70" Type="http://schemas.openxmlformats.org/officeDocument/2006/relationships/hyperlink" Target="https://developer.apple.com/documentation/uikit/uiapplicationdelegate" TargetMode="External"/><Relationship Id="rId75" Type="http://schemas.openxmlformats.org/officeDocument/2006/relationships/hyperlink" Target="https://firebase.google.com/docs/ios/setup" TargetMode="External"/><Relationship Id="rId83" Type="http://schemas.openxmlformats.org/officeDocument/2006/relationships/hyperlink" Target="https://firebase.google.com/docs/auth/web/firebaseui" TargetMode="External"/><Relationship Id="rId88" Type="http://schemas.openxmlformats.org/officeDocument/2006/relationships/hyperlink" Target="../5.%20Autres/5.5%20Demonstration/MM-TPI-LucaBohlen-Demonstration.mp4" TargetMode="External"/><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3.png"/><Relationship Id="rId10" Type="http://schemas.openxmlformats.org/officeDocument/2006/relationships/hyperlink" Target="https://moqups.com/" TargetMode="External"/><Relationship Id="rId31" Type="http://schemas.openxmlformats.org/officeDocument/2006/relationships/hyperlink" Target="../5.%20Autres/5.3%20Mod&#232;le%20Magasin/M-TPI-LucaBohlen-ModeleMagasin.xlsx"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play.google.com/store/apps/details?id=de.markusliebschner.thatlist&amp;hl=fr_CH&amp;gl=US" TargetMode="External"/><Relationship Id="rId73" Type="http://schemas.openxmlformats.org/officeDocument/2006/relationships/hyperlink" Target="https://www.raywenderlich.com/18895088-uicollectionview-tutorial-getting-started" TargetMode="External"/><Relationship Id="rId78" Type="http://schemas.openxmlformats.org/officeDocument/2006/relationships/hyperlink" Target="https://stackoverflow.com/questions/37850498/no-such-module-firebase-when-add-firebase-into-a-library" TargetMode="External"/><Relationship Id="rId81" Type="http://schemas.openxmlformats.org/officeDocument/2006/relationships/hyperlink" Target="https://openclassrooms.com/fr/courses/4504866-ajoutez-des-listes-dans-vos-applications-ios/5337840-remplissez-la-table-view" TargetMode="External"/><Relationship Id="rId86" Type="http://schemas.openxmlformats.org/officeDocument/2006/relationships/hyperlink" Target="https://www.looping-mcd.fr/"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6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firebase.google.com/docs/ios/setup"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developer.apple.com/documentation/uikit/uitableviewcell/1623229-contentview"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moqups.com/" TargetMode="External"/><Relationship Id="rId87" Type="http://schemas.openxmlformats.org/officeDocument/2006/relationships/hyperlink" Target="https://cacoo.com/" TargetMode="External"/><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hyperlink" Target="http://www.tpivd.ch" TargetMode="External"/><Relationship Id="rId82" Type="http://schemas.openxmlformats.org/officeDocument/2006/relationships/hyperlink" Target="https://stackoverflow.com/questions/48388844/storyboard-safe-area-wrong-fixed-width-for-any-devi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cocoapods.org/pods/SDWebImage" TargetMode="External"/><Relationship Id="rId3" Type="http://schemas.openxmlformats.org/officeDocument/2006/relationships/hyperlink" Target="https://cocoapods.org/pods/FirebaseStorage" TargetMode="External"/><Relationship Id="rId7" Type="http://schemas.openxmlformats.org/officeDocument/2006/relationships/hyperlink" Target="https://cocoapods.org/pods/DropDown" TargetMode="External"/><Relationship Id="rId2" Type="http://schemas.openxmlformats.org/officeDocument/2006/relationships/hyperlink" Target="https://cocoapods.org/pods/FirebaseAuth" TargetMode="External"/><Relationship Id="rId1" Type="http://schemas.openxmlformats.org/officeDocument/2006/relationships/hyperlink" Target="https://cocoapods.org/pods/FirebaseCore" TargetMode="External"/><Relationship Id="rId6" Type="http://schemas.openxmlformats.org/officeDocument/2006/relationships/hyperlink" Target="https://cocoapods.org/pods/MBProgressHUD" TargetMode="External"/><Relationship Id="rId5" Type="http://schemas.openxmlformats.org/officeDocument/2006/relationships/hyperlink" Target="https://cocoapods.org/pods/IQKeyboardManagerSwift" TargetMode="External"/><Relationship Id="rId4" Type="http://schemas.openxmlformats.org/officeDocument/2006/relationships/hyperlink" Target="https://cocoapods.org/pods/FirebaseFirestore" TargetMode="External"/><Relationship Id="rId9" Type="http://schemas.openxmlformats.org/officeDocument/2006/relationships/hyperlink" Target="https://github.com/LucaBohlen/TPA-ToBu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F:\2.PROJETS\DemoMot_Boukhlifki\2.Rapport\M-PROJ-ALL-Rap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Planification initiale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fr-FR"/>
        </a:p>
      </c:txPr>
    </c:title>
    <c:autoTitleDeleted val="0"/>
    <c:plotArea>
      <c:layout/>
      <c:pieChart>
        <c:varyColors val="1"/>
        <c:ser>
          <c:idx val="0"/>
          <c:order val="0"/>
          <c:tx>
            <c:strRef>
              <c:f>Feuil1!$B$1</c:f>
              <c:strCache>
                <c:ptCount val="1"/>
                <c:pt idx="0">
                  <c:v>Planification Initiale</c:v>
                </c:pt>
              </c:strCache>
            </c:strRef>
          </c:tx>
          <c:dPt>
            <c:idx val="0"/>
            <c:bubble3D val="0"/>
            <c:spPr>
              <a:solidFill>
                <a:schemeClr val="accent6">
                  <a:shade val="58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0C37-47BB-8A1F-E444799FD149}"/>
              </c:ext>
            </c:extLst>
          </c:dPt>
          <c:dPt>
            <c:idx val="1"/>
            <c:bubble3D val="0"/>
            <c:spPr>
              <a:solidFill>
                <a:schemeClr val="accent6">
                  <a:shade val="8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0C37-47BB-8A1F-E444799FD149}"/>
              </c:ext>
            </c:extLst>
          </c:dPt>
          <c:dPt>
            <c:idx val="2"/>
            <c:bubble3D val="0"/>
            <c:spPr>
              <a:solidFill>
                <a:schemeClr val="accent6">
                  <a:tint val="8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0C37-47BB-8A1F-E444799FD149}"/>
              </c:ext>
            </c:extLst>
          </c:dPt>
          <c:dPt>
            <c:idx val="3"/>
            <c:bubble3D val="0"/>
            <c:spPr>
              <a:solidFill>
                <a:schemeClr val="accent6">
                  <a:tint val="58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0C37-47BB-8A1F-E444799FD14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fr-F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Feuil1!$A$2:$A$5</c:f>
              <c:strCache>
                <c:ptCount val="4"/>
                <c:pt idx="0">
                  <c:v>Réalisation (45h)</c:v>
                </c:pt>
                <c:pt idx="1">
                  <c:v>Documentation (22h)</c:v>
                </c:pt>
                <c:pt idx="2">
                  <c:v>Analyse (15h)</c:v>
                </c:pt>
                <c:pt idx="3">
                  <c:v>Tests (8h)</c:v>
                </c:pt>
              </c:strCache>
            </c:strRef>
          </c:cat>
          <c:val>
            <c:numRef>
              <c:f>Feuil1!$B$2:$B$5</c:f>
              <c:numCache>
                <c:formatCode>General</c:formatCode>
                <c:ptCount val="4"/>
                <c:pt idx="0">
                  <c:v>45</c:v>
                </c:pt>
                <c:pt idx="1">
                  <c:v>22</c:v>
                </c:pt>
                <c:pt idx="2">
                  <c:v>15</c:v>
                </c:pt>
                <c:pt idx="3">
                  <c:v>8</c:v>
                </c:pt>
              </c:numCache>
            </c:numRef>
          </c:val>
          <c:extLst>
            <c:ext xmlns:c16="http://schemas.microsoft.com/office/drawing/2014/chart" uri="{C3380CC4-5D6E-409C-BE32-E72D297353CC}">
              <c16:uniqueId val="{00000000-FBE1-42FC-AA64-3116547F3E6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Fonctionnalités demandées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fr-FR"/>
        </a:p>
      </c:txPr>
    </c:title>
    <c:autoTitleDeleted val="0"/>
    <c:plotArea>
      <c:layout>
        <c:manualLayout>
          <c:layoutTarget val="inner"/>
          <c:xMode val="edge"/>
          <c:yMode val="edge"/>
          <c:x val="0.16973832816352502"/>
          <c:y val="0.1211519078473722"/>
          <c:w val="0.6857760677642567"/>
          <c:h val="0.78205132565772695"/>
        </c:manualLayout>
      </c:layout>
      <c:pieChart>
        <c:varyColors val="1"/>
        <c:ser>
          <c:idx val="0"/>
          <c:order val="0"/>
          <c:tx>
            <c:strRef>
              <c:f>Feuil1!$B$1</c:f>
              <c:strCache>
                <c:ptCount val="1"/>
                <c:pt idx="0">
                  <c:v>Planification Initiale</c:v>
                </c:pt>
              </c:strCache>
            </c:strRef>
          </c:tx>
          <c:dPt>
            <c:idx val="0"/>
            <c:bubble3D val="0"/>
            <c:spPr>
              <a:solidFill>
                <a:schemeClr val="accent6">
                  <a:shade val="58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AA1-46DA-8DBB-159794CC5F40}"/>
              </c:ext>
            </c:extLst>
          </c:dPt>
          <c:dPt>
            <c:idx val="1"/>
            <c:bubble3D val="0"/>
            <c:spPr>
              <a:solidFill>
                <a:schemeClr val="accent6">
                  <a:shade val="8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AA1-46DA-8DBB-159794CC5F40}"/>
              </c:ext>
            </c:extLst>
          </c:dPt>
          <c:dPt>
            <c:idx val="2"/>
            <c:bubble3D val="0"/>
            <c:spPr>
              <a:solidFill>
                <a:schemeClr val="accent6">
                  <a:tint val="8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7AA1-46DA-8DBB-159794CC5F40}"/>
              </c:ext>
            </c:extLst>
          </c:dPt>
          <c:dPt>
            <c:idx val="3"/>
            <c:bubble3D val="0"/>
            <c:spPr>
              <a:solidFill>
                <a:schemeClr val="accent6">
                  <a:tint val="58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7AA1-46DA-8DBB-159794CC5F40}"/>
              </c:ext>
            </c:extLst>
          </c:dPt>
          <c:dPt>
            <c:idx val="4"/>
            <c:bubble3D val="0"/>
            <c:spPr>
              <a:solidFill>
                <a:schemeClr val="accent6">
                  <a:tint val="54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F1D1-4A08-B625-0FA82A7EC18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fr-F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Feuil1!$A$2:$A$6</c:f>
              <c:strCache>
                <c:ptCount val="5"/>
                <c:pt idx="0">
                  <c:v>Liste de course</c:v>
                </c:pt>
                <c:pt idx="1">
                  <c:v>Profil prédéfini magasin</c:v>
                </c:pt>
                <c:pt idx="2">
                  <c:v>Création profile magasin</c:v>
                </c:pt>
                <c:pt idx="3">
                  <c:v>Ordre liste course</c:v>
                </c:pt>
                <c:pt idx="4">
                  <c:v>Traitement produit</c:v>
                </c:pt>
              </c:strCache>
            </c:strRef>
          </c:cat>
          <c:val>
            <c:numRef>
              <c:f>Feuil1!$B$2:$B$6</c:f>
              <c:numCache>
                <c:formatCode>General</c:formatCode>
                <c:ptCount val="5"/>
                <c:pt idx="0">
                  <c:v>20</c:v>
                </c:pt>
                <c:pt idx="1">
                  <c:v>20</c:v>
                </c:pt>
                <c:pt idx="2">
                  <c:v>20</c:v>
                </c:pt>
                <c:pt idx="3">
                  <c:v>20</c:v>
                </c:pt>
                <c:pt idx="4">
                  <c:v>20</c:v>
                </c:pt>
              </c:numCache>
            </c:numRef>
          </c:val>
          <c:extLst>
            <c:ext xmlns:c16="http://schemas.microsoft.com/office/drawing/2014/chart" uri="{C3380CC4-5D6E-409C-BE32-E72D297353CC}">
              <c16:uniqueId val="{00000008-7AA1-46DA-8DBB-159794CC5F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5.753181420504256E-2"/>
          <c:y val="0.90030489938757652"/>
          <c:w val="0.88998687664041998"/>
          <c:h val="9.13617115355181E-2"/>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2.xml><?xml version="1.0" encoding="utf-8"?>
<cs:colorStyle xmlns:cs="http://schemas.microsoft.com/office/drawing/2012/chartStyle" xmlns:a="http://schemas.openxmlformats.org/drawingml/2006/main" meth="withinLinear" id="19">
  <a:schemeClr val="accent6"/>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3106A-9626-494A-85D7-E04924D9F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M-PROJ-ALL-Rapport.dotx</Template>
  <TotalTime>3216</TotalTime>
  <Pages>77</Pages>
  <Words>8883</Words>
  <Characters>48859</Characters>
  <Application>Microsoft Office Word</Application>
  <DocSecurity>0</DocSecurity>
  <Lines>407</Lines>
  <Paragraphs>115</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57627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Böhlen</cp:lastModifiedBy>
  <cp:revision>65</cp:revision>
  <cp:lastPrinted>2021-06-04T11:00:00Z</cp:lastPrinted>
  <dcterms:created xsi:type="dcterms:W3CDTF">2021-03-24T08:10:00Z</dcterms:created>
  <dcterms:modified xsi:type="dcterms:W3CDTF">2021-06-04T11:30:00Z</dcterms:modified>
</cp:coreProperties>
</file>